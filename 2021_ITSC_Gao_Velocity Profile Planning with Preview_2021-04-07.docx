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C965A" w14:textId="77777777" w:rsidR="00C2692F" w:rsidRDefault="00F4005A" w:rsidP="00991C86">
      <w:pPr>
        <w:pStyle w:val="Text"/>
        <w:ind w:firstLineChars="100" w:firstLine="20"/>
        <w:rPr>
          <w:sz w:val="2"/>
          <w:szCs w:val="18"/>
        </w:rPr>
      </w:pPr>
      <w:r>
        <w:rPr>
          <w:sz w:val="2"/>
          <w:szCs w:val="18"/>
        </w:rPr>
        <w:t>.</w:t>
      </w:r>
      <w:r w:rsidR="00C2692F" w:rsidRPr="00DD35DA">
        <w:rPr>
          <w:rStyle w:val="FootnoteReference"/>
        </w:rPr>
        <w:footnoteReference w:customMarkFollows="1" w:id="1"/>
        <w:sym w:font="Symbol" w:char="F020"/>
      </w:r>
    </w:p>
    <w:p w14:paraId="2B40DE5A" w14:textId="77777777" w:rsidR="00C2692F" w:rsidRDefault="00BC6AE3" w:rsidP="00C2692F">
      <w:pPr>
        <w:pStyle w:val="Title"/>
        <w:framePr w:wrap="notBeside"/>
      </w:pPr>
      <w:r>
        <w:t xml:space="preserve">Improve CAVs </w:t>
      </w:r>
      <w:r w:rsidR="0074156C">
        <w:t xml:space="preserve">Safety </w:t>
      </w:r>
      <w:r>
        <w:t xml:space="preserve">by </w:t>
      </w:r>
      <w:r w:rsidR="00B32E84">
        <w:t>Proper</w:t>
      </w:r>
      <w:r w:rsidR="00EB0707">
        <w:t xml:space="preserve"> </w:t>
      </w:r>
      <w:r w:rsidR="00CB0B3D">
        <w:t xml:space="preserve">Vehicle </w:t>
      </w:r>
      <w:r w:rsidR="00030A6C">
        <w:t>Longitudinal Speed</w:t>
      </w:r>
      <w:r>
        <w:t xml:space="preserve"> Planning</w:t>
      </w:r>
      <w:r w:rsidR="00030A6C">
        <w:t xml:space="preserve"> </w:t>
      </w:r>
      <w:r w:rsidR="001A006D">
        <w:t xml:space="preserve">with </w:t>
      </w:r>
      <w:r w:rsidR="006E74ED">
        <w:t xml:space="preserve">the </w:t>
      </w:r>
      <w:r w:rsidR="00030A6C" w:rsidRPr="00030A6C">
        <w:t xml:space="preserve">Preview of </w:t>
      </w:r>
      <w:r w:rsidR="00592115">
        <w:t>Path</w:t>
      </w:r>
      <w:r w:rsidR="00CB0B3D">
        <w:t xml:space="preserve"> </w:t>
      </w:r>
      <w:r w:rsidR="00030A6C" w:rsidRPr="00030A6C">
        <w:t>Friction and Curvature</w:t>
      </w:r>
      <w:r w:rsidR="00C2692F">
        <w:t>*</w:t>
      </w:r>
    </w:p>
    <w:p w14:paraId="729EECA6" w14:textId="77777777" w:rsidR="00C2692F" w:rsidRDefault="00F56EA5" w:rsidP="00C2692F">
      <w:pPr>
        <w:pStyle w:val="Authors"/>
        <w:framePr w:wrap="notBeside" w:x="1614"/>
      </w:pPr>
      <w:r>
        <w:t>Liming Gao</w:t>
      </w:r>
      <w:r w:rsidR="00C2692F">
        <w:t xml:space="preserve">, </w:t>
      </w:r>
      <w:r w:rsidR="00BB67D7" w:rsidRPr="00BB67D7">
        <w:t xml:space="preserve">Craig Beal, </w:t>
      </w:r>
      <w:proofErr w:type="spellStart"/>
      <w:r w:rsidR="00BB67D7" w:rsidRPr="00BB67D7">
        <w:t>Kshitij</w:t>
      </w:r>
      <w:proofErr w:type="spellEnd"/>
      <w:r w:rsidR="00BB67D7" w:rsidRPr="00BB67D7">
        <w:t xml:space="preserve"> </w:t>
      </w:r>
      <w:proofErr w:type="spellStart"/>
      <w:r w:rsidR="00BB67D7" w:rsidRPr="00BB67D7">
        <w:t>Jerath</w:t>
      </w:r>
      <w:proofErr w:type="spellEnd"/>
      <w:r w:rsidR="00C2692F">
        <w:t xml:space="preserve">, </w:t>
      </w:r>
      <w:r w:rsidR="00BE504D" w:rsidRPr="00BE504D">
        <w:rPr>
          <w:lang w:eastAsia="zh-CN"/>
        </w:rPr>
        <w:t xml:space="preserve">Daniel </w:t>
      </w:r>
      <w:proofErr w:type="spellStart"/>
      <w:r w:rsidR="00BE504D" w:rsidRPr="00BE504D">
        <w:rPr>
          <w:lang w:eastAsia="zh-CN"/>
        </w:rPr>
        <w:t>Fescenmyer</w:t>
      </w:r>
      <w:proofErr w:type="spellEnd"/>
      <w:r w:rsidR="00FB007F">
        <w:rPr>
          <w:lang w:eastAsia="zh-CN"/>
        </w:rPr>
        <w:t xml:space="preserve">, </w:t>
      </w:r>
      <w:r w:rsidR="0062215F" w:rsidRPr="0062215F">
        <w:rPr>
          <w:rStyle w:val="MemberType"/>
        </w:rPr>
        <w:t>Sean Brennan</w:t>
      </w:r>
      <w:r w:rsidR="001537C6">
        <w:rPr>
          <w:rStyle w:val="MemberType"/>
          <w:rFonts w:hint="eastAsia"/>
          <w:lang w:eastAsia="zh-CN"/>
        </w:rPr>
        <w:t>.</w:t>
      </w:r>
      <w:r w:rsidR="001537C6">
        <w:rPr>
          <w:rStyle w:val="MemberType"/>
        </w:rPr>
        <w:t xml:space="preserve"> </w:t>
      </w:r>
      <w:r w:rsidR="001537C6">
        <w:t>IEEE Member</w:t>
      </w:r>
    </w:p>
    <w:p w14:paraId="55E980DC" w14:textId="47FF9A3F" w:rsidR="00C2692F" w:rsidRDefault="00C2692F" w:rsidP="00C2692F">
      <w:pPr>
        <w:pStyle w:val="Abstract"/>
        <w:spacing w:before="0"/>
      </w:pPr>
      <w:r>
        <w:rPr>
          <w:i/>
          <w:iCs/>
        </w:rPr>
        <w:t>Abstract</w:t>
      </w:r>
      <w:r>
        <w:t>—</w:t>
      </w:r>
      <w:r w:rsidRPr="00B32A40">
        <w:t xml:space="preserve"> </w:t>
      </w:r>
      <w:r w:rsidR="00B86160">
        <w:rPr>
          <w:lang w:eastAsia="zh-CN"/>
        </w:rPr>
        <w:t>The improvem</w:t>
      </w:r>
      <w:r w:rsidR="004047DD">
        <w:rPr>
          <w:lang w:eastAsia="zh-CN"/>
        </w:rPr>
        <w:t>ent</w:t>
      </w:r>
      <w:r w:rsidR="00B86160">
        <w:rPr>
          <w:lang w:eastAsia="zh-CN"/>
        </w:rPr>
        <w:t xml:space="preserve"> in ve</w:t>
      </w:r>
      <w:r w:rsidR="004047DD">
        <w:rPr>
          <w:lang w:eastAsia="zh-CN"/>
        </w:rPr>
        <w:t>hic</w:t>
      </w:r>
      <w:r w:rsidR="00B86160">
        <w:rPr>
          <w:lang w:eastAsia="zh-CN"/>
        </w:rPr>
        <w:t>le safety can be achieved by limiting the vehicle speed</w:t>
      </w:r>
      <w:r w:rsidR="00355FD8">
        <w:rPr>
          <w:lang w:eastAsia="zh-CN"/>
        </w:rPr>
        <w:t xml:space="preserve"> </w:t>
      </w:r>
      <w:r w:rsidR="00B86160">
        <w:rPr>
          <w:lang w:eastAsia="zh-CN"/>
        </w:rPr>
        <w:t xml:space="preserve">based on the road condition. </w:t>
      </w:r>
      <w:r w:rsidR="0052506D">
        <w:t xml:space="preserve">In this paper, </w:t>
      </w:r>
      <w:r w:rsidR="0052506D" w:rsidRPr="0052506D">
        <w:t xml:space="preserve">we </w:t>
      </w:r>
      <w:r w:rsidR="00355FD8">
        <w:t>fi</w:t>
      </w:r>
      <w:r w:rsidR="004047DD">
        <w:t>rs</w:t>
      </w:r>
      <w:r w:rsidR="00355FD8">
        <w:t xml:space="preserve">t </w:t>
      </w:r>
      <w:r w:rsidR="0052506D" w:rsidRPr="0052506D">
        <w:t>introduce an idea of road friction preview through</w:t>
      </w:r>
      <w:r w:rsidR="00055A73">
        <w:t xml:space="preserve"> </w:t>
      </w:r>
      <w:r w:rsidR="0052506D" w:rsidRPr="0052506D">
        <w:t>CAV</w:t>
      </w:r>
      <w:r w:rsidR="00B05750">
        <w:t>s</w:t>
      </w:r>
      <w:r w:rsidR="00DE6FC5">
        <w:t xml:space="preserve"> with </w:t>
      </w:r>
      <w:r w:rsidR="00DE6FC5" w:rsidRPr="00DE6FC5">
        <w:t>shared roadway database</w:t>
      </w:r>
      <w:r w:rsidR="0049644A">
        <w:t>s</w:t>
      </w:r>
      <w:r w:rsidR="00DE6FC5" w:rsidRPr="0052506D">
        <w:t>.</w:t>
      </w:r>
      <w:r w:rsidR="0052506D" w:rsidRPr="0052506D">
        <w:t xml:space="preserve"> Then we present an algorithm to generate a longitudinal vehicle velocity limit profile </w:t>
      </w:r>
      <w:r w:rsidR="00A56889">
        <w:t>based on</w:t>
      </w:r>
      <w:r w:rsidR="0052506D" w:rsidRPr="0052506D">
        <w:t xml:space="preserve"> the desired path curvature and the preview of path friction. Moreover,  the preview distance is discussed to ensure the vehicle has sufficient time to take action for upcoming hazardous situations.</w:t>
      </w:r>
      <w:r w:rsidR="0097500D">
        <w:t xml:space="preserve"> </w:t>
      </w:r>
      <w:r w:rsidR="00902151">
        <w:t xml:space="preserve">Finally, the </w:t>
      </w:r>
      <w:r w:rsidR="004C5723">
        <w:t>efficiency of work is demonstrated through a</w:t>
      </w:r>
      <w:r w:rsidR="003D05EF">
        <w:t>n</w:t>
      </w:r>
      <w:r w:rsidR="004C5723">
        <w:t xml:space="preserve"> application case where </w:t>
      </w:r>
      <w:r w:rsidR="00CE2115">
        <w:t>a</w:t>
      </w:r>
      <w:r w:rsidR="00902151" w:rsidRPr="00902151">
        <w:t xml:space="preserve"> </w:t>
      </w:r>
      <w:r w:rsidR="000C108B">
        <w:t xml:space="preserve">vehicle with </w:t>
      </w:r>
      <w:r w:rsidR="00F3788A">
        <w:t xml:space="preserve">a </w:t>
      </w:r>
      <w:r w:rsidR="00902151" w:rsidRPr="00902151">
        <w:t xml:space="preserve">simple </w:t>
      </w:r>
      <w:r w:rsidR="00290C29">
        <w:t>driving</w:t>
      </w:r>
      <w:r w:rsidR="00902151" w:rsidRPr="00902151">
        <w:t xml:space="preserve"> controller can follow the path well with the preview of </w:t>
      </w:r>
      <w:r w:rsidR="0038646E">
        <w:t>velocity</w:t>
      </w:r>
      <w:r w:rsidR="00902151" w:rsidRPr="00902151">
        <w:t>.</w:t>
      </w:r>
    </w:p>
    <w:p w14:paraId="1E518708" w14:textId="16AF84C5" w:rsidR="00864A4B" w:rsidRDefault="00864A4B" w:rsidP="00864A4B"/>
    <w:p w14:paraId="66854611" w14:textId="77777777" w:rsidR="00694D3E" w:rsidRPr="00864A4B" w:rsidRDefault="00694D3E" w:rsidP="00864A4B"/>
    <w:p w14:paraId="38B61340" w14:textId="77777777" w:rsidR="00C2692F" w:rsidRDefault="00C2692F" w:rsidP="00C2692F">
      <w:pPr>
        <w:pStyle w:val="Heading1"/>
        <w:spacing w:before="120" w:after="120"/>
      </w:pPr>
      <w:r>
        <w:t>I</w:t>
      </w:r>
      <w:r>
        <w:rPr>
          <w:sz w:val="16"/>
          <w:szCs w:val="16"/>
        </w:rPr>
        <w:t>NTRODUCTION</w:t>
      </w:r>
    </w:p>
    <w:p w14:paraId="3C0D53D2" w14:textId="77777777" w:rsidR="004F30A5" w:rsidRDefault="003A764D" w:rsidP="0035295D">
      <w:pPr>
        <w:pStyle w:val="BodyText"/>
        <w:rPr>
          <w:lang w:eastAsia="zh-CN"/>
        </w:rPr>
      </w:pPr>
      <w:r>
        <w:rPr>
          <w:lang w:eastAsia="zh-CN"/>
        </w:rPr>
        <w:t>T</w:t>
      </w:r>
      <w:r>
        <w:rPr>
          <w:rFonts w:hint="eastAsia"/>
          <w:lang w:eastAsia="zh-CN"/>
        </w:rPr>
        <w:t>h</w:t>
      </w:r>
      <w:r>
        <w:rPr>
          <w:lang w:eastAsia="zh-CN"/>
        </w:rPr>
        <w:t xml:space="preserve">e traffic </w:t>
      </w:r>
      <w:r w:rsidR="00126247">
        <w:rPr>
          <w:lang w:eastAsia="zh-CN"/>
        </w:rPr>
        <w:t>accident</w:t>
      </w:r>
      <w:r>
        <w:rPr>
          <w:lang w:eastAsia="zh-CN"/>
        </w:rPr>
        <w:t xml:space="preserve"> is </w:t>
      </w:r>
      <w:r w:rsidR="00126247">
        <w:rPr>
          <w:lang w:eastAsia="zh-CN"/>
        </w:rPr>
        <w:t>fatal</w:t>
      </w:r>
      <w:r>
        <w:rPr>
          <w:lang w:eastAsia="zh-CN"/>
        </w:rPr>
        <w:t xml:space="preserve"> </w:t>
      </w:r>
      <w:r w:rsidR="00126247">
        <w:rPr>
          <w:lang w:eastAsia="zh-CN"/>
        </w:rPr>
        <w:t>and</w:t>
      </w:r>
      <w:r w:rsidR="00C609F3">
        <w:rPr>
          <w:lang w:eastAsia="zh-CN"/>
        </w:rPr>
        <w:t xml:space="preserve"> has a huge negative influence on economic costs. [</w:t>
      </w:r>
      <w:r w:rsidR="00255545">
        <w:rPr>
          <w:lang w:eastAsia="zh-CN"/>
        </w:rPr>
        <w:t xml:space="preserve">follow some data from </w:t>
      </w:r>
      <w:r w:rsidR="00C609F3">
        <w:rPr>
          <w:lang w:eastAsia="zh-CN"/>
        </w:rPr>
        <w:t>reference]</w:t>
      </w:r>
      <w:r w:rsidR="00E17BF3">
        <w:rPr>
          <w:lang w:eastAsia="zh-CN"/>
        </w:rPr>
        <w:t xml:space="preserve"> Many factors attribute to safety, but </w:t>
      </w:r>
      <w:r w:rsidR="00AE116B">
        <w:rPr>
          <w:lang w:eastAsia="zh-CN"/>
        </w:rPr>
        <w:t>a</w:t>
      </w:r>
      <w:r w:rsidR="00E17BF3">
        <w:rPr>
          <w:lang w:eastAsia="zh-CN"/>
        </w:rPr>
        <w:t xml:space="preserve"> large part of the accidents are caused by </w:t>
      </w:r>
      <w:r w:rsidR="00E17BF3" w:rsidRPr="00E17BF3">
        <w:rPr>
          <w:lang w:eastAsia="zh-CN"/>
        </w:rPr>
        <w:t>slic</w:t>
      </w:r>
      <w:r w:rsidR="00E17BF3">
        <w:rPr>
          <w:rFonts w:hint="eastAsia"/>
          <w:lang w:eastAsia="zh-CN"/>
        </w:rPr>
        <w:t>k</w:t>
      </w:r>
      <w:r w:rsidR="00E17BF3">
        <w:rPr>
          <w:lang w:eastAsia="zh-CN"/>
        </w:rPr>
        <w:t xml:space="preserve"> road</w:t>
      </w:r>
      <w:r w:rsidR="009836EF">
        <w:rPr>
          <w:lang w:eastAsia="zh-CN"/>
        </w:rPr>
        <w:t>s</w:t>
      </w:r>
      <w:r w:rsidR="000C0BC5">
        <w:rPr>
          <w:lang w:eastAsia="zh-CN"/>
        </w:rPr>
        <w:t xml:space="preserve"> (</w:t>
      </w:r>
      <w:r w:rsidR="005340DA">
        <w:rPr>
          <w:lang w:eastAsia="zh-CN"/>
        </w:rPr>
        <w:t>snow, ice, raining</w:t>
      </w:r>
      <w:r w:rsidR="000C0BC5">
        <w:rPr>
          <w:lang w:eastAsia="zh-CN"/>
        </w:rPr>
        <w:t xml:space="preserve">, </w:t>
      </w:r>
      <w:r w:rsidR="00754BA9">
        <w:rPr>
          <w:lang w:eastAsia="zh-CN"/>
        </w:rPr>
        <w:t>etc.</w:t>
      </w:r>
      <w:r w:rsidR="000C0BC5">
        <w:rPr>
          <w:lang w:eastAsia="zh-CN"/>
        </w:rPr>
        <w:t xml:space="preserve">) and </w:t>
      </w:r>
      <w:proofErr w:type="spellStart"/>
      <w:r w:rsidR="000C0BC5">
        <w:rPr>
          <w:lang w:eastAsia="zh-CN"/>
        </w:rPr>
        <w:t>overspeeding</w:t>
      </w:r>
      <w:proofErr w:type="spellEnd"/>
      <w:r w:rsidR="005F0254">
        <w:rPr>
          <w:lang w:eastAsia="zh-CN"/>
        </w:rPr>
        <w:t>.</w:t>
      </w:r>
      <w:r w:rsidR="00171F78">
        <w:rPr>
          <w:lang w:eastAsia="zh-CN"/>
        </w:rPr>
        <w:t xml:space="preserve"> </w:t>
      </w:r>
      <w:r w:rsidR="001006FA">
        <w:rPr>
          <w:lang w:eastAsia="zh-CN"/>
        </w:rPr>
        <w:t>(</w:t>
      </w:r>
      <w:r w:rsidR="001006FA" w:rsidRPr="005940B0">
        <w:rPr>
          <w:highlight w:val="yellow"/>
          <w:lang w:eastAsia="zh-CN"/>
        </w:rPr>
        <w:t>make it positive</w:t>
      </w:r>
      <w:r w:rsidR="004E7C27">
        <w:rPr>
          <w:lang w:eastAsia="zh-CN"/>
        </w:rPr>
        <w:t>: maxi</w:t>
      </w:r>
      <w:r w:rsidR="00123CA2">
        <w:rPr>
          <w:lang w:eastAsia="zh-CN"/>
        </w:rPr>
        <w:t>mize</w:t>
      </w:r>
      <w:r w:rsidR="004E7C27">
        <w:rPr>
          <w:lang w:eastAsia="zh-CN"/>
        </w:rPr>
        <w:t xml:space="preserve"> the safety throughout the highway system in any condition</w:t>
      </w:r>
      <w:r w:rsidR="001006FA">
        <w:rPr>
          <w:lang w:eastAsia="zh-CN"/>
        </w:rPr>
        <w:t>)</w:t>
      </w:r>
    </w:p>
    <w:p w14:paraId="66556366" w14:textId="2E51460B" w:rsidR="00D33ADC" w:rsidRDefault="00142391" w:rsidP="00D33ADC">
      <w:pPr>
        <w:pStyle w:val="BodyText"/>
        <w:rPr>
          <w:lang w:eastAsia="zh-CN"/>
        </w:rPr>
      </w:pPr>
      <w:r>
        <w:rPr>
          <w:lang w:eastAsia="zh-CN"/>
        </w:rPr>
        <w:t>One way to make</w:t>
      </w:r>
      <w:r w:rsidR="00D33ADC">
        <w:rPr>
          <w:lang w:eastAsia="zh-CN"/>
        </w:rPr>
        <w:t xml:space="preserve"> cars safer is the development</w:t>
      </w:r>
      <w:r w:rsidR="00543D10">
        <w:rPr>
          <w:lang w:eastAsia="zh-CN"/>
        </w:rPr>
        <w:t xml:space="preserve"> </w:t>
      </w:r>
      <w:r w:rsidR="00D33ADC">
        <w:rPr>
          <w:lang w:eastAsia="zh-CN"/>
        </w:rPr>
        <w:t>of the</w:t>
      </w:r>
      <w:r w:rsidR="008E6617">
        <w:rPr>
          <w:lang w:eastAsia="zh-CN"/>
        </w:rPr>
        <w:t xml:space="preserve"> </w:t>
      </w:r>
      <w:r w:rsidR="00D33ADC">
        <w:rPr>
          <w:lang w:eastAsia="zh-CN"/>
        </w:rPr>
        <w:t>ADASs (Advanced Driver Assistance Systems) such as EBS, LKA, and ESC, etc</w:t>
      </w:r>
      <w:r w:rsidR="000E6F04">
        <w:rPr>
          <w:lang w:eastAsia="zh-CN"/>
        </w:rPr>
        <w:t>.</w:t>
      </w:r>
      <w:r w:rsidR="00AC3CC6">
        <w:rPr>
          <w:lang w:eastAsia="zh-CN"/>
        </w:rPr>
        <w:t>, which can assist the drive</w:t>
      </w:r>
      <w:r w:rsidR="00D63F70">
        <w:rPr>
          <w:lang w:eastAsia="zh-CN"/>
        </w:rPr>
        <w:t>r</w:t>
      </w:r>
      <w:r w:rsidR="00AC3CC6">
        <w:rPr>
          <w:lang w:eastAsia="zh-CN"/>
        </w:rPr>
        <w:t xml:space="preserve"> </w:t>
      </w:r>
      <w:r w:rsidR="00C12B91">
        <w:rPr>
          <w:lang w:eastAsia="zh-CN"/>
        </w:rPr>
        <w:t xml:space="preserve">to </w:t>
      </w:r>
      <w:r w:rsidR="00AC3CC6">
        <w:rPr>
          <w:lang w:eastAsia="zh-CN"/>
        </w:rPr>
        <w:t>follow</w:t>
      </w:r>
      <w:r w:rsidR="00F3050C">
        <w:rPr>
          <w:lang w:eastAsia="zh-CN"/>
        </w:rPr>
        <w:t xml:space="preserve"> </w:t>
      </w:r>
      <w:r w:rsidR="001D6C58">
        <w:rPr>
          <w:lang w:eastAsia="zh-CN"/>
        </w:rPr>
        <w:t>the</w:t>
      </w:r>
      <w:r w:rsidR="00F3050C">
        <w:rPr>
          <w:lang w:eastAsia="zh-CN"/>
        </w:rPr>
        <w:t xml:space="preserve"> </w:t>
      </w:r>
      <w:r w:rsidR="00AC3CC6">
        <w:rPr>
          <w:lang w:eastAsia="zh-CN"/>
        </w:rPr>
        <w:t xml:space="preserve">desired path stably </w:t>
      </w:r>
      <w:r w:rsidR="00831B78">
        <w:rPr>
          <w:lang w:eastAsia="zh-CN"/>
        </w:rPr>
        <w:t>in hazardous situations</w:t>
      </w:r>
      <w:r w:rsidR="005D2A87">
        <w:rPr>
          <w:lang w:eastAsia="zh-CN"/>
        </w:rPr>
        <w:t>.</w:t>
      </w:r>
      <w:r w:rsidR="004B4139">
        <w:rPr>
          <w:lang w:eastAsia="zh-CN"/>
        </w:rPr>
        <w:t xml:space="preserve"> The assistance system can be categorized into lateral control, longitudinal control, </w:t>
      </w:r>
      <w:r w:rsidR="000D246F">
        <w:rPr>
          <w:lang w:eastAsia="zh-CN"/>
        </w:rPr>
        <w:t xml:space="preserve">and </w:t>
      </w:r>
      <w:r w:rsidR="004B4139">
        <w:rPr>
          <w:lang w:eastAsia="zh-CN"/>
        </w:rPr>
        <w:t xml:space="preserve">hybrid </w:t>
      </w:r>
      <w:r w:rsidR="000D246F">
        <w:rPr>
          <w:lang w:eastAsia="zh-CN"/>
        </w:rPr>
        <w:t>contro</w:t>
      </w:r>
      <w:r w:rsidR="004B4139">
        <w:rPr>
          <w:lang w:eastAsia="zh-CN"/>
        </w:rPr>
        <w:t>l</w:t>
      </w:r>
      <w:r w:rsidR="0032362A">
        <w:rPr>
          <w:lang w:eastAsia="zh-CN"/>
        </w:rPr>
        <w:t xml:space="preserve">. The controller </w:t>
      </w:r>
      <w:r w:rsidR="000D246F">
        <w:rPr>
          <w:lang w:eastAsia="zh-CN"/>
        </w:rPr>
        <w:t>can output proper steering</w:t>
      </w:r>
      <w:r w:rsidR="009C3F45">
        <w:rPr>
          <w:lang w:eastAsia="zh-CN"/>
        </w:rPr>
        <w:t xml:space="preserve"> angle</w:t>
      </w:r>
      <w:r w:rsidR="000D246F">
        <w:rPr>
          <w:lang w:eastAsia="zh-CN"/>
        </w:rPr>
        <w:t xml:space="preserve"> and/or driving/braking torque </w:t>
      </w:r>
      <w:r w:rsidR="0032362A">
        <w:rPr>
          <w:lang w:eastAsia="zh-CN"/>
        </w:rPr>
        <w:t xml:space="preserve">command </w:t>
      </w:r>
      <w:r w:rsidR="000D246F">
        <w:rPr>
          <w:lang w:eastAsia="zh-CN"/>
        </w:rPr>
        <w:t>on</w:t>
      </w:r>
      <w:r w:rsidR="009C3F45">
        <w:rPr>
          <w:lang w:eastAsia="zh-CN"/>
        </w:rPr>
        <w:t>c</w:t>
      </w:r>
      <w:r w:rsidR="000D246F">
        <w:rPr>
          <w:lang w:eastAsia="zh-CN"/>
        </w:rPr>
        <w:t>e the vehicle</w:t>
      </w:r>
      <w:r w:rsidR="00814EB8">
        <w:rPr>
          <w:lang w:eastAsia="zh-CN"/>
        </w:rPr>
        <w:t xml:space="preserve"> is out of stab</w:t>
      </w:r>
      <w:r w:rsidR="00097F83">
        <w:rPr>
          <w:lang w:eastAsia="zh-CN"/>
        </w:rPr>
        <w:t>ility</w:t>
      </w:r>
      <w:r w:rsidR="000D246F">
        <w:rPr>
          <w:lang w:eastAsia="zh-CN"/>
        </w:rPr>
        <w:t>.</w:t>
      </w:r>
      <w:r w:rsidR="00774DAD">
        <w:rPr>
          <w:lang w:eastAsia="zh-CN"/>
        </w:rPr>
        <w:t xml:space="preserve"> </w:t>
      </w:r>
      <w:r w:rsidR="00D63F70">
        <w:rPr>
          <w:lang w:eastAsia="zh-CN"/>
        </w:rPr>
        <w:t xml:space="preserve">For example, </w:t>
      </w:r>
      <w:r w:rsidR="00451C54">
        <w:rPr>
          <w:lang w:eastAsia="zh-CN"/>
        </w:rPr>
        <w:t>Yu,</w:t>
      </w:r>
      <w:r w:rsidR="00451C54" w:rsidRPr="00451C54">
        <w:rPr>
          <w:lang w:eastAsia="zh-CN"/>
        </w:rPr>
        <w:t xml:space="preserve"> et al.</w:t>
      </w:r>
      <w:r w:rsidR="00451C54">
        <w:rPr>
          <w:lang w:eastAsia="zh-CN"/>
        </w:rPr>
        <w:t xml:space="preserve"> </w:t>
      </w:r>
      <w:r w:rsidR="00451C54">
        <w:rPr>
          <w:lang w:eastAsia="zh-CN"/>
        </w:rPr>
        <w:fldChar w:fldCharType="begin" w:fldLock="1"/>
      </w:r>
      <w:r w:rsidR="00417A18">
        <w:rPr>
          <w:lang w:eastAsia="zh-CN"/>
        </w:rPr>
        <w:instrText>ADDIN CSL_CITATION {"citationItems":[{"id":"ITEM-1","itemData":{"DOI":"10.1080/00423114.2020.1869274","ISSN":"17445159","abstract":"Keeping a vehicle in its current lane without veering into adjacent lanes is important in hard-braking manoeuvres on split- (Formula presented.) roads. Whether the emergency braking is initiated by a human driver or by an AEBS, drivers have difficulty adjusting steering correctly to balance yaw moment generated by asymmetric tyre braking force. Some anti-lock braking systems reduce braking force to reduce the yaw moment, which will increase braking distance. To improve the stability in the abovementioned scenario, a feedback-feedforward steering controller is proposed in this paper. To describe the tyre force characteristics of combined slip and nonlinearity, a linear tyre model based on the total differential method is developed. The receding horizon linear quadratic regulator method is utilised to design the feedback steering input to drive state variables to zero in the finite domain. And fuzzy logic is developed to tune the weighting matrix. Furthermore, feedforward steering input is designed to suppress path tracking steady-state error. The performance of the proposed controller is illustrated by hard-braking manoeuvres experiments on normal split- (Formula presented.) and ‘checkerboard’ roads.","author":[{"dropping-particle":"","family":"Yu","given":"Liangyao","non-dropping-particle":"","parse-names":false,"suffix":""},{"dropping-particle":"","family":"Zheng","given":"Sheng","non-dropping-particle":"","parse-names":false,"suffix":""},{"dropping-particle":"","family":"Dai","given":"Yaqi","non-dropping-particle":"","parse-names":false,"suffix":""},{"dropping-particle":"","family":"Abi","given":"Lanie","non-dropping-particle":"","parse-names":false,"suffix":""},{"dropping-particle":"","family":"Liu","given":"Xiaohui","non-dropping-particle":"","parse-names":false,"suffix":""},{"dropping-particle":"","family":"Cheng","given":"Shuo","non-dropping-particle":"","parse-names":false,"suffix":""}],"container-title":"Vehicle System Dynamics","id":"ITEM-1","issued":{"date-parts":[["2021"]]},"title":"A feedback-feedforward steering controller designed for vehicle lane keeping in hard-braking manoeuvres on split-μ roads","type":"article-journal"},"uris":["http://www.mendeley.com/documents/?uuid=eb46976c-c915-4e3e-b087-ec0d80467d98"]}],"mendeley":{"formattedCitation":"[1]","plainTextFormattedCitation":"[1]","previouslyFormattedCitation":"[1]"},"properties":{"noteIndex":0},"schema":"https://github.com/citation-style-language/schema/raw/master/csl-citation.json"}</w:instrText>
      </w:r>
      <w:r w:rsidR="00451C54">
        <w:rPr>
          <w:lang w:eastAsia="zh-CN"/>
        </w:rPr>
        <w:fldChar w:fldCharType="separate"/>
      </w:r>
      <w:r w:rsidR="00451C54" w:rsidRPr="00451C54">
        <w:rPr>
          <w:noProof/>
          <w:lang w:eastAsia="zh-CN"/>
        </w:rPr>
        <w:t>[1]</w:t>
      </w:r>
      <w:r w:rsidR="00451C54">
        <w:rPr>
          <w:lang w:eastAsia="zh-CN"/>
        </w:rPr>
        <w:fldChar w:fldCharType="end"/>
      </w:r>
      <w:r w:rsidR="00451C54">
        <w:rPr>
          <w:lang w:eastAsia="zh-CN"/>
        </w:rPr>
        <w:t xml:space="preserve"> designed a </w:t>
      </w:r>
      <w:r w:rsidR="00451C54" w:rsidRPr="00451C54">
        <w:rPr>
          <w:lang w:eastAsia="zh-CN"/>
        </w:rPr>
        <w:t xml:space="preserve">feedback-feedforward steering controller </w:t>
      </w:r>
      <w:r w:rsidR="00D77F2B">
        <w:rPr>
          <w:lang w:eastAsia="zh-CN"/>
        </w:rPr>
        <w:t xml:space="preserve">to improve the vehicle stability when hard-braking maneuvers on road with split friction. </w:t>
      </w:r>
      <w:r w:rsidR="00417A18">
        <w:rPr>
          <w:lang w:eastAsia="zh-CN"/>
        </w:rPr>
        <w:t xml:space="preserve">Li, et al. presented a torque control strategy for the situation of </w:t>
      </w:r>
      <w:r w:rsidR="00417A18" w:rsidRPr="00417A18">
        <w:rPr>
          <w:lang w:eastAsia="zh-CN"/>
        </w:rPr>
        <w:t>abrupt changes in the road friction</w:t>
      </w:r>
      <w:r w:rsidR="00417A18">
        <w:rPr>
          <w:lang w:eastAsia="zh-CN"/>
        </w:rPr>
        <w:t xml:space="preserve"> </w:t>
      </w:r>
      <w:r w:rsidR="00417A18">
        <w:rPr>
          <w:lang w:eastAsia="zh-CN"/>
        </w:rPr>
        <w:fldChar w:fldCharType="begin" w:fldLock="1"/>
      </w:r>
      <w:r w:rsidR="00100E75">
        <w:rPr>
          <w:lang w:eastAsia="zh-CN"/>
        </w:rPr>
        <w:instrText>ADDIN CSL_CITATION {"citationItems":[{"id":"ITEM-1","itemData":{"DOI":"10.1007/s12239","ISBN":"1229-9138","ISSN":"1229-9138","abstract":"This study examines the cold performance of biodiesel blends in a passenger car and a light duty truck at −16 °C and −20 °C. Six different types of biodiesels derived from soybean oil, waste cooking oil, rapeseed oil, cottonseed oil, palm oil and jatropha oil were blended with different volume ratios (B5 (5 vol. % biodiesel — 95 vol. % diesel), B10 and B20). The cold filter plugging point (CFPP) and the cloud point had an effect on the startability and driveability of both the passenger car and the light duty truck. The startability and driveability of the passenger car with all biodiesel blends (B5) were generally good at −20 °C. In the light duty truck, biodiesel blends (B10 and B20) of soybean, waste cooking, rapeseed and jatropha tended to be good at −20 °C in the startability and driveability tests than the biodiesel blends (B10 and B20) of cottonseed and palm. In particular, the palm biodiesel blend (B10) failed at −20 °C, and the palm biodiesel blend (B20) also failed at −16 °C in the startability test. The cold flow properties of biodiesel dictate that the length of the hydrocarbon chains and the presence of unsaturated structures significantly affect the low temperature properties of biodiesel.","author":[{"dropping-particle":"","family":"Li","given":"Liang","non-dropping-particle":"","parse-names":false,"suffix":""}],"container-title":"International Journal of Automotive Technology","id":"ITEM-1","issue":"3","issued":{"date-parts":[["2012"]]},"page":"441-450","title":"PID PLUS FUZZY LOGIC METHOD FOR TORQUE CONTROL IN TRACTION CONTROL SYSTEM","type":"article-journal","volume":"13"},"uris":["http://www.mendeley.com/documents/?uuid=9b877367-ab58-4073-82e7-8013b568a202"]}],"mendeley":{"formattedCitation":"[2]","plainTextFormattedCitation":"[2]","previouslyFormattedCitation":"[2]"},"properties":{"noteIndex":0},"schema":"https://github.com/citation-style-language/schema/raw/master/csl-citation.json"}</w:instrText>
      </w:r>
      <w:r w:rsidR="00417A18">
        <w:rPr>
          <w:lang w:eastAsia="zh-CN"/>
        </w:rPr>
        <w:fldChar w:fldCharType="separate"/>
      </w:r>
      <w:r w:rsidR="00417A18" w:rsidRPr="00417A18">
        <w:rPr>
          <w:noProof/>
          <w:lang w:eastAsia="zh-CN"/>
        </w:rPr>
        <w:t>[2]</w:t>
      </w:r>
      <w:r w:rsidR="00417A18">
        <w:rPr>
          <w:lang w:eastAsia="zh-CN"/>
        </w:rPr>
        <w:fldChar w:fldCharType="end"/>
      </w:r>
      <w:r w:rsidR="00BF6EA8">
        <w:rPr>
          <w:lang w:eastAsia="zh-CN"/>
        </w:rPr>
        <w:t>.</w:t>
      </w:r>
    </w:p>
    <w:p w14:paraId="5A476080" w14:textId="780BF4E4" w:rsidR="00A05CA1" w:rsidRDefault="00454C45" w:rsidP="00A05CA1">
      <w:pPr>
        <w:pStyle w:val="BodyText"/>
        <w:rPr>
          <w:lang w:eastAsia="zh-CN"/>
        </w:rPr>
      </w:pPr>
      <w:r>
        <w:rPr>
          <w:lang w:eastAsia="zh-CN"/>
        </w:rPr>
        <w:t xml:space="preserve">However, </w:t>
      </w:r>
      <w:r w:rsidR="00D77F2B">
        <w:rPr>
          <w:lang w:eastAsia="zh-CN"/>
        </w:rPr>
        <w:t>most</w:t>
      </w:r>
      <w:r w:rsidR="00937A14">
        <w:rPr>
          <w:lang w:eastAsia="zh-CN"/>
        </w:rPr>
        <w:t xml:space="preserve"> of </w:t>
      </w:r>
      <w:r w:rsidR="00595C0D">
        <w:rPr>
          <w:lang w:eastAsia="zh-CN"/>
        </w:rPr>
        <w:t>the cont</w:t>
      </w:r>
      <w:r w:rsidR="008B07D8">
        <w:rPr>
          <w:lang w:eastAsia="zh-CN"/>
        </w:rPr>
        <w:t>r</w:t>
      </w:r>
      <w:r w:rsidR="00595C0D">
        <w:rPr>
          <w:lang w:eastAsia="zh-CN"/>
        </w:rPr>
        <w:t>oller</w:t>
      </w:r>
      <w:r w:rsidR="008B07D8">
        <w:rPr>
          <w:lang w:eastAsia="zh-CN"/>
        </w:rPr>
        <w:t>s</w:t>
      </w:r>
      <w:r w:rsidR="00937A14">
        <w:rPr>
          <w:lang w:eastAsia="zh-CN"/>
        </w:rPr>
        <w:t xml:space="preserve"> </w:t>
      </w:r>
      <w:r w:rsidR="008B07D8">
        <w:rPr>
          <w:lang w:eastAsia="zh-CN"/>
        </w:rPr>
        <w:t>are activated</w:t>
      </w:r>
      <w:r w:rsidR="0016064D">
        <w:rPr>
          <w:lang w:eastAsia="zh-CN"/>
        </w:rPr>
        <w:t xml:space="preserve"> </w:t>
      </w:r>
      <w:r w:rsidR="006B2D2D">
        <w:rPr>
          <w:lang w:eastAsia="zh-CN"/>
        </w:rPr>
        <w:t xml:space="preserve">only </w:t>
      </w:r>
      <w:r w:rsidR="0016064D">
        <w:rPr>
          <w:lang w:eastAsia="zh-CN"/>
        </w:rPr>
        <w:t xml:space="preserve">when the </w:t>
      </w:r>
      <w:r w:rsidR="006B2D2D">
        <w:rPr>
          <w:lang w:eastAsia="zh-CN"/>
        </w:rPr>
        <w:t xml:space="preserve">vehicle </w:t>
      </w:r>
      <w:r w:rsidR="0016064D">
        <w:rPr>
          <w:lang w:eastAsia="zh-CN"/>
        </w:rPr>
        <w:t xml:space="preserve">states </w:t>
      </w:r>
      <w:r w:rsidR="00097F83">
        <w:rPr>
          <w:lang w:eastAsia="zh-CN"/>
        </w:rPr>
        <w:t>have a significant deviation from the nominal value</w:t>
      </w:r>
      <w:r w:rsidR="0070283E">
        <w:rPr>
          <w:lang w:eastAsia="zh-CN"/>
        </w:rPr>
        <w:t>.</w:t>
      </w:r>
      <w:r w:rsidR="00AA4290">
        <w:rPr>
          <w:lang w:eastAsia="zh-CN"/>
        </w:rPr>
        <w:t xml:space="preserve"> </w:t>
      </w:r>
      <w:r w:rsidR="00633C92">
        <w:rPr>
          <w:lang w:eastAsia="zh-CN"/>
        </w:rPr>
        <w:t>Addition</w:t>
      </w:r>
      <w:r w:rsidR="00AA4290">
        <w:rPr>
          <w:lang w:eastAsia="zh-CN"/>
        </w:rPr>
        <w:t>al</w:t>
      </w:r>
      <w:r w:rsidR="00633C92">
        <w:rPr>
          <w:lang w:eastAsia="zh-CN"/>
        </w:rPr>
        <w:t>ly, t</w:t>
      </w:r>
      <w:r w:rsidR="00171180">
        <w:rPr>
          <w:lang w:eastAsia="zh-CN"/>
        </w:rPr>
        <w:t>he controller has a stable region.</w:t>
      </w:r>
      <w:r w:rsidR="00FF4E0D">
        <w:rPr>
          <w:lang w:eastAsia="zh-CN"/>
        </w:rPr>
        <w:t xml:space="preserve"> </w:t>
      </w:r>
      <w:r w:rsidR="00181C3A">
        <w:rPr>
          <w:lang w:eastAsia="zh-CN"/>
        </w:rPr>
        <w:t>Consequen</w:t>
      </w:r>
      <w:r w:rsidR="00FF7E85">
        <w:rPr>
          <w:lang w:eastAsia="zh-CN"/>
        </w:rPr>
        <w:t>t</w:t>
      </w:r>
      <w:r w:rsidR="00181C3A">
        <w:rPr>
          <w:lang w:eastAsia="zh-CN"/>
        </w:rPr>
        <w:t>ly</w:t>
      </w:r>
      <w:r w:rsidR="006112B7">
        <w:rPr>
          <w:lang w:eastAsia="zh-CN"/>
        </w:rPr>
        <w:t xml:space="preserve">, </w:t>
      </w:r>
      <w:r w:rsidR="00551A9B">
        <w:rPr>
          <w:lang w:eastAsia="zh-CN"/>
        </w:rPr>
        <w:t xml:space="preserve">the controller </w:t>
      </w:r>
      <w:r w:rsidR="002729BD">
        <w:rPr>
          <w:lang w:eastAsia="zh-CN"/>
        </w:rPr>
        <w:t xml:space="preserve">even </w:t>
      </w:r>
      <w:r w:rsidR="00551A9B">
        <w:rPr>
          <w:lang w:eastAsia="zh-CN"/>
        </w:rPr>
        <w:t xml:space="preserve">fails to </w:t>
      </w:r>
      <w:r w:rsidR="00DC70B1">
        <w:rPr>
          <w:lang w:eastAsia="zh-CN"/>
        </w:rPr>
        <w:t>keep</w:t>
      </w:r>
      <w:r w:rsidR="00551A9B">
        <w:rPr>
          <w:lang w:eastAsia="zh-CN"/>
        </w:rPr>
        <w:t xml:space="preserve"> the vehicle</w:t>
      </w:r>
      <w:r w:rsidR="00DC70B1">
        <w:rPr>
          <w:lang w:eastAsia="zh-CN"/>
        </w:rPr>
        <w:t xml:space="preserve"> stable</w:t>
      </w:r>
      <w:r w:rsidR="00551A9B">
        <w:rPr>
          <w:lang w:eastAsia="zh-CN"/>
        </w:rPr>
        <w:t xml:space="preserve"> </w:t>
      </w:r>
      <w:r w:rsidR="00491B54">
        <w:rPr>
          <w:lang w:eastAsia="zh-CN"/>
        </w:rPr>
        <w:t xml:space="preserve">if the </w:t>
      </w:r>
      <w:r w:rsidR="00253FBA">
        <w:rPr>
          <w:lang w:eastAsia="zh-CN"/>
        </w:rPr>
        <w:t>road</w:t>
      </w:r>
      <w:r w:rsidR="00491B54">
        <w:rPr>
          <w:lang w:eastAsia="zh-CN"/>
        </w:rPr>
        <w:t xml:space="preserve"> cond</w:t>
      </w:r>
      <w:r w:rsidR="00C356ED">
        <w:rPr>
          <w:lang w:eastAsia="zh-CN"/>
        </w:rPr>
        <w:t>i</w:t>
      </w:r>
      <w:r w:rsidR="00491B54">
        <w:rPr>
          <w:lang w:eastAsia="zh-CN"/>
        </w:rPr>
        <w:t>tion changes intensively</w:t>
      </w:r>
      <w:r w:rsidR="00D132B9">
        <w:rPr>
          <w:lang w:eastAsia="zh-CN"/>
        </w:rPr>
        <w:t xml:space="preserve">. </w:t>
      </w:r>
      <w:r w:rsidR="00976910">
        <w:rPr>
          <w:lang w:eastAsia="zh-CN"/>
        </w:rPr>
        <w:t>[ref]</w:t>
      </w:r>
    </w:p>
    <w:p w14:paraId="7F4DF393" w14:textId="2018AD5E" w:rsidR="00A1326F" w:rsidRDefault="00D97F14" w:rsidP="00A1326F">
      <w:pPr>
        <w:pStyle w:val="BodyText"/>
        <w:rPr>
          <w:lang w:eastAsia="zh-CN"/>
        </w:rPr>
      </w:pPr>
      <w:r>
        <w:rPr>
          <w:lang w:eastAsia="zh-CN"/>
        </w:rPr>
        <w:t xml:space="preserve">Different from the </w:t>
      </w:r>
      <w:r w:rsidR="00AC3F86">
        <w:rPr>
          <w:lang w:eastAsia="zh-CN"/>
        </w:rPr>
        <w:t>reaction controller, researchers developed the</w:t>
      </w:r>
      <w:r w:rsidR="00F55F21">
        <w:rPr>
          <w:lang w:eastAsia="zh-CN"/>
        </w:rPr>
        <w:t xml:space="preserve"> proactive </w:t>
      </w:r>
      <w:r w:rsidR="000B54C2">
        <w:rPr>
          <w:lang w:eastAsia="zh-CN"/>
        </w:rPr>
        <w:t>e</w:t>
      </w:r>
      <w:r w:rsidR="008A1DDE">
        <w:rPr>
          <w:lang w:eastAsia="zh-CN"/>
        </w:rPr>
        <w:t>nvelop</w:t>
      </w:r>
      <w:r w:rsidR="00E5361F">
        <w:rPr>
          <w:lang w:eastAsia="zh-CN"/>
        </w:rPr>
        <w:t>e</w:t>
      </w:r>
      <w:r w:rsidR="008A1DDE">
        <w:rPr>
          <w:lang w:eastAsia="zh-CN"/>
        </w:rPr>
        <w:t xml:space="preserve"> c</w:t>
      </w:r>
      <w:r w:rsidR="001506B3">
        <w:rPr>
          <w:lang w:eastAsia="zh-CN"/>
        </w:rPr>
        <w:t>o</w:t>
      </w:r>
      <w:r w:rsidR="008A1DDE">
        <w:rPr>
          <w:lang w:eastAsia="zh-CN"/>
        </w:rPr>
        <w:t>ntroller</w:t>
      </w:r>
      <w:r w:rsidR="00DE4C2E">
        <w:rPr>
          <w:lang w:eastAsia="zh-CN"/>
        </w:rPr>
        <w:t xml:space="preserve"> with real-time road friction es</w:t>
      </w:r>
      <w:r w:rsidR="006700D7">
        <w:rPr>
          <w:lang w:eastAsia="zh-CN"/>
        </w:rPr>
        <w:t>t</w:t>
      </w:r>
      <w:r w:rsidR="00DE4C2E">
        <w:rPr>
          <w:lang w:eastAsia="zh-CN"/>
        </w:rPr>
        <w:t>imation</w:t>
      </w:r>
      <w:r w:rsidR="008A1DDE">
        <w:rPr>
          <w:lang w:eastAsia="zh-CN"/>
        </w:rPr>
        <w:t xml:space="preserve">, </w:t>
      </w:r>
      <w:r w:rsidR="00F331B1">
        <w:rPr>
          <w:lang w:eastAsia="zh-CN"/>
        </w:rPr>
        <w:t xml:space="preserve">which can keep the vehicle </w:t>
      </w:r>
      <w:r w:rsidR="00E0529A">
        <w:rPr>
          <w:lang w:eastAsia="zh-CN"/>
        </w:rPr>
        <w:t xml:space="preserve">within </w:t>
      </w:r>
      <w:r w:rsidR="00F60B52">
        <w:rPr>
          <w:lang w:eastAsia="zh-CN"/>
        </w:rPr>
        <w:t xml:space="preserve">a </w:t>
      </w:r>
      <w:r w:rsidR="00E0529A">
        <w:rPr>
          <w:lang w:eastAsia="zh-CN"/>
        </w:rPr>
        <w:t>stable</w:t>
      </w:r>
      <w:r w:rsidR="00F331B1">
        <w:rPr>
          <w:lang w:eastAsia="zh-CN"/>
        </w:rPr>
        <w:t xml:space="preserve"> region. </w:t>
      </w:r>
      <w:r w:rsidR="00F51A82">
        <w:rPr>
          <w:lang w:eastAsia="zh-CN"/>
        </w:rPr>
        <w:t xml:space="preserve">But it </w:t>
      </w:r>
      <w:r w:rsidR="0047799B">
        <w:rPr>
          <w:lang w:eastAsia="zh-CN"/>
        </w:rPr>
        <w:t xml:space="preserve">still </w:t>
      </w:r>
      <w:proofErr w:type="spellStart"/>
      <w:r w:rsidR="00F51A82">
        <w:rPr>
          <w:lang w:eastAsia="zh-CN"/>
        </w:rPr>
        <w:t>can not</w:t>
      </w:r>
      <w:proofErr w:type="spellEnd"/>
      <w:r w:rsidR="00603B52">
        <w:rPr>
          <w:lang w:eastAsia="zh-CN"/>
        </w:rPr>
        <w:t xml:space="preserve"> certainly</w:t>
      </w:r>
      <w:r w:rsidR="00F51A82">
        <w:rPr>
          <w:lang w:eastAsia="zh-CN"/>
        </w:rPr>
        <w:t xml:space="preserve"> prevent </w:t>
      </w:r>
      <w:r w:rsidR="00140274">
        <w:rPr>
          <w:lang w:eastAsia="zh-CN"/>
        </w:rPr>
        <w:t xml:space="preserve">the </w:t>
      </w:r>
      <w:r w:rsidR="00F51A82">
        <w:rPr>
          <w:lang w:eastAsia="zh-CN"/>
        </w:rPr>
        <w:t>vehicle</w:t>
      </w:r>
      <w:r w:rsidR="00F331B1">
        <w:rPr>
          <w:lang w:eastAsia="zh-CN"/>
        </w:rPr>
        <w:t xml:space="preserve"> </w:t>
      </w:r>
      <w:r w:rsidR="00E5361F">
        <w:rPr>
          <w:lang w:eastAsia="zh-CN"/>
        </w:rPr>
        <w:t xml:space="preserve">from veering </w:t>
      </w:r>
      <w:r w:rsidR="00DD527B">
        <w:rPr>
          <w:lang w:eastAsia="zh-CN"/>
        </w:rPr>
        <w:t>away</w:t>
      </w:r>
      <w:r w:rsidR="00E5361F">
        <w:rPr>
          <w:lang w:eastAsia="zh-CN"/>
        </w:rPr>
        <w:t xml:space="preserve"> </w:t>
      </w:r>
      <w:r w:rsidR="00FF6BD6">
        <w:rPr>
          <w:lang w:eastAsia="zh-CN"/>
        </w:rPr>
        <w:t xml:space="preserve">from </w:t>
      </w:r>
      <w:r w:rsidR="00E5361F">
        <w:rPr>
          <w:lang w:eastAsia="zh-CN"/>
        </w:rPr>
        <w:t>the desired path</w:t>
      </w:r>
      <w:r w:rsidR="00A1326F">
        <w:rPr>
          <w:lang w:eastAsia="zh-CN"/>
        </w:rPr>
        <w:t xml:space="preserve"> </w:t>
      </w:r>
      <w:r w:rsidR="00F01CCC">
        <w:rPr>
          <w:lang w:eastAsia="zh-CN"/>
        </w:rPr>
        <w:t xml:space="preserve">when </w:t>
      </w:r>
      <w:r w:rsidR="00FD5B94">
        <w:rPr>
          <w:lang w:eastAsia="zh-CN"/>
        </w:rPr>
        <w:t>the road condition changes intensively.</w:t>
      </w:r>
    </w:p>
    <w:p w14:paraId="77B33FC7" w14:textId="662F8568" w:rsidR="00E20803" w:rsidRDefault="007C7AEE" w:rsidP="00371A4E">
      <w:pPr>
        <w:pStyle w:val="BodyText"/>
        <w:rPr>
          <w:rFonts w:hint="eastAsia"/>
          <w:lang w:eastAsia="zh-CN"/>
        </w:rPr>
      </w:pPr>
      <w:r>
        <w:rPr>
          <w:lang w:eastAsia="zh-CN"/>
        </w:rPr>
        <w:t xml:space="preserve">Existing research has shown that </w:t>
      </w:r>
      <w:r w:rsidR="00B32E84">
        <w:rPr>
          <w:lang w:eastAsia="zh-CN"/>
        </w:rPr>
        <w:t>appropriate</w:t>
      </w:r>
      <w:r>
        <w:rPr>
          <w:lang w:eastAsia="zh-CN"/>
        </w:rPr>
        <w:t xml:space="preserve"> longitudinal velocity planning </w:t>
      </w:r>
      <w:r w:rsidR="00333551">
        <w:rPr>
          <w:lang w:eastAsia="zh-CN"/>
        </w:rPr>
        <w:t xml:space="preserve">is vital </w:t>
      </w:r>
      <w:r w:rsidR="00331E06">
        <w:rPr>
          <w:lang w:eastAsia="zh-CN"/>
        </w:rPr>
        <w:t>when following</w:t>
      </w:r>
      <w:r w:rsidR="00601585">
        <w:rPr>
          <w:lang w:eastAsia="zh-CN"/>
        </w:rPr>
        <w:t xml:space="preserve"> </w:t>
      </w:r>
      <w:r w:rsidR="00D46A22">
        <w:rPr>
          <w:lang w:eastAsia="zh-CN"/>
        </w:rPr>
        <w:t>a</w:t>
      </w:r>
      <w:r w:rsidR="00601585">
        <w:rPr>
          <w:lang w:eastAsia="zh-CN"/>
        </w:rPr>
        <w:t xml:space="preserve"> path with tight curvature change</w:t>
      </w:r>
      <w:r w:rsidR="006D72AF">
        <w:rPr>
          <w:lang w:eastAsia="zh-CN"/>
        </w:rPr>
        <w:t xml:space="preserve"> </w:t>
      </w:r>
      <w:r w:rsidR="00523F75">
        <w:rPr>
          <w:lang w:eastAsia="zh-CN"/>
        </w:rPr>
        <w:fldChar w:fldCharType="begin" w:fldLock="1"/>
      </w:r>
      <w:r w:rsidR="00100E75">
        <w:rPr>
          <w:lang w:eastAsia="zh-CN"/>
        </w:rPr>
        <w:instrText>ADDIN CSL_CITATION {"citationItems":[{"id":"ITEM-1","itemData":{"DOI":"10.1080/00423114.2017.1305114","ISSN":"17445159","abstract":"Automated driving has received a broad of attentions from the academia and industry, since it is effective to greatly reduce the severity of potential traffic accidents and achieve the ultimate automobile safety and comfort. This paper presents an optimal model-based trajectory following architecture for highly automated vehicle in its driving tasks such as automated guidance or lane keeping, which includes a velocity-planning module, a steering controller and a velocity-tracking controller. The velocity-planning module considering the optimal time-consuming and passenger comforts simultaneously could generate a smooth velocity profile. The robust sliding mode control (SMC) steering controller with adaptive preview time strategy could not only track the target path well, but also avoid a big lateral acceleration occurred in its path-tracking progress due to a fuzzy-adaptive preview time mechanism introduced. In addition, an SMC controller with input–output linearisation method for velocity tracking is built and validated. Simulation results show this trajectory following architecture are effective and feasible for high automated driving vehicle, comparing with the Driver-in-the-Loop simulations performed by an experienced driver and novice driver, respectively. The simulation results demonstrate that the present trajectory following architecture could plan a satisfying longitudinal speed profile, track the target path well and safely when dealing with different road geometry structure, it ensures a good time efficiency and driving comfort simultaneously.","author":[{"dropping-particle":"","family":"Cao","given":"Haotian","non-dropping-particle":"","parse-names":false,"suffix":""},{"dropping-particle":"","family":"Song","given":"Xiaolin","non-dropping-particle":"","parse-names":false,"suffix":""},{"dropping-particle":"","family":"Zhao","given":"Song","non-dropping-particle":"","parse-names":false,"suffix":""},{"dropping-particle":"","family":"Bao","given":"Shan","non-dropping-particle":"","parse-names":false,"suffix":""},{"dropping-particle":"","family":"Huang","given":"Zhi","non-dropping-particle":"","parse-names":false,"suffix":""}],"container-title":"Vehicle System Dynamics","id":"ITEM-1","issue":"8","issued":{"date-parts":[["2017"]]},"page":"1143-1188","title":"An optimal model-based trajectory following architecture synthesising the lateral adaptive preview strategy and longitudinal velocity planning for highly automated vehicle","type":"article-journal","volume":"55"},"uris":["http://www.mendeley.com/documents/?uuid=006667c1-27b4-4539-8c79-ca7f7ed39c32"]}],"mendeley":{"formattedCitation":"[3]","plainTextFormattedCitation":"[3]","previouslyFormattedCitation":"[3]"},"properties":{"noteIndex":0},"schema":"https://github.com/citation-style-language/schema/raw/master/csl-citation.json"}</w:instrText>
      </w:r>
      <w:r w:rsidR="00523F75">
        <w:rPr>
          <w:lang w:eastAsia="zh-CN"/>
        </w:rPr>
        <w:fldChar w:fldCharType="separate"/>
      </w:r>
      <w:r w:rsidR="00417A18" w:rsidRPr="00417A18">
        <w:rPr>
          <w:noProof/>
          <w:lang w:eastAsia="zh-CN"/>
        </w:rPr>
        <w:t>[3]</w:t>
      </w:r>
      <w:r w:rsidR="00523F75">
        <w:rPr>
          <w:lang w:eastAsia="zh-CN"/>
        </w:rPr>
        <w:fldChar w:fldCharType="end"/>
      </w:r>
      <w:r w:rsidR="00601585">
        <w:rPr>
          <w:lang w:eastAsia="zh-CN"/>
        </w:rPr>
        <w:t>.</w:t>
      </w:r>
      <w:r w:rsidR="00876E17">
        <w:rPr>
          <w:lang w:eastAsia="zh-CN"/>
        </w:rPr>
        <w:t xml:space="preserve"> </w:t>
      </w:r>
      <w:r w:rsidR="005E2ACC" w:rsidRPr="005E2ACC">
        <w:rPr>
          <w:lang w:eastAsia="zh-CN"/>
        </w:rPr>
        <w:t xml:space="preserve">The </w:t>
      </w:r>
      <w:r w:rsidR="00F74FFC">
        <w:rPr>
          <w:lang w:eastAsia="zh-CN"/>
        </w:rPr>
        <w:t>idea</w:t>
      </w:r>
      <w:r w:rsidR="005E2ACC" w:rsidRPr="005E2ACC">
        <w:rPr>
          <w:lang w:eastAsia="zh-CN"/>
        </w:rPr>
        <w:t xml:space="preserve"> is to reduce vehicle speed before a potentially dangerous situation is reached</w:t>
      </w:r>
      <w:r w:rsidR="00F74FFC">
        <w:rPr>
          <w:lang w:eastAsia="zh-CN"/>
        </w:rPr>
        <w:t xml:space="preserve">, in contrast with widely used stability control systems that only react once loos of control is imminent. </w:t>
      </w:r>
      <w:r w:rsidR="00371A4E">
        <w:rPr>
          <w:lang w:eastAsia="zh-CN"/>
        </w:rPr>
        <w:t>Th</w:t>
      </w:r>
      <w:r w:rsidR="00371A4E" w:rsidRPr="00371A4E">
        <w:rPr>
          <w:lang w:eastAsia="zh-CN"/>
        </w:rPr>
        <w:t>e insight is that</w:t>
      </w:r>
      <w:r w:rsidR="00A52738" w:rsidRPr="00371A4E">
        <w:rPr>
          <w:lang w:eastAsia="zh-CN"/>
        </w:rPr>
        <w:t xml:space="preserve"> the vehicle could have a larger stable </w:t>
      </w:r>
      <w:r w:rsidR="0018283F" w:rsidRPr="00371A4E">
        <w:rPr>
          <w:lang w:eastAsia="zh-CN"/>
        </w:rPr>
        <w:t xml:space="preserve">operating </w:t>
      </w:r>
      <w:r w:rsidR="00A52738" w:rsidRPr="00371A4E">
        <w:rPr>
          <w:lang w:eastAsia="zh-CN"/>
        </w:rPr>
        <w:t>region</w:t>
      </w:r>
      <w:r w:rsidR="009A0AC2" w:rsidRPr="00371A4E">
        <w:rPr>
          <w:lang w:eastAsia="zh-CN"/>
        </w:rPr>
        <w:t xml:space="preserve"> to</w:t>
      </w:r>
      <w:r w:rsidR="0003733A" w:rsidRPr="00371A4E">
        <w:rPr>
          <w:lang w:eastAsia="zh-CN"/>
        </w:rPr>
        <w:t xml:space="preserve"> follow the desired path </w:t>
      </w:r>
      <w:r w:rsidR="00371A4E" w:rsidRPr="00371A4E">
        <w:rPr>
          <w:lang w:eastAsia="zh-CN"/>
        </w:rPr>
        <w:t xml:space="preserve">with </w:t>
      </w:r>
      <w:r w:rsidR="00371A4E" w:rsidRPr="00371A4E">
        <w:rPr>
          <w:lang w:eastAsia="zh-CN"/>
        </w:rPr>
        <w:t xml:space="preserve">a </w:t>
      </w:r>
      <w:r w:rsidR="00371A4E" w:rsidRPr="00371A4E">
        <w:rPr>
          <w:lang w:eastAsia="zh-CN"/>
        </w:rPr>
        <w:t>small</w:t>
      </w:r>
      <w:r w:rsidR="00371A4E" w:rsidRPr="00371A4E">
        <w:rPr>
          <w:lang w:eastAsia="zh-CN"/>
        </w:rPr>
        <w:t>er</w:t>
      </w:r>
      <w:r w:rsidR="00371A4E" w:rsidRPr="00371A4E">
        <w:rPr>
          <w:lang w:eastAsia="zh-CN"/>
        </w:rPr>
        <w:t xml:space="preserve"> velocity</w:t>
      </w:r>
      <w:r w:rsidR="00371A4E" w:rsidRPr="00371A4E">
        <w:rPr>
          <w:lang w:eastAsia="zh-CN"/>
        </w:rPr>
        <w:t xml:space="preserve"> </w:t>
      </w:r>
      <w:r w:rsidR="00A52738" w:rsidRPr="00371A4E">
        <w:rPr>
          <w:lang w:eastAsia="zh-CN"/>
        </w:rPr>
        <w:fldChar w:fldCharType="begin" w:fldLock="1"/>
      </w:r>
      <w:r w:rsidR="00561DE3">
        <w:rPr>
          <w:lang w:eastAsia="zh-CN"/>
        </w:rPr>
        <w:instrText>ADDIN CSL_CITATION {"citationItems":[{"id":"ITEM-1","itemData":{"DOI":"10.1080/00423114.2018.1467019","ISSN":"17445159","abstract":"The dynamics of vehicles with pneumatic tyres are well-known to be non-holonomic, nonlinear, and subject to state bounds in order to remain on defined roadways. As such, it can be challenging to apply many of the tools typically used to analyse nonlinear dynamics and synthesise control strategies. Furthermore, the use of traditional stability analyses is often insufficient for vehicle control design since adherence to the roadway geometry implies a constrained space that dictates stricter conditions on the states than provable stability. A two-state phase portrait approach has been used to analyse vehicle dynamics and provides an illustrative view of the state trajectories at constant speed. This paper extends the phase portrait to three states to represent the nonlinear vehicle dynamics with steering and longitudinal tyre force inputs and consideration of the longitudinal vehicle dynamics. The concept of a fixed point in the phase plane is extended to a stable curve and example controllers are examined and synthesised using the three-dimensional vector space.","author":[{"dropping-particle":"","family":"Beal","given":"Craig E.","non-dropping-particle":"","parse-names":false,"suffix":""},{"dropping-particle":"","family":"Boyd","given":"Christina","non-dropping-particle":"","parse-names":false,"suffix":""}],"container-title":"Vehicle System Dynamics","id":"ITEM-1","issue":"2","issued":{"date-parts":[["2019"]]},"page":"286-313","title":"Coupled lateral-longitudinal vehicle dynamics and control design with three-dimensional state portraits","type":"article-journal","volume":"57"},"uris":["http://www.mendeley.com/documents/?uuid=5d259491-b895-4e78-9914-3303d4d76871"]},{"id":"ITEM-2","itemData":{"DOI":"10.1080/00423114.2018.1502456","ISSN":"17445159","abstract":"Phase portraits provide control system designers strong graphical insight into nonlinear system dynamics. These plots readily display vehicle stability properties and map equilibrium point locations and movement to changing parameters and system inputs. This paper extends the usage of phase portraits in vehicle dynamics to control synthesis by illustrating the relationship between the boundaries of stable vehicle operation and the state derivative isoclines in the yaw rate–sideslip phase plane. Closed-loop phase portraits demonstrate the potential for augmenting a vehicle's open-loop dynamics through steering and braking. The paper concludes by applying phase portrait analysis to an envelope control algorithm for yaw stability and a sliding surface controller for stabilising a saddle point equilibrium in drifting.","author":[{"dropping-particle":"","family":"Bobier-Tiu","given":"Carrie G.","non-dropping-particle":"","parse-names":false,"suffix":""},{"dropping-particle":"","family":"Beal","given":"Craig E.","non-dropping-particle":"","parse-names":false,"suffix":""},{"dropping-particle":"","family":"Kegelman","given":"John C.","non-dropping-particle":"","parse-names":false,"suffix":""},{"dropping-particle":"","family":"Hindiyeh","given":"Rami Y.","non-dropping-particle":"","parse-names":false,"suffix":""},{"dropping-particle":"","family":"Gerdes","given":"J. Christian","non-dropping-particle":"","parse-names":false,"suffix":""}],"container-title":"Vehicle System Dynamics","id":"ITEM-2","issue":"9","issued":{"date-parts":[["2019"]]},"page":"1318-1337","title":"Vehicle control synthesis using phase portraits of planar dynamics","type":"article-journal","volume":"57"},"uris":["http://www.mendeley.com/documents/?uuid=5e401ed1-b398-45ab-831f-2d056159c7f7"]}],"mendeley":{"formattedCitation":"[4], [5]","manualFormatting":"[4][5]","plainTextFormattedCitation":"[4], [5]","previouslyFormattedCitation":"[4], [5]"},"properties":{"noteIndex":0},"schema":"https://github.com/citation-style-language/schema/raw/master/csl-citation.json"}</w:instrText>
      </w:r>
      <w:r w:rsidR="00A52738" w:rsidRPr="00371A4E">
        <w:rPr>
          <w:lang w:eastAsia="zh-CN"/>
        </w:rPr>
        <w:fldChar w:fldCharType="separate"/>
      </w:r>
      <w:r w:rsidR="00417A18" w:rsidRPr="00371A4E">
        <w:rPr>
          <w:noProof/>
          <w:lang w:eastAsia="zh-CN"/>
        </w:rPr>
        <w:t>[4][5]</w:t>
      </w:r>
      <w:r w:rsidR="00A52738" w:rsidRPr="00371A4E">
        <w:rPr>
          <w:lang w:eastAsia="zh-CN"/>
        </w:rPr>
        <w:fldChar w:fldCharType="end"/>
      </w:r>
      <w:r w:rsidR="007857BE" w:rsidRPr="00371A4E">
        <w:rPr>
          <w:lang w:eastAsia="zh-CN"/>
        </w:rPr>
        <w:t>.</w:t>
      </w:r>
      <w:r w:rsidR="005A3AD3">
        <w:rPr>
          <w:lang w:eastAsia="zh-CN"/>
        </w:rPr>
        <w:t xml:space="preserve"> </w:t>
      </w:r>
    </w:p>
    <w:p w14:paraId="32A2BBCA" w14:textId="165781E6" w:rsidR="008F0E65" w:rsidRDefault="00173707" w:rsidP="008F0E65">
      <w:pPr>
        <w:pStyle w:val="BodyText"/>
        <w:rPr>
          <w:lang w:eastAsia="zh-CN"/>
        </w:rPr>
      </w:pPr>
      <w:r>
        <w:rPr>
          <w:lang w:eastAsia="zh-CN"/>
        </w:rPr>
        <w:t>However</w:t>
      </w:r>
      <w:r w:rsidR="0082291B">
        <w:rPr>
          <w:lang w:eastAsia="zh-CN"/>
        </w:rPr>
        <w:t xml:space="preserve">, </w:t>
      </w:r>
      <w:r w:rsidR="00644AAC">
        <w:rPr>
          <w:lang w:eastAsia="zh-CN"/>
        </w:rPr>
        <w:t>they only consider the variation of curvature</w:t>
      </w:r>
      <w:r w:rsidR="00B12834">
        <w:rPr>
          <w:lang w:eastAsia="zh-CN"/>
        </w:rPr>
        <w:t xml:space="preserve"> for longitudinal planning</w:t>
      </w:r>
      <w:r w:rsidR="00644AAC">
        <w:rPr>
          <w:lang w:eastAsia="zh-CN"/>
        </w:rPr>
        <w:t xml:space="preserve">, and </w:t>
      </w:r>
      <w:r w:rsidR="0082291B">
        <w:rPr>
          <w:lang w:eastAsia="zh-CN"/>
        </w:rPr>
        <w:t xml:space="preserve">little attention has been paid to the </w:t>
      </w:r>
      <w:r w:rsidR="00617D76">
        <w:rPr>
          <w:lang w:eastAsia="zh-CN"/>
        </w:rPr>
        <w:t xml:space="preserve">road surface </w:t>
      </w:r>
      <w:r w:rsidR="0082291B">
        <w:rPr>
          <w:lang w:eastAsia="zh-CN"/>
        </w:rPr>
        <w:t xml:space="preserve">friction </w:t>
      </w:r>
      <w:r w:rsidR="00617D76">
        <w:rPr>
          <w:lang w:eastAsia="zh-CN"/>
        </w:rPr>
        <w:t xml:space="preserve">condition </w:t>
      </w:r>
      <w:r w:rsidR="0082291B">
        <w:rPr>
          <w:lang w:eastAsia="zh-CN"/>
        </w:rPr>
        <w:t>changing</w:t>
      </w:r>
      <w:r w:rsidR="00223B35">
        <w:rPr>
          <w:lang w:eastAsia="zh-CN"/>
        </w:rPr>
        <w:t xml:space="preserve"> </w:t>
      </w:r>
      <w:r w:rsidR="008356E9">
        <w:rPr>
          <w:lang w:eastAsia="zh-CN"/>
        </w:rPr>
        <w:t>when conduct</w:t>
      </w:r>
      <w:r w:rsidR="00A3235C">
        <w:rPr>
          <w:lang w:eastAsia="zh-CN"/>
        </w:rPr>
        <w:t>ing</w:t>
      </w:r>
      <w:r w:rsidR="00223B35">
        <w:rPr>
          <w:lang w:eastAsia="zh-CN"/>
        </w:rPr>
        <w:t xml:space="preserve"> longitudinal velocity planning</w:t>
      </w:r>
      <w:r w:rsidR="00F2663A">
        <w:rPr>
          <w:lang w:eastAsia="zh-CN"/>
        </w:rPr>
        <w:t xml:space="preserve">. </w:t>
      </w:r>
      <w:r w:rsidR="0054568F">
        <w:rPr>
          <w:lang w:eastAsia="zh-CN"/>
        </w:rPr>
        <w:t>For example, if</w:t>
      </w:r>
      <w:r w:rsidR="008F0E65">
        <w:rPr>
          <w:lang w:eastAsia="zh-CN"/>
        </w:rPr>
        <w:t xml:space="preserve"> </w:t>
      </w:r>
      <w:r w:rsidR="001C6EAB">
        <w:rPr>
          <w:lang w:eastAsia="zh-CN"/>
        </w:rPr>
        <w:t>the vehicle</w:t>
      </w:r>
      <w:r w:rsidR="008F0E65">
        <w:rPr>
          <w:lang w:eastAsia="zh-CN"/>
        </w:rPr>
        <w:t xml:space="preserve"> can preview</w:t>
      </w:r>
      <w:r w:rsidR="002E781E">
        <w:rPr>
          <w:lang w:eastAsia="zh-CN"/>
        </w:rPr>
        <w:t xml:space="preserve"> the path friction</w:t>
      </w:r>
      <w:r w:rsidR="0054568F">
        <w:rPr>
          <w:lang w:eastAsia="zh-CN"/>
        </w:rPr>
        <w:t xml:space="preserve"> reduction</w:t>
      </w:r>
      <w:r w:rsidR="00E13E50">
        <w:rPr>
          <w:lang w:eastAsia="zh-CN"/>
        </w:rPr>
        <w:t xml:space="preserve"> and</w:t>
      </w:r>
      <w:r w:rsidR="008F0E65">
        <w:rPr>
          <w:lang w:eastAsia="zh-CN"/>
        </w:rPr>
        <w:t xml:space="preserve"> slow down appropriately</w:t>
      </w:r>
      <w:r w:rsidR="0054568F">
        <w:rPr>
          <w:lang w:eastAsia="zh-CN"/>
        </w:rPr>
        <w:t xml:space="preserve"> before entering the slick region</w:t>
      </w:r>
      <w:r w:rsidR="008F0E65">
        <w:rPr>
          <w:lang w:eastAsia="zh-CN"/>
        </w:rPr>
        <w:t xml:space="preserve">, then </w:t>
      </w:r>
      <w:r w:rsidR="00D56F09">
        <w:rPr>
          <w:lang w:eastAsia="zh-CN"/>
        </w:rPr>
        <w:t>a</w:t>
      </w:r>
      <w:r w:rsidR="00CC7995">
        <w:rPr>
          <w:lang w:eastAsia="zh-CN"/>
        </w:rPr>
        <w:t xml:space="preserve"> </w:t>
      </w:r>
      <w:r w:rsidR="008F0E65">
        <w:rPr>
          <w:lang w:eastAsia="zh-CN"/>
        </w:rPr>
        <w:t>complicated algorithm</w:t>
      </w:r>
      <w:r w:rsidR="00F873D7">
        <w:rPr>
          <w:lang w:eastAsia="zh-CN"/>
        </w:rPr>
        <w:t xml:space="preserve"> is not necessary</w:t>
      </w:r>
      <w:r w:rsidR="001C6EAB">
        <w:rPr>
          <w:lang w:eastAsia="zh-CN"/>
        </w:rPr>
        <w:t xml:space="preserve"> to </w:t>
      </w:r>
      <w:r w:rsidR="009B3B26">
        <w:rPr>
          <w:lang w:eastAsia="zh-CN"/>
        </w:rPr>
        <w:t>stabilize the vehicle</w:t>
      </w:r>
      <w:r w:rsidR="008F0E65">
        <w:rPr>
          <w:lang w:eastAsia="zh-CN"/>
        </w:rPr>
        <w:t xml:space="preserve">. </w:t>
      </w:r>
      <w:r w:rsidR="00B14BB1" w:rsidRPr="00876E17">
        <w:rPr>
          <w:lang w:eastAsia="zh-CN"/>
        </w:rPr>
        <w:t xml:space="preserve">The </w:t>
      </w:r>
      <w:r w:rsidR="00B14BB1">
        <w:rPr>
          <w:lang w:eastAsia="zh-CN"/>
        </w:rPr>
        <w:t>prior</w:t>
      </w:r>
      <w:r w:rsidR="00B14BB1" w:rsidRPr="00876E17">
        <w:rPr>
          <w:lang w:eastAsia="zh-CN"/>
        </w:rPr>
        <w:t xml:space="preserve"> estimation of friction and peak tire force, before the </w:t>
      </w:r>
      <w:r w:rsidR="00B14BB1">
        <w:rPr>
          <w:lang w:eastAsia="zh-CN"/>
        </w:rPr>
        <w:t>slick region</w:t>
      </w:r>
      <w:r w:rsidR="00B14BB1" w:rsidRPr="00876E17">
        <w:rPr>
          <w:lang w:eastAsia="zh-CN"/>
        </w:rPr>
        <w:t xml:space="preserve"> </w:t>
      </w:r>
      <w:r w:rsidR="00B14BB1">
        <w:rPr>
          <w:lang w:eastAsia="zh-CN"/>
        </w:rPr>
        <w:t>is</w:t>
      </w:r>
      <w:r w:rsidR="00B14BB1" w:rsidRPr="00876E17">
        <w:rPr>
          <w:lang w:eastAsia="zh-CN"/>
        </w:rPr>
        <w:t xml:space="preserve"> reached, allows a </w:t>
      </w:r>
      <w:r w:rsidR="00C46EC1">
        <w:rPr>
          <w:lang w:eastAsia="zh-CN"/>
        </w:rPr>
        <w:t xml:space="preserve">vehicle </w:t>
      </w:r>
      <w:r w:rsidR="00B14BB1" w:rsidRPr="00876E17">
        <w:rPr>
          <w:lang w:eastAsia="zh-CN"/>
        </w:rPr>
        <w:t>chassis control system to work more reliably and proactively</w:t>
      </w:r>
      <w:r w:rsidR="00D1162A">
        <w:rPr>
          <w:lang w:eastAsia="zh-CN"/>
        </w:rPr>
        <w:t xml:space="preserve"> </w:t>
      </w:r>
      <w:r w:rsidR="00B14BB1" w:rsidRPr="00876E17">
        <w:rPr>
          <w:lang w:eastAsia="zh-CN"/>
        </w:rPr>
        <w:t>[2]</w:t>
      </w:r>
      <w:r w:rsidR="00BD08B5">
        <w:rPr>
          <w:lang w:eastAsia="zh-CN"/>
        </w:rPr>
        <w:t>.</w:t>
      </w:r>
      <w:r w:rsidR="00574F47">
        <w:rPr>
          <w:lang w:eastAsia="zh-CN"/>
        </w:rPr>
        <w:t xml:space="preserve"> </w:t>
      </w:r>
      <w:r w:rsidR="009008AD">
        <w:rPr>
          <w:lang w:eastAsia="zh-CN"/>
        </w:rPr>
        <w:t xml:space="preserve">As a result, </w:t>
      </w:r>
      <w:r w:rsidR="0003733A">
        <w:rPr>
          <w:lang w:eastAsia="zh-CN"/>
        </w:rPr>
        <w:t xml:space="preserve"> </w:t>
      </w:r>
      <w:r w:rsidR="00BD08B5">
        <w:rPr>
          <w:lang w:eastAsia="zh-CN"/>
        </w:rPr>
        <w:t xml:space="preserve">even a </w:t>
      </w:r>
      <w:r w:rsidR="007431E3">
        <w:rPr>
          <w:lang w:eastAsia="zh-CN"/>
        </w:rPr>
        <w:t>normal</w:t>
      </w:r>
      <w:r w:rsidR="00BD08B5">
        <w:rPr>
          <w:lang w:eastAsia="zh-CN"/>
        </w:rPr>
        <w:t xml:space="preserve"> </w:t>
      </w:r>
      <w:r w:rsidR="00B54C8A">
        <w:rPr>
          <w:lang w:eastAsia="zh-CN"/>
        </w:rPr>
        <w:t xml:space="preserve">steering control algorithm can </w:t>
      </w:r>
      <w:r w:rsidR="00277AE8">
        <w:rPr>
          <w:lang w:eastAsia="zh-CN"/>
        </w:rPr>
        <w:t xml:space="preserve">enable </w:t>
      </w:r>
      <w:r w:rsidR="003B08A5">
        <w:rPr>
          <w:lang w:eastAsia="zh-CN"/>
        </w:rPr>
        <w:t xml:space="preserve">the </w:t>
      </w:r>
      <w:r w:rsidR="00277AE8">
        <w:rPr>
          <w:lang w:eastAsia="zh-CN"/>
        </w:rPr>
        <w:t xml:space="preserve">vehicle </w:t>
      </w:r>
      <w:r w:rsidR="003B08A5">
        <w:rPr>
          <w:lang w:eastAsia="zh-CN"/>
        </w:rPr>
        <w:t xml:space="preserve">to </w:t>
      </w:r>
      <w:r w:rsidR="00B54C8A">
        <w:rPr>
          <w:lang w:eastAsia="zh-CN"/>
        </w:rPr>
        <w:t xml:space="preserve">follow </w:t>
      </w:r>
      <w:r w:rsidR="003C06A2">
        <w:rPr>
          <w:lang w:eastAsia="zh-CN"/>
        </w:rPr>
        <w:t xml:space="preserve">the </w:t>
      </w:r>
      <w:r w:rsidR="00B54C8A">
        <w:rPr>
          <w:lang w:eastAsia="zh-CN"/>
        </w:rPr>
        <w:t>path well.</w:t>
      </w:r>
    </w:p>
    <w:p w14:paraId="280B1006" w14:textId="15FB007E" w:rsidR="00516069" w:rsidRDefault="00574F47" w:rsidP="00A229CC">
      <w:pPr>
        <w:pStyle w:val="BodyText"/>
        <w:rPr>
          <w:lang w:eastAsia="zh-CN"/>
        </w:rPr>
      </w:pPr>
      <w:r>
        <w:rPr>
          <w:lang w:eastAsia="zh-CN"/>
        </w:rPr>
        <w:t>Unfortunately</w:t>
      </w:r>
      <w:r w:rsidR="00BC36BA">
        <w:rPr>
          <w:lang w:eastAsia="zh-CN"/>
        </w:rPr>
        <w:t xml:space="preserve">, </w:t>
      </w:r>
      <w:r w:rsidR="004F071C">
        <w:rPr>
          <w:lang w:eastAsia="zh-CN"/>
        </w:rPr>
        <w:t xml:space="preserve">it is almost impossible to preview the large area road condition </w:t>
      </w:r>
      <w:r w:rsidR="009400BC">
        <w:rPr>
          <w:lang w:eastAsia="zh-CN"/>
        </w:rPr>
        <w:t>just through the intelligence of individual</w:t>
      </w:r>
      <w:r w:rsidR="009400BC" w:rsidRPr="009400BC">
        <w:rPr>
          <w:lang w:eastAsia="zh-CN"/>
        </w:rPr>
        <w:t xml:space="preserve"> </w:t>
      </w:r>
      <w:r w:rsidR="009400BC">
        <w:rPr>
          <w:lang w:eastAsia="zh-CN"/>
        </w:rPr>
        <w:t xml:space="preserve">vehicle, where </w:t>
      </w:r>
      <w:r w:rsidR="00BC36BA">
        <w:rPr>
          <w:lang w:eastAsia="zh-CN"/>
        </w:rPr>
        <w:t xml:space="preserve">each vehicle itself constantly measuring and navigating the </w:t>
      </w:r>
      <w:r w:rsidR="004234CD">
        <w:rPr>
          <w:lang w:eastAsia="zh-CN"/>
        </w:rPr>
        <w:t xml:space="preserve">world using </w:t>
      </w:r>
      <w:r w:rsidR="00281466">
        <w:rPr>
          <w:lang w:eastAsia="zh-CN"/>
        </w:rPr>
        <w:t>i</w:t>
      </w:r>
      <w:r w:rsidR="004234CD">
        <w:rPr>
          <w:lang w:eastAsia="zh-CN"/>
        </w:rPr>
        <w:t>n-vehicle system</w:t>
      </w:r>
      <w:r w:rsidR="00BC36BA">
        <w:rPr>
          <w:lang w:eastAsia="zh-CN"/>
        </w:rPr>
        <w:t>.</w:t>
      </w:r>
      <w:r w:rsidR="00C71F2F">
        <w:rPr>
          <w:lang w:eastAsia="zh-CN"/>
        </w:rPr>
        <w:t xml:space="preserve"> </w:t>
      </w:r>
      <w:r w:rsidR="00EB09C7">
        <w:rPr>
          <w:lang w:eastAsia="zh-CN"/>
        </w:rPr>
        <w:t>A</w:t>
      </w:r>
      <w:r w:rsidR="00844E30" w:rsidRPr="000E6E62">
        <w:rPr>
          <w:lang w:eastAsia="zh-CN"/>
        </w:rPr>
        <w:t xml:space="preserve"> potential solution to </w:t>
      </w:r>
      <w:r w:rsidR="00844E30">
        <w:rPr>
          <w:lang w:eastAsia="zh-CN"/>
        </w:rPr>
        <w:t xml:space="preserve">preview the road surface friction condition </w:t>
      </w:r>
      <w:r w:rsidR="00BA069A">
        <w:rPr>
          <w:lang w:eastAsia="zh-CN"/>
        </w:rPr>
        <w:t>is</w:t>
      </w:r>
      <w:r w:rsidR="00844E30">
        <w:rPr>
          <w:lang w:eastAsia="zh-CN"/>
        </w:rPr>
        <w:t xml:space="preserve"> motivated </w:t>
      </w:r>
      <w:r w:rsidR="00B97BA2">
        <w:rPr>
          <w:lang w:eastAsia="zh-CN"/>
        </w:rPr>
        <w:t>by</w:t>
      </w:r>
      <w:r w:rsidR="00844E30">
        <w:rPr>
          <w:lang w:eastAsia="zh-CN"/>
        </w:rPr>
        <w:t xml:space="preserve"> the increasing </w:t>
      </w:r>
      <w:r w:rsidR="00456D98">
        <w:rPr>
          <w:lang w:eastAsia="zh-CN"/>
        </w:rPr>
        <w:t xml:space="preserve">research into </w:t>
      </w:r>
      <w:r w:rsidR="0081275F">
        <w:rPr>
          <w:lang w:eastAsia="zh-CN"/>
        </w:rPr>
        <w:t>the cyber-physical system, especially</w:t>
      </w:r>
      <w:r w:rsidR="00F34D65">
        <w:rPr>
          <w:lang w:eastAsia="zh-CN"/>
        </w:rPr>
        <w:t xml:space="preserve"> </w:t>
      </w:r>
      <w:r w:rsidR="000E6E62" w:rsidRPr="000E6E62">
        <w:rPr>
          <w:lang w:eastAsia="zh-CN"/>
        </w:rPr>
        <w:t>Connected and Autonomous Vehicles (CAV)</w:t>
      </w:r>
      <w:r w:rsidR="005934DC" w:rsidRPr="000E6E62">
        <w:rPr>
          <w:lang w:eastAsia="zh-CN"/>
        </w:rPr>
        <w:t>.</w:t>
      </w:r>
      <w:r w:rsidR="005934DC">
        <w:rPr>
          <w:rFonts w:hint="eastAsia"/>
          <w:lang w:eastAsia="zh-CN"/>
        </w:rPr>
        <w:t xml:space="preserve"> </w:t>
      </w:r>
      <w:r w:rsidR="000E6E62" w:rsidRPr="000E6E62">
        <w:rPr>
          <w:lang w:eastAsia="zh-CN"/>
        </w:rPr>
        <w:t xml:space="preserve">This solution </w:t>
      </w:r>
      <w:r w:rsidR="00C174AA">
        <w:rPr>
          <w:lang w:eastAsia="zh-CN"/>
        </w:rPr>
        <w:t xml:space="preserve">takes advantage of </w:t>
      </w:r>
      <w:r w:rsidR="00281466">
        <w:rPr>
          <w:lang w:eastAsia="zh-CN"/>
        </w:rPr>
        <w:t>network intelligence instead of individual intelligence</w:t>
      </w:r>
      <w:r w:rsidR="00090A25">
        <w:rPr>
          <w:lang w:eastAsia="zh-CN"/>
        </w:rPr>
        <w:t>, where the pre-measured</w:t>
      </w:r>
      <w:r w:rsidR="00C174AA">
        <w:rPr>
          <w:lang w:eastAsia="zh-CN"/>
        </w:rPr>
        <w:t xml:space="preserve"> </w:t>
      </w:r>
      <w:r w:rsidR="003C03A8">
        <w:rPr>
          <w:lang w:eastAsia="zh-CN"/>
        </w:rPr>
        <w:t>r</w:t>
      </w:r>
      <w:r w:rsidR="00F363F9">
        <w:rPr>
          <w:lang w:eastAsia="zh-CN"/>
        </w:rPr>
        <w:t>oa</w:t>
      </w:r>
      <w:r w:rsidR="003C03A8">
        <w:rPr>
          <w:lang w:eastAsia="zh-CN"/>
        </w:rPr>
        <w:t xml:space="preserve">d friction </w:t>
      </w:r>
      <w:r w:rsidR="00CE4D06">
        <w:rPr>
          <w:lang w:eastAsia="zh-CN"/>
        </w:rPr>
        <w:t xml:space="preserve">information </w:t>
      </w:r>
      <w:r w:rsidR="00C51338">
        <w:rPr>
          <w:lang w:eastAsia="zh-CN"/>
        </w:rPr>
        <w:t xml:space="preserve">from individual vehicle </w:t>
      </w:r>
      <w:r w:rsidR="00505CD0">
        <w:rPr>
          <w:lang w:eastAsia="zh-CN"/>
        </w:rPr>
        <w:t>is shared</w:t>
      </w:r>
      <w:r w:rsidR="000E6E62" w:rsidRPr="000E6E62">
        <w:rPr>
          <w:lang w:eastAsia="zh-CN"/>
        </w:rPr>
        <w:t xml:space="preserve"> </w:t>
      </w:r>
      <w:r w:rsidR="005559C6">
        <w:rPr>
          <w:lang w:eastAsia="zh-CN"/>
        </w:rPr>
        <w:t>w</w:t>
      </w:r>
      <w:r w:rsidR="00281466">
        <w:rPr>
          <w:lang w:eastAsia="zh-CN"/>
        </w:rPr>
        <w:t>i</w:t>
      </w:r>
      <w:r w:rsidR="005559C6">
        <w:rPr>
          <w:lang w:eastAsia="zh-CN"/>
        </w:rPr>
        <w:t>thin</w:t>
      </w:r>
      <w:r w:rsidR="000E6E62" w:rsidRPr="000E6E62">
        <w:rPr>
          <w:lang w:eastAsia="zh-CN"/>
        </w:rPr>
        <w:t xml:space="preserve"> </w:t>
      </w:r>
      <w:r w:rsidR="0039102D">
        <w:rPr>
          <w:lang w:eastAsia="zh-CN"/>
        </w:rPr>
        <w:t xml:space="preserve">the </w:t>
      </w:r>
      <w:r w:rsidR="00EE1547">
        <w:rPr>
          <w:lang w:eastAsia="zh-CN"/>
        </w:rPr>
        <w:t>network</w:t>
      </w:r>
      <w:r w:rsidR="00C51338">
        <w:rPr>
          <w:lang w:eastAsia="zh-CN"/>
        </w:rPr>
        <w:t xml:space="preserve">. </w:t>
      </w:r>
      <w:r w:rsidR="005E2ED7">
        <w:rPr>
          <w:lang w:eastAsia="zh-CN"/>
        </w:rPr>
        <w:t xml:space="preserve"> </w:t>
      </w:r>
      <w:r w:rsidR="00584530">
        <w:rPr>
          <w:lang w:eastAsia="zh-CN"/>
        </w:rPr>
        <w:t>Within the network, the information can flow between</w:t>
      </w:r>
      <w:r w:rsidR="00EE1547">
        <w:rPr>
          <w:lang w:eastAsia="zh-CN"/>
        </w:rPr>
        <w:t xml:space="preserve"> </w:t>
      </w:r>
      <w:r w:rsidR="000E6E62" w:rsidRPr="000E6E62">
        <w:rPr>
          <w:lang w:eastAsia="zh-CN"/>
        </w:rPr>
        <w:t>vehicle</w:t>
      </w:r>
      <w:r w:rsidR="00584530">
        <w:rPr>
          <w:lang w:eastAsia="zh-CN"/>
        </w:rPr>
        <w:t xml:space="preserve"> to </w:t>
      </w:r>
      <w:r w:rsidR="000E6E62" w:rsidRPr="000E6E62">
        <w:rPr>
          <w:lang w:eastAsia="zh-CN"/>
        </w:rPr>
        <w:t>vehicle,</w:t>
      </w:r>
      <w:r w:rsidR="00456D98">
        <w:rPr>
          <w:lang w:eastAsia="zh-CN"/>
        </w:rPr>
        <w:t xml:space="preserve"> </w:t>
      </w:r>
      <w:r w:rsidR="000E6E62" w:rsidRPr="000E6E62">
        <w:rPr>
          <w:lang w:eastAsia="zh-CN"/>
        </w:rPr>
        <w:t>vehicle</w:t>
      </w:r>
      <w:r w:rsidR="00584530">
        <w:rPr>
          <w:lang w:eastAsia="zh-CN"/>
        </w:rPr>
        <w:t xml:space="preserve"> to </w:t>
      </w:r>
      <w:r w:rsidR="000E6E62" w:rsidRPr="000E6E62">
        <w:rPr>
          <w:lang w:eastAsia="zh-CN"/>
        </w:rPr>
        <w:t xml:space="preserve">infrastructure, </w:t>
      </w:r>
      <w:r w:rsidR="00CE4D06">
        <w:rPr>
          <w:lang w:eastAsia="zh-CN"/>
        </w:rPr>
        <w:t>and</w:t>
      </w:r>
      <w:r w:rsidR="000E6E62" w:rsidRPr="000E6E62">
        <w:rPr>
          <w:lang w:eastAsia="zh-CN"/>
        </w:rPr>
        <w:t xml:space="preserve"> vehicle</w:t>
      </w:r>
      <w:r w:rsidR="00584530">
        <w:rPr>
          <w:lang w:eastAsia="zh-CN"/>
        </w:rPr>
        <w:t xml:space="preserve"> to </w:t>
      </w:r>
      <w:r w:rsidR="00CE4D06">
        <w:rPr>
          <w:lang w:eastAsia="zh-CN"/>
        </w:rPr>
        <w:t>database</w:t>
      </w:r>
      <w:r w:rsidR="000E6E62" w:rsidRPr="000E6E62">
        <w:rPr>
          <w:lang w:eastAsia="zh-CN"/>
        </w:rPr>
        <w:t xml:space="preserve"> systems. </w:t>
      </w:r>
      <w:r w:rsidR="000567D1">
        <w:rPr>
          <w:lang w:eastAsia="zh-CN"/>
        </w:rPr>
        <w:t xml:space="preserve">In this </w:t>
      </w:r>
      <w:r w:rsidR="00D15C51">
        <w:rPr>
          <w:lang w:eastAsia="zh-CN"/>
        </w:rPr>
        <w:t>way</w:t>
      </w:r>
      <w:r w:rsidR="000567D1">
        <w:rPr>
          <w:lang w:eastAsia="zh-CN"/>
        </w:rPr>
        <w:t>, each vehicle and roadside unit can measure local roa</w:t>
      </w:r>
      <w:r w:rsidR="00DD1647">
        <w:rPr>
          <w:lang w:eastAsia="zh-CN"/>
        </w:rPr>
        <w:t>d</w:t>
      </w:r>
      <w:r w:rsidR="000567D1">
        <w:rPr>
          <w:lang w:eastAsia="zh-CN"/>
        </w:rPr>
        <w:t xml:space="preserve"> friction</w:t>
      </w:r>
      <w:r w:rsidR="006B06A7">
        <w:rPr>
          <w:lang w:eastAsia="zh-CN"/>
        </w:rPr>
        <w:t xml:space="preserve"> </w:t>
      </w:r>
      <w:r w:rsidR="006B06A7">
        <w:rPr>
          <w:lang w:eastAsia="zh-CN"/>
        </w:rPr>
        <w:fldChar w:fldCharType="begin" w:fldLock="1"/>
      </w:r>
      <w:r w:rsidR="006B06A7">
        <w:rPr>
          <w:lang w:eastAsia="zh-CN"/>
        </w:rPr>
        <w:instrText>ADDIN CSL_CITATION {"citationItems":[{"id":"ITEM-1","itemData":{"DOI":"10.1109/IJCNN.2018.8489188","ISBN":"9781509060146","abstract":"Automotive active safety systems can significantly benefit from real-time road friction estimates (RFE) by adapting driving styles, specific to the road conditions. This work presents a 2-stage approach for indirect RFE estimation using front-view camera images captured from vehicles. In stage-1, convolutional neural network model architectures are implemented to learn region-specific features for road surface condition (RSC) classification. Texture-based features from the drivable surface, sky and surroundings are found to be separate regions of interest for dry, wet/water, slush and snow\\ice RSC classification. In stage-2, a rule-based model that relies on domain-specific guidelines is implemented to segment the ego-lane drivable surface into [5×3] patches, followed by patch classification and quantization to separate images with high, medium and low RFE. The proposed method achieves average accuracy of 97% for RSC classification in stage-1 and 89% for RFE classification in stage-2, respectively. The 2-stage models are trained using publicly available data sets to enable benchmarking for future methodologies in the autonomous driving domain.","author":[{"dropping-particle":"","family":"Roychowdhury","given":"Sohini","non-dropping-particle":"","parse-names":false,"suffix":""},{"dropping-particle":"","family":"Zhao","given":"Minming","non-dropping-particle":"","parse-names":false,"suffix":""},{"dropping-particle":"","family":"Wallin","given":"Andreas","non-dropping-particle":"","parse-names":false,"suffix":""},{"dropping-particle":"","family":"Ohlsson","given":"Niklas","non-dropping-particle":"","parse-names":false,"suffix":""},{"dropping-particle":"","family":"Jonasson","given":"Mats","non-dropping-particle":"","parse-names":false,"suffix":""}],"container-title":"2018 International Joint Conference on Neural Networks (IJCNN)","id":"ITEM-1","issued":{"date-parts":[["2018"]]},"page":"1-8","title":"Machine Learning Models for Road Surface and Friction Estimation using Front-Camera Images","type":"paper-conference"},"uris":["http://www.mendeley.com/documents/?uuid=23853220-3dff-4b1b-8fa6-560e72828725"]}],"mendeley":{"formattedCitation":"[6]","plainTextFormattedCitation":"[6]","previouslyFormattedCitation":"[6]"},"properties":{"noteIndex":0},"schema":"https://github.com/citation-style-language/schema/raw/master/csl-citation.json"}</w:instrText>
      </w:r>
      <w:r w:rsidR="006B06A7">
        <w:rPr>
          <w:lang w:eastAsia="zh-CN"/>
        </w:rPr>
        <w:fldChar w:fldCharType="separate"/>
      </w:r>
      <w:r w:rsidR="006B06A7" w:rsidRPr="006B06A7">
        <w:rPr>
          <w:noProof/>
          <w:lang w:eastAsia="zh-CN"/>
        </w:rPr>
        <w:t>[6]</w:t>
      </w:r>
      <w:r w:rsidR="006B06A7">
        <w:rPr>
          <w:lang w:eastAsia="zh-CN"/>
        </w:rPr>
        <w:fldChar w:fldCharType="end"/>
      </w:r>
      <w:r w:rsidR="006B06A7">
        <w:rPr>
          <w:lang w:eastAsia="zh-CN"/>
        </w:rPr>
        <w:fldChar w:fldCharType="begin" w:fldLock="1"/>
      </w:r>
      <w:r w:rsidR="00D7345E">
        <w:rPr>
          <w:lang w:eastAsia="zh-CN"/>
        </w:rPr>
        <w:instrText>ADDIN CSL_CITATION {"citationItems":[{"id":"ITEM-1","itemData":{"DOI":"10.1080/00423114.2019.1580377","ISSN":"17445159","abstract":"Sensing the friction coefficient between the tyres of an automobile and the road surface is a key challenge in automotive control. Accurate estimation of this parameter enables higher performance and safer operation of vehicles, whether human-operated, assisted or autonomously controlled. Previous approaches have utilised braking or lateral excitation to generate estimates but are limited by the conflict between generating sufficient excitation and preserving ride comfort and efficient operation. Further complicating the problem is the need to provide the friction estimate without adding costly sensors to the vehicle. This paper presents an approach to friction estimation that leverages separate measurements of the left and right steering torques to generate an estimate of the surface friction through direct model inversion. Uncertainty of the method is explored using experimental sensor properties and analysis of the inverted model. The method is shown to be sensitive to reduced friction coefficients and can identify sudden changes before travelling a full contact patch length. Experimental validation of the approach is demonstrated with calibrated wheel force transducers as well as low-cost sensors suitable for incorporation into production vehicles.","author":[{"dropping-particle":"","family":"Beal","given":"Craig E.","non-dropping-particle":"","parse-names":false,"suffix":""}],"container-title":"Vehicle System Dynamics","id":"ITEM-1","issue":"3","issued":{"date-parts":[["2020"]]},"page":"377-403","publisher":"Taylor &amp; Francis","title":"Rapid Road Friction Estimation using Independent Left/Right Steering Torque Measurements","type":"article-journal","volume":"58"},"uris":["http://www.mendeley.com/documents/?uuid=a6adb391-5043-4212-ac79-200059fe2f43"]}],"mendeley":{"formattedCitation":"[7]","plainTextFormattedCitation":"[7]","previouslyFormattedCitation":"[7]"},"properties":{"noteIndex":0},"schema":"https://github.com/citation-style-language/schema/raw/master/csl-citation.json"}</w:instrText>
      </w:r>
      <w:r w:rsidR="006B06A7">
        <w:rPr>
          <w:lang w:eastAsia="zh-CN"/>
        </w:rPr>
        <w:fldChar w:fldCharType="separate"/>
      </w:r>
      <w:r w:rsidR="006B06A7" w:rsidRPr="006B06A7">
        <w:rPr>
          <w:noProof/>
          <w:lang w:eastAsia="zh-CN"/>
        </w:rPr>
        <w:t>[7]</w:t>
      </w:r>
      <w:r w:rsidR="006B06A7">
        <w:rPr>
          <w:lang w:eastAsia="zh-CN"/>
        </w:rPr>
        <w:fldChar w:fldCharType="end"/>
      </w:r>
      <w:r w:rsidR="003D540B">
        <w:rPr>
          <w:lang w:eastAsia="zh-CN"/>
        </w:rPr>
        <w:t xml:space="preserve"> and share </w:t>
      </w:r>
      <w:r w:rsidR="003512B8">
        <w:rPr>
          <w:lang w:eastAsia="zh-CN"/>
        </w:rPr>
        <w:t xml:space="preserve">it </w:t>
      </w:r>
      <w:r w:rsidR="001E04B9">
        <w:rPr>
          <w:lang w:eastAsia="zh-CN"/>
        </w:rPr>
        <w:t>with</w:t>
      </w:r>
      <w:r w:rsidR="003D540B">
        <w:rPr>
          <w:lang w:eastAsia="zh-CN"/>
        </w:rPr>
        <w:t xml:space="preserve"> the cloud database.</w:t>
      </w:r>
      <w:r w:rsidR="00221C03">
        <w:rPr>
          <w:lang w:eastAsia="zh-CN"/>
        </w:rPr>
        <w:t xml:space="preserve"> </w:t>
      </w:r>
      <w:r w:rsidR="003512B8">
        <w:rPr>
          <w:lang w:eastAsia="zh-CN"/>
        </w:rPr>
        <w:t xml:space="preserve">Each vehicle </w:t>
      </w:r>
      <w:r w:rsidR="00221C03">
        <w:rPr>
          <w:lang w:eastAsia="zh-CN"/>
        </w:rPr>
        <w:t xml:space="preserve">in the network </w:t>
      </w:r>
      <w:r w:rsidR="003512B8">
        <w:rPr>
          <w:lang w:eastAsia="zh-CN"/>
        </w:rPr>
        <w:t xml:space="preserve">can </w:t>
      </w:r>
      <w:r w:rsidR="00101A77">
        <w:rPr>
          <w:lang w:eastAsia="zh-CN"/>
        </w:rPr>
        <w:t xml:space="preserve">query </w:t>
      </w:r>
      <w:r w:rsidR="00F32BE7">
        <w:rPr>
          <w:lang w:eastAsia="zh-CN"/>
        </w:rPr>
        <w:t xml:space="preserve">the aggregated </w:t>
      </w:r>
      <w:r w:rsidR="00221C03">
        <w:rPr>
          <w:lang w:eastAsia="zh-CN"/>
        </w:rPr>
        <w:t xml:space="preserve">friction </w:t>
      </w:r>
      <w:r w:rsidR="00F32BE7">
        <w:rPr>
          <w:lang w:eastAsia="zh-CN"/>
        </w:rPr>
        <w:t>information</w:t>
      </w:r>
      <w:r w:rsidR="00101A77">
        <w:rPr>
          <w:lang w:eastAsia="zh-CN"/>
        </w:rPr>
        <w:t xml:space="preserve"> from </w:t>
      </w:r>
      <w:r w:rsidR="001E04B9">
        <w:rPr>
          <w:lang w:eastAsia="zh-CN"/>
        </w:rPr>
        <w:t xml:space="preserve">the </w:t>
      </w:r>
      <w:r w:rsidR="0081275F">
        <w:rPr>
          <w:lang w:eastAsia="zh-CN"/>
        </w:rPr>
        <w:t>shared</w:t>
      </w:r>
      <w:r w:rsidR="00101A77">
        <w:rPr>
          <w:lang w:eastAsia="zh-CN"/>
        </w:rPr>
        <w:t xml:space="preserve"> database</w:t>
      </w:r>
      <w:r w:rsidR="00F32BE7">
        <w:rPr>
          <w:lang w:eastAsia="zh-CN"/>
        </w:rPr>
        <w:t>.</w:t>
      </w:r>
      <w:r w:rsidR="000567D1">
        <w:rPr>
          <w:lang w:eastAsia="zh-CN"/>
        </w:rPr>
        <w:t xml:space="preserve"> </w:t>
      </w:r>
      <w:r w:rsidR="009D7BF1">
        <w:rPr>
          <w:lang w:eastAsia="zh-CN"/>
        </w:rPr>
        <w:t>A demo framework</w:t>
      </w:r>
      <w:r w:rsidR="00A237EC">
        <w:rPr>
          <w:lang w:eastAsia="zh-CN"/>
        </w:rPr>
        <w:t xml:space="preserve"> of this</w:t>
      </w:r>
      <w:r w:rsidR="009D7BF1">
        <w:rPr>
          <w:lang w:eastAsia="zh-CN"/>
        </w:rPr>
        <w:t xml:space="preserve"> </w:t>
      </w:r>
      <w:r w:rsidR="005A5763">
        <w:rPr>
          <w:lang w:eastAsia="zh-CN"/>
        </w:rPr>
        <w:t xml:space="preserve">network </w:t>
      </w:r>
      <w:r w:rsidR="009D7BF1">
        <w:rPr>
          <w:lang w:eastAsia="zh-CN"/>
        </w:rPr>
        <w:t xml:space="preserve">is shown </w:t>
      </w:r>
      <w:r w:rsidR="00A237EC">
        <w:rPr>
          <w:lang w:eastAsia="zh-CN"/>
        </w:rPr>
        <w:t>in</w:t>
      </w:r>
      <w:r w:rsidR="009D7BF1">
        <w:rPr>
          <w:lang w:eastAsia="zh-CN"/>
        </w:rPr>
        <w:t xml:space="preserve"> Fig. 1.</w:t>
      </w:r>
    </w:p>
    <w:p w14:paraId="4B726F46" w14:textId="6F393D79" w:rsidR="00C466A7" w:rsidRDefault="00D14FFE" w:rsidP="00C466A7">
      <w:pPr>
        <w:pStyle w:val="BodyText"/>
        <w:ind w:firstLine="0"/>
        <w:rPr>
          <w:lang w:eastAsia="zh-CN"/>
        </w:rPr>
      </w:pPr>
      <w:r>
        <w:rPr>
          <w:noProof/>
          <w:lang w:eastAsia="zh-CN"/>
        </w:rPr>
        <w:lastRenderedPageBreak/>
        <mc:AlternateContent>
          <mc:Choice Requires="wps">
            <w:drawing>
              <wp:inline distT="0" distB="0" distL="0" distR="0" wp14:anchorId="0C62D2C3" wp14:editId="1CC2A283">
                <wp:extent cx="3104147" cy="1774123"/>
                <wp:effectExtent l="0" t="0" r="1270" b="0"/>
                <wp:docPr id="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147" cy="17741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4EFCDA" w14:textId="33EBE698" w:rsidR="004313F8" w:rsidRDefault="004313F8" w:rsidP="00660B76">
                            <w:pPr>
                              <w:pStyle w:val="figurecaption"/>
                              <w:numPr>
                                <w:ilvl w:val="0"/>
                                <w:numId w:val="0"/>
                              </w:numPr>
                              <w:spacing w:before="0" w:after="120"/>
                              <w:ind w:leftChars="-1" w:left="-2"/>
                            </w:pPr>
                            <w:r w:rsidRPr="00C71658">
                              <w:drawing>
                                <wp:inline distT="0" distB="0" distL="0" distR="0" wp14:anchorId="0B2FB5B3" wp14:editId="1E68C21F">
                                  <wp:extent cx="2336800" cy="1117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0" cy="1117600"/>
                                          </a:xfrm>
                                          <a:prstGeom prst="rect">
                                            <a:avLst/>
                                          </a:prstGeom>
                                          <a:noFill/>
                                          <a:ln>
                                            <a:noFill/>
                                          </a:ln>
                                        </pic:spPr>
                                      </pic:pic>
                                    </a:graphicData>
                                  </a:graphic>
                                </wp:inline>
                              </w:drawing>
                            </w:r>
                          </w:p>
                          <w:p w14:paraId="7D473E36" w14:textId="4A9D43DB" w:rsidR="004313F8" w:rsidRDefault="004313F8" w:rsidP="00660B76">
                            <w:pPr>
                              <w:pStyle w:val="figurecaption"/>
                              <w:numPr>
                                <w:ilvl w:val="0"/>
                                <w:numId w:val="0"/>
                              </w:numPr>
                              <w:jc w:val="both"/>
                            </w:pPr>
                            <w:r>
                              <w:t>Figure 1.  A strategy of road friction preview with a roadside shared roadway database. (</w:t>
                            </w:r>
                            <w:r w:rsidRPr="00EA350A">
                              <w:rPr>
                                <w:rFonts w:hint="eastAsia"/>
                                <w:highlight w:val="yellow"/>
                                <w:lang w:eastAsia="zh-CN"/>
                              </w:rPr>
                              <w:t>need</w:t>
                            </w:r>
                            <w:r w:rsidRPr="00EA350A">
                              <w:rPr>
                                <w:highlight w:val="yellow"/>
                              </w:rPr>
                              <w:t xml:space="preserve"> a better diagram to show the data sharing idea</w:t>
                            </w:r>
                            <w:r>
                              <w:t xml:space="preserve">) The database can leverage shared intelligence to </w:t>
                            </w:r>
                            <w:r w:rsidRPr="00A229CC">
                              <w:t>substantially improve the operation of each individual in the population</w:t>
                            </w:r>
                            <w:r>
                              <w:t xml:space="preserve">. </w:t>
                            </w:r>
                          </w:p>
                        </w:txbxContent>
                      </wps:txbx>
                      <wps:bodyPr rot="0" vert="horz" wrap="square" lIns="91440" tIns="45720" rIns="91440" bIns="45720" anchor="t" anchorCtr="0" upright="1">
                        <a:noAutofit/>
                      </wps:bodyPr>
                    </wps:wsp>
                  </a:graphicData>
                </a:graphic>
              </wp:inline>
            </w:drawing>
          </mc:Choice>
          <mc:Fallback>
            <w:pict>
              <v:shapetype w14:anchorId="0C62D2C3" id="_x0000_t202" coordsize="21600,21600" o:spt="202" path="m,l,21600r21600,l21600,xe">
                <v:stroke joinstyle="miter"/>
                <v:path gradientshapeok="t" o:connecttype="rect"/>
              </v:shapetype>
              <v:shape id="Text Box 20" o:spid="_x0000_s1026" type="#_x0000_t202" style="width:244.4pt;height:13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" stroked="f">
                <v:textbox>
                  <w:txbxContent>
                    <w:p w14:paraId="7C4EFCDA" w14:textId="33EBE698" w:rsidR="004313F8" w:rsidRDefault="004313F8" w:rsidP="00660B76">
                      <w:pPr>
                        <w:pStyle w:val="figurecaption"/>
                        <w:numPr>
                          <w:ilvl w:val="0"/>
                          <w:numId w:val="0"/>
                        </w:numPr>
                        <w:spacing w:before="0" w:after="120"/>
                        <w:ind w:leftChars="-1" w:left="-2"/>
                      </w:pPr>
                      <w:r w:rsidRPr="00C71658">
                        <w:drawing>
                          <wp:inline distT="0" distB="0" distL="0" distR="0" wp14:anchorId="0B2FB5B3" wp14:editId="1E68C21F">
                            <wp:extent cx="2336800" cy="1117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0" cy="1117600"/>
                                    </a:xfrm>
                                    <a:prstGeom prst="rect">
                                      <a:avLst/>
                                    </a:prstGeom>
                                    <a:noFill/>
                                    <a:ln>
                                      <a:noFill/>
                                    </a:ln>
                                  </pic:spPr>
                                </pic:pic>
                              </a:graphicData>
                            </a:graphic>
                          </wp:inline>
                        </w:drawing>
                      </w:r>
                    </w:p>
                    <w:p w14:paraId="7D473E36" w14:textId="4A9D43DB" w:rsidR="004313F8" w:rsidRDefault="004313F8" w:rsidP="00660B76">
                      <w:pPr>
                        <w:pStyle w:val="figurecaption"/>
                        <w:numPr>
                          <w:ilvl w:val="0"/>
                          <w:numId w:val="0"/>
                        </w:numPr>
                        <w:jc w:val="both"/>
                      </w:pPr>
                      <w:r>
                        <w:t>Figure 1.  A strategy of road friction preview with a roadside shared roadway database. (</w:t>
                      </w:r>
                      <w:r w:rsidRPr="00EA350A">
                        <w:rPr>
                          <w:rFonts w:hint="eastAsia"/>
                          <w:highlight w:val="yellow"/>
                          <w:lang w:eastAsia="zh-CN"/>
                        </w:rPr>
                        <w:t>need</w:t>
                      </w:r>
                      <w:r w:rsidRPr="00EA350A">
                        <w:rPr>
                          <w:highlight w:val="yellow"/>
                        </w:rPr>
                        <w:t xml:space="preserve"> a better diagram to show the data sharing idea</w:t>
                      </w:r>
                      <w:r>
                        <w:t xml:space="preserve">) The database can leverage shared intelligence to </w:t>
                      </w:r>
                      <w:r w:rsidRPr="00A229CC">
                        <w:t>substantially improve the operation of each individual in the population</w:t>
                      </w:r>
                      <w:r>
                        <w:t xml:space="preserve">. </w:t>
                      </w:r>
                    </w:p>
                  </w:txbxContent>
                </v:textbox>
                <w10:anchorlock/>
              </v:shape>
            </w:pict>
          </mc:Fallback>
        </mc:AlternateContent>
      </w:r>
    </w:p>
    <w:p w14:paraId="0023BA02" w14:textId="79A61AD6" w:rsidR="00864A4B" w:rsidRDefault="005E2ACC" w:rsidP="00E13840">
      <w:pPr>
        <w:pStyle w:val="BodyText"/>
        <w:rPr>
          <w:lang w:eastAsia="zh-CN"/>
        </w:rPr>
      </w:pPr>
      <w:r>
        <w:rPr>
          <w:lang w:eastAsia="zh-CN"/>
        </w:rPr>
        <w:t>The improvem</w:t>
      </w:r>
      <w:r w:rsidR="00DE3C84">
        <w:rPr>
          <w:lang w:eastAsia="zh-CN"/>
        </w:rPr>
        <w:t>ent</w:t>
      </w:r>
      <w:r>
        <w:rPr>
          <w:lang w:eastAsia="zh-CN"/>
        </w:rPr>
        <w:t>s in ve</w:t>
      </w:r>
      <w:r w:rsidR="00DE3C84">
        <w:rPr>
          <w:lang w:eastAsia="zh-CN"/>
        </w:rPr>
        <w:t>hic</w:t>
      </w:r>
      <w:r>
        <w:rPr>
          <w:lang w:eastAsia="zh-CN"/>
        </w:rPr>
        <w:t xml:space="preserve">le safety can be achieved by limiting the vehicle speed based on the road condition. </w:t>
      </w:r>
      <w:r w:rsidR="00982BE5">
        <w:rPr>
          <w:lang w:eastAsia="zh-CN"/>
        </w:rPr>
        <w:t xml:space="preserve">In this paper, we </w:t>
      </w:r>
      <w:r w:rsidR="00E0729C">
        <w:rPr>
          <w:lang w:eastAsia="zh-CN"/>
        </w:rPr>
        <w:t>introduce</w:t>
      </w:r>
      <w:r w:rsidR="00982BE5">
        <w:rPr>
          <w:lang w:eastAsia="zh-CN"/>
        </w:rPr>
        <w:t xml:space="preserve"> a</w:t>
      </w:r>
      <w:r w:rsidR="00A237EC">
        <w:rPr>
          <w:lang w:eastAsia="zh-CN"/>
        </w:rPr>
        <w:t xml:space="preserve">n idea of road friction preview through </w:t>
      </w:r>
      <w:r w:rsidR="00014931" w:rsidRPr="00AD4054">
        <w:rPr>
          <w:lang w:eastAsia="zh-CN"/>
        </w:rPr>
        <w:t>database-informed</w:t>
      </w:r>
      <w:r w:rsidR="00014931">
        <w:rPr>
          <w:lang w:eastAsia="zh-CN"/>
        </w:rPr>
        <w:t xml:space="preserve"> </w:t>
      </w:r>
      <w:r w:rsidR="0008493D">
        <w:rPr>
          <w:lang w:eastAsia="zh-CN"/>
        </w:rPr>
        <w:t>CAV.</w:t>
      </w:r>
      <w:r w:rsidR="005E32C3">
        <w:rPr>
          <w:lang w:eastAsia="zh-CN"/>
        </w:rPr>
        <w:t xml:space="preserve"> Then</w:t>
      </w:r>
      <w:r w:rsidR="0008493D">
        <w:rPr>
          <w:lang w:eastAsia="zh-CN"/>
        </w:rPr>
        <w:t xml:space="preserve"> </w:t>
      </w:r>
      <w:r w:rsidR="005E32C3">
        <w:rPr>
          <w:lang w:eastAsia="zh-CN"/>
        </w:rPr>
        <w:t xml:space="preserve">inspired </w:t>
      </w:r>
      <w:r w:rsidR="005E32C3">
        <w:t xml:space="preserve">by the </w:t>
      </w:r>
      <w:r w:rsidR="00073647">
        <w:t xml:space="preserve">work </w:t>
      </w:r>
      <w:r w:rsidR="00995B49">
        <w:t>in</w:t>
      </w:r>
      <w:r w:rsidR="00073647">
        <w:t xml:space="preserve"> DDL</w:t>
      </w:r>
      <w:r w:rsidR="00035D63">
        <w:t xml:space="preserve"> on vehicle dynamics at the limits of handing</w:t>
      </w:r>
      <w:r w:rsidR="00073647">
        <w:t xml:space="preserve"> </w:t>
      </w:r>
      <w:r w:rsidR="00D77330">
        <w:fldChar w:fldCharType="begin" w:fldLock="1"/>
      </w:r>
      <w:r w:rsidR="00D7345E">
        <w:instrText>ADDIN CSL_CITATION {"citationItems":[{"id":"ITEM-1","itemData":{"DOI":"10.1109/ACC.2015.7170930","ISBN":"9781479986842","ISSN":"07431619","abstract":"When attempting to drive collision-free paths in emergency situations, automobiles are limited by the amount of force their tires can produce through friction. A road's topography affects the tire forces, so the ability of an autonomous vehicle to follow a desired path depends on the shape of the path in three, not two, dimensions. In this paper, a model that captures the effects of road topography on tire forces is derived and used to compute the speeds at which a given path can be followed. Experimental evidence is used to support the conclusion that accounting for topography, particularly the vertical curvature of the road, is critical for good path tracking performance even with a conservative estimate of maximum friction.","author":[{"dropping-particle":"","family":"Subosits","given":"John","non-dropping-particle":"","parse-names":false,"suffix":""},{"dropping-particle":"","family":"Gerdes","given":"J. Christian","non-dropping-particle":"","parse-names":false,"suffix":""}],"container-title":"Proceedings of the American Control Conference","id":"ITEM-1","issued":{"date-parts":[["2015"]]},"page":"1405-1410","title":"Autonomous vehicle control for emergency maneuvers: The effect of topography","type":"article-journal","volume":"2015-July"},"uris":["http://www.mendeley.com/documents/?uuid=9474a83b-74b4-4cdf-912a-52e077e18028"]},{"id":"ITEM-2","itemData":{"DOI":"10.1504/IJVAS.2012.051270","ISSN":"14710226","abstract":"Racecar drivers have the ability to operate a vehicle at its friction limit without losing control. If autonomous vehicles or driver assistance systems had similar capabilities, many fatal accidents could be avoided. To advance this goal, an autonomous racing controller is designed to gain insights into vehicle control at the friction limits. A bicycle model and a 'g-g' diagram are used to mimic racecar drivers' internal vehicle model. Lanekeeping steering feedback and wheel slip feedback controllers are used to imitate drivers making steering and throttle corrections according to the vehicle responses. Experimental results on a low friction surface demonstrate that the controller can robustly track a path while operating at the limits of tyre adhesion and provide insights for the future development of vehicle safety systems. Copyright © 2012 Inderscience Enterprises Ltd.","author":[{"dropping-particle":"","family":"Kritayakirana","given":"Krisada","non-dropping-particle":"","parse-names":false,"suffix":""},{"dropping-particle":"","family":"Gerdes","given":"J. Christian","non-dropping-particle":"","parse-names":false,"suffix":""}],"container-title":"International Journal of Vehicle Autonomous Systems","id":"ITEM-2","issue":"4","issued":{"date-parts":[["2012"]]},"page":"271-296","title":"Autonomous vehicle control at the limits of handling","type":"article-journal","volume":"10"},"uris":["http://www.mendeley.com/documents/?uuid=0a6e7f94-f6c6-433e-8771-09387e983ee4"]},{"id":"ITEM-3","itemData":{"DOI":"10.1115/DSCC2012-MOVIC2012-8620","ISBN":"9780791845295","abstract":"Valve Regulated Lead-Acid (VRLA) batteries can degrade due to a variety ofmechanisms, including corrosion, hard sulfa- tion, water loss, shedding, and active mass degradation. Hard sulfation can be the dominant aging mechanism for many cells. In this paper, pressure feedback is used to minimize water loss during low current charging designed to break up hard sulfate and recover capacity. A VRLA battery that was cycle tested to failure is used to test the desulfation charging control scheme. One cell ofthis battery that was diagnosed with sulfation degra- dation was desulfated for 313 hrs at an average current of0.2 A. The capacity ofthe cell was recovered by 41% with minimal wa- ter loss, demonstrating the effectiveness ofthe desulfation charge controller","author":[{"dropping-particle":"","family":"Theodosis","given":"Paul A.","non-dropping-particle":"","parse-names":false,"suffix":""},{"dropping-particle":"","family":"Gerdes","given":"J. Christian","non-dropping-particle":"","parse-names":false,"suffix":""}],"container-title":"ASME 2012 5th Annual Dynamic Systems and Control Conference Joint with the JSME 2012 11th Motion and Vibration Conference, DSCC 2012-MOVIC 2012","id":"ITEM-3","issued":{"date-parts":[["2012"]]},"page":"235-241","publisher":"ASME 2012 5th Annual Dynamic Systems and Control Conference joint with the","publisher-place":"Fort Lauderdale","title":"Nonlinear optimization of a racing line for an autonomous racecar using professional driving techniques","type":"paper-conference","volume":"1"},"uris":["http://www.mendeley.com/documents/?uuid=a8103da8-8fc0-4f6c-b1c3-43fd9dc173a1"]}],"mendeley":{"formattedCitation":"[8]–[10]","plainTextFormattedCitation":"[8]–[10]","previouslyFormattedCitation":"[8]–[10]"},"properties":{"noteIndex":0},"schema":"https://github.com/citation-style-language/schema/raw/master/csl-citation.json"}</w:instrText>
      </w:r>
      <w:r w:rsidR="00D77330">
        <w:fldChar w:fldCharType="separate"/>
      </w:r>
      <w:r w:rsidR="006B06A7" w:rsidRPr="006B06A7">
        <w:rPr>
          <w:noProof/>
        </w:rPr>
        <w:t>[8]–[10]</w:t>
      </w:r>
      <w:r w:rsidR="00D77330">
        <w:fldChar w:fldCharType="end"/>
      </w:r>
      <w:r w:rsidR="005E32C3">
        <w:t xml:space="preserve">, </w:t>
      </w:r>
      <w:r w:rsidR="00BF77FC">
        <w:rPr>
          <w:lang w:eastAsia="zh-CN"/>
        </w:rPr>
        <w:t>we present an</w:t>
      </w:r>
      <w:r w:rsidR="006E695D">
        <w:rPr>
          <w:lang w:eastAsia="zh-CN"/>
        </w:rPr>
        <w:t xml:space="preserve"> </w:t>
      </w:r>
      <w:r w:rsidR="00BF77FC">
        <w:rPr>
          <w:lang w:eastAsia="zh-CN"/>
        </w:rPr>
        <w:t>algorithm to generate</w:t>
      </w:r>
      <w:r w:rsidR="00525D0D">
        <w:rPr>
          <w:lang w:eastAsia="zh-CN"/>
        </w:rPr>
        <w:t xml:space="preserve"> </w:t>
      </w:r>
      <w:r w:rsidR="00BF77FC">
        <w:rPr>
          <w:lang w:eastAsia="zh-CN"/>
        </w:rPr>
        <w:t xml:space="preserve">a </w:t>
      </w:r>
      <w:r w:rsidR="00525D0D">
        <w:rPr>
          <w:lang w:eastAsia="zh-CN"/>
        </w:rPr>
        <w:t>longitudinal vehicle</w:t>
      </w:r>
      <w:r w:rsidR="00CC2984">
        <w:rPr>
          <w:lang w:eastAsia="zh-CN"/>
        </w:rPr>
        <w:t xml:space="preserve"> velocity</w:t>
      </w:r>
      <w:r w:rsidR="00525D0D">
        <w:rPr>
          <w:lang w:eastAsia="zh-CN"/>
        </w:rPr>
        <w:t xml:space="preserve"> limit profile </w:t>
      </w:r>
      <w:r w:rsidR="0041633C">
        <w:rPr>
          <w:lang w:eastAsia="zh-CN"/>
        </w:rPr>
        <w:t>fo</w:t>
      </w:r>
      <w:r w:rsidR="0041633C" w:rsidRPr="002C728D">
        <w:rPr>
          <w:lang w:eastAsia="zh-CN"/>
        </w:rPr>
        <w:t>r</w:t>
      </w:r>
      <w:r w:rsidR="00525D0D" w:rsidRPr="002C728D">
        <w:rPr>
          <w:lang w:eastAsia="zh-CN"/>
        </w:rPr>
        <w:t xml:space="preserve"> </w:t>
      </w:r>
      <w:r w:rsidR="00035D63" w:rsidRPr="002C728D">
        <w:rPr>
          <w:lang w:eastAsia="zh-CN"/>
        </w:rPr>
        <w:t>a</w:t>
      </w:r>
      <w:r w:rsidR="00473DEC" w:rsidRPr="002C728D">
        <w:rPr>
          <w:lang w:eastAsia="zh-CN"/>
        </w:rPr>
        <w:t xml:space="preserve"> given</w:t>
      </w:r>
      <w:r w:rsidR="00834CBB" w:rsidRPr="002C728D">
        <w:rPr>
          <w:lang w:eastAsia="zh-CN"/>
        </w:rPr>
        <w:t xml:space="preserve"> </w:t>
      </w:r>
      <w:r w:rsidR="00525D0D" w:rsidRPr="002C728D">
        <w:rPr>
          <w:lang w:eastAsia="zh-CN"/>
        </w:rPr>
        <w:t xml:space="preserve">desired path </w:t>
      </w:r>
      <w:r w:rsidR="00036C3F" w:rsidRPr="002C728D">
        <w:rPr>
          <w:lang w:eastAsia="zh-CN"/>
        </w:rPr>
        <w:t>with</w:t>
      </w:r>
      <w:r w:rsidR="00122EF3" w:rsidRPr="002C728D">
        <w:rPr>
          <w:lang w:eastAsia="zh-CN"/>
        </w:rPr>
        <w:t xml:space="preserve"> </w:t>
      </w:r>
      <w:r w:rsidR="00342336" w:rsidRPr="002C728D">
        <w:rPr>
          <w:lang w:eastAsia="zh-CN"/>
        </w:rPr>
        <w:t xml:space="preserve">the </w:t>
      </w:r>
      <w:r w:rsidR="00122EF3" w:rsidRPr="002C728D">
        <w:rPr>
          <w:lang w:eastAsia="zh-CN"/>
        </w:rPr>
        <w:t xml:space="preserve">preview of </w:t>
      </w:r>
      <w:r w:rsidR="00326E9E" w:rsidRPr="002C728D">
        <w:rPr>
          <w:lang w:eastAsia="zh-CN"/>
        </w:rPr>
        <w:t xml:space="preserve">path </w:t>
      </w:r>
      <w:r w:rsidR="00525D0D" w:rsidRPr="002C728D">
        <w:rPr>
          <w:lang w:eastAsia="zh-CN"/>
        </w:rPr>
        <w:t>friction.</w:t>
      </w:r>
      <w:r w:rsidR="00821210" w:rsidRPr="002C728D">
        <w:rPr>
          <w:lang w:eastAsia="zh-CN"/>
        </w:rPr>
        <w:t xml:space="preserve"> </w:t>
      </w:r>
      <w:r w:rsidR="0012573E" w:rsidRPr="002C728D">
        <w:rPr>
          <w:lang w:eastAsia="zh-CN"/>
        </w:rPr>
        <w:t>Moreover</w:t>
      </w:r>
      <w:r w:rsidR="00DD4D79" w:rsidRPr="002C728D">
        <w:rPr>
          <w:lang w:eastAsia="zh-CN"/>
        </w:rPr>
        <w:t xml:space="preserve">, </w:t>
      </w:r>
      <w:r w:rsidR="003A72A1" w:rsidRPr="002C728D">
        <w:rPr>
          <w:lang w:eastAsia="zh-CN"/>
        </w:rPr>
        <w:t xml:space="preserve">relationships are established between data confidence, preview distance, and vehicle speed for a vehicle traversing a roadway system augmented with such a </w:t>
      </w:r>
      <w:r w:rsidR="002C728D">
        <w:rPr>
          <w:lang w:eastAsia="zh-CN"/>
        </w:rPr>
        <w:t xml:space="preserve">preview </w:t>
      </w:r>
      <w:r w:rsidR="003A72A1" w:rsidRPr="002C728D">
        <w:rPr>
          <w:lang w:eastAsia="zh-CN"/>
        </w:rPr>
        <w:t>system.</w:t>
      </w:r>
    </w:p>
    <w:p w14:paraId="75A38F94" w14:textId="3C12DA30" w:rsidR="008F4D34" w:rsidRDefault="008F4D34" w:rsidP="008F4D34">
      <w:pPr>
        <w:pStyle w:val="BodyText"/>
      </w:pPr>
      <w:r w:rsidRPr="00D930D2">
        <w:t xml:space="preserve">The remainder of this paper is organized as follows: Section II discusses </w:t>
      </w:r>
      <w:r w:rsidR="00377C98">
        <w:t>the v</w:t>
      </w:r>
      <w:r w:rsidR="00377C98">
        <w:rPr>
          <w:lang w:eastAsia="zh-CN"/>
        </w:rPr>
        <w:t>elocity limit profile planning based on the tire limits</w:t>
      </w:r>
      <w:r w:rsidRPr="00D930D2">
        <w:t>. Section III</w:t>
      </w:r>
      <w:r w:rsidR="00F17A15">
        <w:t xml:space="preserve"> analyze</w:t>
      </w:r>
      <w:r w:rsidR="007935C5">
        <w:t>s</w:t>
      </w:r>
      <w:r w:rsidR="00F17A15">
        <w:t xml:space="preserve"> the preview </w:t>
      </w:r>
      <w:r w:rsidR="007935C5">
        <w:t>distance</w:t>
      </w:r>
      <w:r>
        <w:t>.</w:t>
      </w:r>
      <w:r w:rsidRPr="00D930D2">
        <w:t xml:space="preserve"> </w:t>
      </w:r>
      <w:r w:rsidR="00712722" w:rsidRPr="00D930D2">
        <w:t>Section I</w:t>
      </w:r>
      <w:r w:rsidR="00712722">
        <w:t>V show</w:t>
      </w:r>
      <w:r w:rsidR="00283491">
        <w:t>s</w:t>
      </w:r>
      <w:r w:rsidR="00712722">
        <w:t xml:space="preserve"> an application cas</w:t>
      </w:r>
      <w:r w:rsidR="00E8774D">
        <w:t>e</w:t>
      </w:r>
      <w:r w:rsidR="00712722">
        <w:t>.</w:t>
      </w:r>
      <w:r w:rsidR="00712722" w:rsidRPr="00D930D2">
        <w:t xml:space="preserve"> </w:t>
      </w:r>
      <w:r w:rsidRPr="00D930D2">
        <w:t xml:space="preserve">Finally, a </w:t>
      </w:r>
      <w:r>
        <w:t>c</w:t>
      </w:r>
      <w:r w:rsidRPr="00D930D2">
        <w:t>onclusion section summarizes the main results of the work.</w:t>
      </w:r>
    </w:p>
    <w:p w14:paraId="3A49442C" w14:textId="77777777" w:rsidR="00AD4054" w:rsidRDefault="00AD4054" w:rsidP="008F4D34">
      <w:pPr>
        <w:pStyle w:val="BodyText"/>
      </w:pPr>
    </w:p>
    <w:p w14:paraId="1EC80B18" w14:textId="77777777" w:rsidR="00C2692F" w:rsidRDefault="00012409" w:rsidP="00C2692F">
      <w:pPr>
        <w:pStyle w:val="Heading1"/>
        <w:spacing w:before="120" w:after="120"/>
      </w:pPr>
      <w:r w:rsidRPr="00012409">
        <w:t>Vehicle Longitudina</w:t>
      </w:r>
      <w:r>
        <w:t>l Velocity Planning</w:t>
      </w:r>
      <w:r w:rsidR="007B1371">
        <w:t xml:space="preserve"> Given</w:t>
      </w:r>
      <w:r w:rsidR="002D78CB">
        <w:t xml:space="preserve"> a</w:t>
      </w:r>
      <w:r w:rsidR="007B1371">
        <w:t xml:space="preserve"> Reference Path</w:t>
      </w:r>
    </w:p>
    <w:p w14:paraId="7B5E4FFD" w14:textId="1F046248" w:rsidR="005E32C3" w:rsidRDefault="002D78CB" w:rsidP="00C2692F">
      <w:pPr>
        <w:pStyle w:val="BodyText"/>
      </w:pPr>
      <w:r>
        <w:t>This section presents</w:t>
      </w:r>
      <w:r w:rsidR="0023503F">
        <w:t xml:space="preserve"> the generation of </w:t>
      </w:r>
      <w:r w:rsidR="00F3741D">
        <w:t>limit</w:t>
      </w:r>
      <w:r w:rsidR="0023503F">
        <w:t xml:space="preserve"> speed profile which</w:t>
      </w:r>
      <w:r w:rsidR="00396543">
        <w:t xml:space="preserve"> </w:t>
      </w:r>
      <w:r w:rsidR="0023503F">
        <w:t>vehicle</w:t>
      </w:r>
      <w:r w:rsidR="00B55CA3">
        <w:t>s</w:t>
      </w:r>
      <w:r w:rsidR="0023503F">
        <w:t xml:space="preserve"> can achieve without exceeding available </w:t>
      </w:r>
      <w:r w:rsidR="00F3741D">
        <w:t>tire friction</w:t>
      </w:r>
      <w:r w:rsidR="009E341D">
        <w:t xml:space="preserve"> limits</w:t>
      </w:r>
      <w:r w:rsidR="00F3741D">
        <w:t xml:space="preserve"> constraints</w:t>
      </w:r>
      <w:r w:rsidR="0023503F">
        <w:t xml:space="preserve"> </w:t>
      </w:r>
      <w:r w:rsidR="00D32E10">
        <w:fldChar w:fldCharType="begin" w:fldLock="1"/>
      </w:r>
      <w:r w:rsidR="00D7345E">
        <w:instrText>ADDIN CSL_CITATION {"citationItems":[{"id":"ITEM-1","itemData":{"DOI":"10.1115/1.4033311","ISSN":"15289028","abstract":"The problem of maneuvering a vehicle through a race course in minimum time requires computation of both longitudinal (brake and throttle) and lateral (steering wheel) control inputs. Unfortunately, solving the resulting nonlinear optimal control problem is typically computationally expensive and infeasible for real-time trajectory planning. This paper presents an iterative algorithm that divides the path generation task into two sequential subproblems that are significantly easier to solve. Given an initial path through the race track, the algorithm runs a forward-backward integration scheme to determine the minimum-time longitudinal speed profile, subject to tire friction constraints. With this fixed speed profile, the algorithm updates the vehicle's path by solving a convex optimization problem that minimizes the resulting path curvature while staying within track boundaries and obeying affine, time-varying vehicle dynamics constraints. This two-step process is repeated iteratively until the predicted lap time no longer improves. While providing no guarantees of convergence or a globally optimal solution, the approach performs very well when validated on the Thunderhill Raceway course in Willows, CA. The predicted lap time converges after four to five iterations, with each iteration over the full 4.5 km race course requiring only 30 s of computation time on a laptop computer. The resulting trajectory is experimentally driven at the race circuit with an autonomous Audi TTS test vehicle, and the resulting lap time and racing line are comparable to both a nonlinear gradient descent solution and a trajectory recorded from a professional racecar driver. The experimental results indicate that the proposed method is a viable option for online trajectory planning in the near future.","author":[{"dropping-particle":"","family":"Kapania","given":"Nitin R.","non-dropping-particle":"","parse-names":false,"suffix":""},{"dropping-particle":"","family":"Subosits","given":"John","non-dropping-particle":"","parse-names":false,"suffix":""},{"dropping-particle":"","family":"Gerdes","given":"J. Christian","non-dropping-particle":"","parse-names":false,"suffix":""}],"container-title":"Journal of Dynamic Systems, Measurement and Control, Transactions of the ASME","id":"ITEM-1","issue":"9","issued":{"date-parts":[["2016"]]},"title":"A Sequential Two-Step Algorithm for Fast Generation of Vehicle Racing Trajectories","type":"article-journal","volume":"138"},"uris":["http://www.mendeley.com/documents/?uuid=dc3de2aa-c298-409f-a62b-22efcea1e825"]}],"mendeley":{"formattedCitation":"[11]","plainTextFormattedCitation":"[11]","previouslyFormattedCitation":"[11]"},"properties":{"noteIndex":0},"schema":"https://github.com/citation-style-language/schema/raw/master/csl-citation.json"}</w:instrText>
      </w:r>
      <w:r w:rsidR="00D32E10">
        <w:fldChar w:fldCharType="separate"/>
      </w:r>
      <w:r w:rsidR="006B06A7" w:rsidRPr="006B06A7">
        <w:rPr>
          <w:noProof/>
        </w:rPr>
        <w:t>[11]</w:t>
      </w:r>
      <w:r w:rsidR="00D32E10">
        <w:fldChar w:fldCharType="end"/>
      </w:r>
      <w:r w:rsidR="0023503F">
        <w:t xml:space="preserve">. </w:t>
      </w:r>
      <w:r w:rsidR="00032E9B">
        <w:t xml:space="preserve">At first, </w:t>
      </w:r>
      <w:r w:rsidR="00F3741D">
        <w:t>the longitudinal dynamic driving on the friction circle is derived, and then introduce the</w:t>
      </w:r>
      <w:r w:rsidR="0023503F">
        <w:t xml:space="preserve"> </w:t>
      </w:r>
      <w:r w:rsidR="00032E9B">
        <w:t xml:space="preserve">approach to describe </w:t>
      </w:r>
      <w:r w:rsidR="000D7549">
        <w:t xml:space="preserve">the </w:t>
      </w:r>
      <w:r w:rsidR="0023503F">
        <w:t xml:space="preserve">path by </w:t>
      </w:r>
      <w:r w:rsidR="00F3741D">
        <w:t xml:space="preserve">station s, curvature </w:t>
      </w:r>
      <w:r w:rsidR="00F3741D">
        <w:rPr>
          <w:rFonts w:hint="eastAsia"/>
          <w:lang w:eastAsia="zh-CN"/>
        </w:rPr>
        <w:t>κ</w:t>
      </w:r>
      <w:r w:rsidR="00F3741D">
        <w:rPr>
          <w:lang w:eastAsia="zh-CN"/>
        </w:rPr>
        <w:t xml:space="preserve">and friction coefficient. </w:t>
      </w:r>
      <w:r w:rsidR="00F3741D">
        <w:t>Finally</w:t>
      </w:r>
      <w:r w:rsidR="00EB6F93">
        <w:t>,</w:t>
      </w:r>
      <w:r w:rsidR="000E70C3">
        <w:t xml:space="preserve"> </w:t>
      </w:r>
      <w:r w:rsidR="000014BD">
        <w:t>show the</w:t>
      </w:r>
      <w:r w:rsidR="000E70C3">
        <w:t xml:space="preserve"> detailed velocity planning method</w:t>
      </w:r>
      <w:r w:rsidR="00191B3D">
        <w:t>.</w:t>
      </w:r>
      <w:r w:rsidR="00474278">
        <w:t xml:space="preserve"> </w:t>
      </w:r>
    </w:p>
    <w:p w14:paraId="7649FA48" w14:textId="77777777" w:rsidR="00E8524D" w:rsidRDefault="00E8524D" w:rsidP="00E8524D">
      <w:pPr>
        <w:pStyle w:val="Heading2"/>
        <w:keepLines/>
        <w:numPr>
          <w:ilvl w:val="1"/>
          <w:numId w:val="0"/>
        </w:numPr>
        <w:tabs>
          <w:tab w:val="num" w:pos="360"/>
        </w:tabs>
        <w:autoSpaceDE/>
        <w:autoSpaceDN/>
        <w:ind w:left="288" w:hanging="288"/>
      </w:pPr>
      <w:r>
        <w:t xml:space="preserve">A. </w:t>
      </w:r>
      <w:r w:rsidR="00AC4FBD">
        <w:t xml:space="preserve">Vehicle Chassis Model and </w:t>
      </w:r>
      <w:r w:rsidR="00E1590F">
        <w:t xml:space="preserve">Tire </w:t>
      </w:r>
      <w:r w:rsidR="007230A2">
        <w:t>F</w:t>
      </w:r>
      <w:r w:rsidR="00E1590F">
        <w:t>rictio</w:t>
      </w:r>
      <w:r w:rsidR="00E361CE">
        <w:t>n</w:t>
      </w:r>
      <w:r w:rsidR="00E1590F">
        <w:t xml:space="preserve"> </w:t>
      </w:r>
      <w:r w:rsidR="007230A2">
        <w:t>L</w:t>
      </w:r>
      <w:r w:rsidR="00E1590F">
        <w:t>imit</w:t>
      </w:r>
      <w:r w:rsidR="00E361CE">
        <w:t>s</w:t>
      </w:r>
    </w:p>
    <w:p w14:paraId="0F139060" w14:textId="77777777" w:rsidR="00AA21AD" w:rsidRDefault="00297CA3" w:rsidP="007A0F91">
      <w:pPr>
        <w:pStyle w:val="BodyText"/>
        <w:rPr>
          <w:lang w:eastAsia="zh-CN"/>
        </w:rPr>
      </w:pPr>
      <w:r>
        <w:rPr>
          <w:lang w:eastAsia="zh-CN"/>
        </w:rPr>
        <w:t xml:space="preserve">The </w:t>
      </w:r>
      <w:r w:rsidR="00B91662">
        <w:rPr>
          <w:lang w:eastAsia="zh-CN"/>
        </w:rPr>
        <w:t xml:space="preserve">vehicle </w:t>
      </w:r>
      <w:r w:rsidR="005479F0">
        <w:rPr>
          <w:lang w:eastAsia="zh-CN"/>
        </w:rPr>
        <w:t>dynamic equation</w:t>
      </w:r>
      <w:r w:rsidR="00B91662">
        <w:rPr>
          <w:lang w:eastAsia="zh-CN"/>
        </w:rPr>
        <w:t>s</w:t>
      </w:r>
      <w:r w:rsidR="005479F0">
        <w:rPr>
          <w:lang w:eastAsia="zh-CN"/>
        </w:rPr>
        <w:t xml:space="preserve"> for the planar three states single track model shown in </w:t>
      </w:r>
      <w:r w:rsidR="005479F0" w:rsidRPr="00F444A0">
        <w:rPr>
          <w:highlight w:val="yellow"/>
          <w:lang w:eastAsia="zh-CN"/>
        </w:rPr>
        <w:t>Fig. 2</w:t>
      </w:r>
      <w:r w:rsidR="005479F0">
        <w:rPr>
          <w:lang w:eastAsia="zh-CN"/>
        </w:rPr>
        <w:t xml:space="preserve"> are: </w:t>
      </w:r>
    </w:p>
    <w:p w14:paraId="7C965BDB" w14:textId="24D183CD" w:rsidR="00F444A0" w:rsidRDefault="00C962D6" w:rsidP="00C962D6">
      <w:pPr>
        <w:pStyle w:val="MTDisplayEquation"/>
      </w:pPr>
      <w:r>
        <w:tab/>
      </w:r>
      <w:r w:rsidRPr="00C962D6">
        <w:rPr>
          <w:position w:val="-20"/>
        </w:rPr>
        <w:object w:dxaOrig="3140" w:dyaOrig="560" w14:anchorId="10BCFE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27.15pt" o:ole="">
            <v:imagedata r:id="rId9" o:title=""/>
          </v:shape>
          <o:OLEObject Type="Embed" ProgID="Equation.DSMT4" ShapeID="_x0000_i1025" DrawAspect="Content" ObjectID="_1679381940" r:id="rId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830F1">
          <w:rPr>
            <w:noProof/>
          </w:rPr>
          <w:instrText>1</w:instrText>
        </w:r>
      </w:fldSimple>
      <w:r>
        <w:instrText>)</w:instrText>
      </w:r>
      <w:r>
        <w:fldChar w:fldCharType="end"/>
      </w:r>
    </w:p>
    <w:p w14:paraId="2F4EEE79" w14:textId="5447C4F6" w:rsidR="00C962D6" w:rsidRDefault="00C962D6" w:rsidP="00C962D6">
      <w:pPr>
        <w:pStyle w:val="MTDisplayEquation"/>
      </w:pPr>
      <w:r>
        <w:tab/>
      </w:r>
      <w:r w:rsidRPr="00C962D6">
        <w:rPr>
          <w:position w:val="-20"/>
        </w:rPr>
        <w:object w:dxaOrig="3180" w:dyaOrig="560" w14:anchorId="3D8C866A">
          <v:shape id="_x0000_i1026" type="#_x0000_t75" style="width:159.15pt;height:27.8pt" o:ole="">
            <v:imagedata r:id="rId11" o:title=""/>
          </v:shape>
          <o:OLEObject Type="Embed" ProgID="Equation.DSMT4" ShapeID="_x0000_i1026" DrawAspect="Content" ObjectID="_1679381941" r:id="rId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830F1">
          <w:rPr>
            <w:noProof/>
          </w:rPr>
          <w:instrText>2</w:instrText>
        </w:r>
      </w:fldSimple>
      <w:r>
        <w:instrText>)</w:instrText>
      </w:r>
      <w:r>
        <w:fldChar w:fldCharType="end"/>
      </w:r>
    </w:p>
    <w:p w14:paraId="021F7300" w14:textId="062A8997" w:rsidR="00CB7E8B" w:rsidRDefault="00CB7E8B" w:rsidP="00CB7E8B">
      <w:pPr>
        <w:pStyle w:val="MTDisplayEquation"/>
      </w:pPr>
      <w:r>
        <w:tab/>
      </w:r>
      <w:r w:rsidRPr="00CB7E8B">
        <w:rPr>
          <w:position w:val="-26"/>
        </w:rPr>
        <w:object w:dxaOrig="2900" w:dyaOrig="620" w14:anchorId="530D72D0">
          <v:shape id="_x0000_i1027" type="#_x0000_t75" style="width:144.95pt;height:30.95pt" o:ole="">
            <v:imagedata r:id="rId13" o:title=""/>
          </v:shape>
          <o:OLEObject Type="Embed" ProgID="Equation.DSMT4" ShapeID="_x0000_i1027" DrawAspect="Content" ObjectID="_1679381942"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830F1">
          <w:rPr>
            <w:noProof/>
          </w:rPr>
          <w:instrText>3</w:instrText>
        </w:r>
      </w:fldSimple>
      <w:r>
        <w:instrText>)</w:instrText>
      </w:r>
      <w:r>
        <w:fldChar w:fldCharType="end"/>
      </w:r>
    </w:p>
    <w:p w14:paraId="0B8B6EB7" w14:textId="06C5CD71" w:rsidR="00CB7E8B" w:rsidRDefault="00CB7E8B" w:rsidP="00440D95">
      <w:pPr>
        <w:jc w:val="both"/>
        <w:rPr>
          <w:lang w:eastAsia="zh-CN"/>
        </w:rPr>
      </w:pPr>
      <w:r>
        <w:rPr>
          <w:lang w:eastAsia="zh-CN"/>
        </w:rPr>
        <w:t>w</w:t>
      </w:r>
      <w:r>
        <w:rPr>
          <w:rFonts w:hint="eastAsia"/>
          <w:lang w:eastAsia="zh-CN"/>
        </w:rPr>
        <w:t>here</w:t>
      </w:r>
      <w:r>
        <w:rPr>
          <w:lang w:eastAsia="zh-CN"/>
        </w:rPr>
        <w:t xml:space="preserve"> </w:t>
      </w:r>
      <w:r w:rsidR="005528BC">
        <w:rPr>
          <w:lang w:eastAsia="zh-CN"/>
        </w:rPr>
        <w:t xml:space="preserve">longitudinal velocity </w:t>
      </w:r>
      <w:proofErr w:type="spellStart"/>
      <w:r w:rsidR="005528BC" w:rsidRPr="005528BC">
        <w:rPr>
          <w:i/>
          <w:iCs/>
          <w:lang w:eastAsia="zh-CN"/>
        </w:rPr>
        <w:t>U</w:t>
      </w:r>
      <w:r w:rsidR="005528BC" w:rsidRPr="005528BC">
        <w:rPr>
          <w:i/>
          <w:iCs/>
          <w:vertAlign w:val="subscript"/>
          <w:lang w:eastAsia="zh-CN"/>
        </w:rPr>
        <w:t>x</w:t>
      </w:r>
      <w:proofErr w:type="spellEnd"/>
      <w:r w:rsidR="005528BC">
        <w:rPr>
          <w:lang w:eastAsia="zh-CN"/>
        </w:rPr>
        <w:t xml:space="preserve">, lateral velocity </w:t>
      </w:r>
      <w:proofErr w:type="spellStart"/>
      <w:r w:rsidR="005528BC" w:rsidRPr="005528BC">
        <w:rPr>
          <w:i/>
          <w:iCs/>
          <w:lang w:eastAsia="zh-CN"/>
        </w:rPr>
        <w:t>V</w:t>
      </w:r>
      <w:r w:rsidR="005528BC" w:rsidRPr="005528BC">
        <w:rPr>
          <w:i/>
          <w:iCs/>
          <w:vertAlign w:val="subscript"/>
          <w:lang w:eastAsia="zh-CN"/>
        </w:rPr>
        <w:t>y</w:t>
      </w:r>
      <w:proofErr w:type="spellEnd"/>
      <w:r w:rsidR="005528BC" w:rsidRPr="005528BC">
        <w:rPr>
          <w:i/>
          <w:iCs/>
          <w:lang w:eastAsia="zh-CN"/>
        </w:rPr>
        <w:t xml:space="preserve"> </w:t>
      </w:r>
      <w:r w:rsidR="005528BC">
        <w:rPr>
          <w:lang w:eastAsia="zh-CN"/>
        </w:rPr>
        <w:t>and yaw rate</w:t>
      </w:r>
      <w:r w:rsidR="005528BC" w:rsidRPr="005528BC">
        <w:rPr>
          <w:i/>
          <w:iCs/>
          <w:lang w:eastAsia="zh-CN"/>
        </w:rPr>
        <w:t xml:space="preserve"> r</w:t>
      </w:r>
      <w:r w:rsidR="005528BC">
        <w:rPr>
          <w:lang w:eastAsia="zh-CN"/>
        </w:rPr>
        <w:t xml:space="preserve"> are the three states. The vehicle parameters include </w:t>
      </w:r>
      <w:r w:rsidR="005025A1">
        <w:rPr>
          <w:lang w:eastAsia="zh-CN"/>
        </w:rPr>
        <w:t>the vehicle’s mass</w:t>
      </w:r>
      <w:r w:rsidR="005528BC">
        <w:rPr>
          <w:lang w:eastAsia="zh-CN"/>
        </w:rPr>
        <w:t xml:space="preserve"> </w:t>
      </w:r>
      <w:r w:rsidR="005528BC" w:rsidRPr="005025A1">
        <w:rPr>
          <w:i/>
          <w:iCs/>
          <w:lang w:eastAsia="zh-CN"/>
        </w:rPr>
        <w:t>m</w:t>
      </w:r>
      <w:r w:rsidR="005025A1">
        <w:rPr>
          <w:lang w:eastAsia="zh-CN"/>
        </w:rPr>
        <w:t>, yaw moment of inertia</w:t>
      </w:r>
      <w:r w:rsidR="005528BC">
        <w:rPr>
          <w:lang w:eastAsia="zh-CN"/>
        </w:rPr>
        <w:t xml:space="preserve"> </w:t>
      </w:r>
      <w:proofErr w:type="spellStart"/>
      <w:r w:rsidR="005528BC" w:rsidRPr="005025A1">
        <w:rPr>
          <w:i/>
          <w:iCs/>
          <w:lang w:eastAsia="zh-CN"/>
        </w:rPr>
        <w:t>I</w:t>
      </w:r>
      <w:r w:rsidR="005528BC" w:rsidRPr="005025A1">
        <w:rPr>
          <w:i/>
          <w:iCs/>
          <w:vertAlign w:val="subscript"/>
          <w:lang w:eastAsia="zh-CN"/>
        </w:rPr>
        <w:t>zz</w:t>
      </w:r>
      <w:proofErr w:type="spellEnd"/>
      <w:r w:rsidR="005025A1">
        <w:rPr>
          <w:lang w:eastAsia="zh-CN"/>
        </w:rPr>
        <w:t xml:space="preserve">, </w:t>
      </w:r>
      <w:r w:rsidR="002E409D">
        <w:rPr>
          <w:lang w:eastAsia="zh-CN"/>
        </w:rPr>
        <w:t>front</w:t>
      </w:r>
      <w:r w:rsidR="006C28D9">
        <w:rPr>
          <w:lang w:eastAsia="zh-CN"/>
        </w:rPr>
        <w:t xml:space="preserve"> </w:t>
      </w:r>
      <w:r w:rsidR="002E409D">
        <w:rPr>
          <w:lang w:eastAsia="zh-CN"/>
        </w:rPr>
        <w:t>wheel steering an</w:t>
      </w:r>
      <w:r w:rsidR="002E409D" w:rsidRPr="002E409D">
        <w:rPr>
          <w:lang w:eastAsia="zh-CN"/>
        </w:rPr>
        <w:t>gle δ,</w:t>
      </w:r>
      <w:r w:rsidR="002E409D">
        <w:rPr>
          <w:lang w:eastAsia="zh-CN"/>
        </w:rPr>
        <w:t xml:space="preserve"> </w:t>
      </w:r>
      <w:r w:rsidR="005025A1" w:rsidRPr="002E409D">
        <w:rPr>
          <w:lang w:eastAsia="zh-CN"/>
        </w:rPr>
        <w:t xml:space="preserve">and </w:t>
      </w:r>
      <w:r w:rsidR="005528BC" w:rsidRPr="002E409D">
        <w:rPr>
          <w:lang w:eastAsia="zh-CN"/>
        </w:rPr>
        <w:t xml:space="preserve">a </w:t>
      </w:r>
      <w:r w:rsidR="005528BC">
        <w:rPr>
          <w:lang w:eastAsia="zh-CN"/>
        </w:rPr>
        <w:t xml:space="preserve">and b </w:t>
      </w:r>
      <w:r w:rsidR="005025A1">
        <w:rPr>
          <w:lang w:eastAsia="zh-CN"/>
        </w:rPr>
        <w:t xml:space="preserve">the distance from </w:t>
      </w:r>
      <w:r w:rsidR="000D18D9">
        <w:rPr>
          <w:lang w:eastAsia="zh-CN"/>
        </w:rPr>
        <w:t xml:space="preserve">the </w:t>
      </w:r>
      <w:r w:rsidR="005025A1">
        <w:rPr>
          <w:lang w:eastAsia="zh-CN"/>
        </w:rPr>
        <w:t xml:space="preserve">vehicle’s center of gravity to the </w:t>
      </w:r>
      <w:r w:rsidR="000D18D9">
        <w:rPr>
          <w:lang w:eastAsia="zh-CN"/>
        </w:rPr>
        <w:t xml:space="preserve">front and rear axle respectively. </w:t>
      </w:r>
      <w:r w:rsidR="00500D2E">
        <w:rPr>
          <w:lang w:eastAsia="zh-CN"/>
        </w:rPr>
        <w:t xml:space="preserve">Forces </w:t>
      </w:r>
      <w:proofErr w:type="spellStart"/>
      <w:r w:rsidR="00500D2E" w:rsidRPr="00500D2E">
        <w:rPr>
          <w:i/>
          <w:iCs/>
          <w:lang w:eastAsia="zh-CN"/>
        </w:rPr>
        <w:t>F</w:t>
      </w:r>
      <w:r w:rsidR="00500D2E" w:rsidRPr="00500D2E">
        <w:rPr>
          <w:i/>
          <w:iCs/>
          <w:vertAlign w:val="subscript"/>
          <w:lang w:eastAsia="zh-CN"/>
        </w:rPr>
        <w:t>xf</w:t>
      </w:r>
      <w:proofErr w:type="spellEnd"/>
      <w:r w:rsidR="00500D2E" w:rsidRPr="00500D2E">
        <w:rPr>
          <w:i/>
          <w:iCs/>
          <w:lang w:eastAsia="zh-CN"/>
        </w:rPr>
        <w:t xml:space="preserve">, </w:t>
      </w:r>
      <w:proofErr w:type="spellStart"/>
      <w:r w:rsidR="00500D2E" w:rsidRPr="00500D2E">
        <w:rPr>
          <w:i/>
          <w:iCs/>
          <w:lang w:eastAsia="zh-CN"/>
        </w:rPr>
        <w:t>F</w:t>
      </w:r>
      <w:r w:rsidR="00500D2E" w:rsidRPr="00500D2E">
        <w:rPr>
          <w:i/>
          <w:iCs/>
          <w:vertAlign w:val="subscript"/>
          <w:lang w:eastAsia="zh-CN"/>
        </w:rPr>
        <w:t>yf</w:t>
      </w:r>
      <w:proofErr w:type="spellEnd"/>
      <w:r w:rsidR="00500D2E" w:rsidRPr="00500D2E">
        <w:rPr>
          <w:i/>
          <w:iCs/>
          <w:lang w:eastAsia="zh-CN"/>
        </w:rPr>
        <w:t xml:space="preserve">, </w:t>
      </w:r>
      <w:proofErr w:type="spellStart"/>
      <w:r w:rsidR="00500D2E" w:rsidRPr="00500D2E">
        <w:rPr>
          <w:i/>
          <w:iCs/>
          <w:lang w:eastAsia="zh-CN"/>
        </w:rPr>
        <w:t>F</w:t>
      </w:r>
      <w:r w:rsidR="00500D2E" w:rsidRPr="00500D2E">
        <w:rPr>
          <w:i/>
          <w:iCs/>
          <w:vertAlign w:val="subscript"/>
          <w:lang w:eastAsia="zh-CN"/>
        </w:rPr>
        <w:t>xr</w:t>
      </w:r>
      <w:proofErr w:type="spellEnd"/>
      <w:r w:rsidR="00500D2E" w:rsidRPr="00500D2E">
        <w:rPr>
          <w:i/>
          <w:iCs/>
          <w:lang w:eastAsia="zh-CN"/>
        </w:rPr>
        <w:t xml:space="preserve">, </w:t>
      </w:r>
      <w:proofErr w:type="spellStart"/>
      <w:r w:rsidR="00500D2E" w:rsidRPr="00500D2E">
        <w:rPr>
          <w:i/>
          <w:iCs/>
          <w:lang w:eastAsia="zh-CN"/>
        </w:rPr>
        <w:t>F</w:t>
      </w:r>
      <w:r w:rsidR="00943832">
        <w:rPr>
          <w:i/>
          <w:iCs/>
          <w:vertAlign w:val="subscript"/>
          <w:lang w:eastAsia="zh-CN"/>
        </w:rPr>
        <w:t>yr</w:t>
      </w:r>
      <w:proofErr w:type="spellEnd"/>
      <w:r w:rsidR="00C65055">
        <w:rPr>
          <w:lang w:eastAsia="zh-CN"/>
        </w:rPr>
        <w:t xml:space="preserve"> </w:t>
      </w:r>
      <w:r w:rsidR="00500D2E">
        <w:rPr>
          <w:lang w:eastAsia="zh-CN"/>
        </w:rPr>
        <w:t xml:space="preserve">are </w:t>
      </w:r>
      <w:r w:rsidR="00C65055">
        <w:rPr>
          <w:lang w:eastAsia="zh-CN"/>
        </w:rPr>
        <w:t xml:space="preserve">the </w:t>
      </w:r>
      <w:r w:rsidR="00500D2E">
        <w:rPr>
          <w:lang w:eastAsia="zh-CN"/>
        </w:rPr>
        <w:t>forces acting on</w:t>
      </w:r>
      <w:r w:rsidR="005C2E43">
        <w:rPr>
          <w:lang w:eastAsia="zh-CN"/>
        </w:rPr>
        <w:t xml:space="preserve"> the</w:t>
      </w:r>
      <w:r w:rsidR="00500D2E">
        <w:rPr>
          <w:lang w:eastAsia="zh-CN"/>
        </w:rPr>
        <w:t xml:space="preserve"> </w:t>
      </w:r>
      <w:r w:rsidR="00C65055">
        <w:rPr>
          <w:lang w:eastAsia="zh-CN"/>
        </w:rPr>
        <w:t>fr</w:t>
      </w:r>
      <w:r w:rsidR="005C2E43">
        <w:rPr>
          <w:lang w:eastAsia="zh-CN"/>
        </w:rPr>
        <w:t>o</w:t>
      </w:r>
      <w:r w:rsidR="00C65055">
        <w:rPr>
          <w:lang w:eastAsia="zh-CN"/>
        </w:rPr>
        <w:t xml:space="preserve">nt and rear </w:t>
      </w:r>
      <w:r w:rsidR="00500D2E">
        <w:rPr>
          <w:lang w:eastAsia="zh-CN"/>
        </w:rPr>
        <w:t>tires</w:t>
      </w:r>
      <w:r w:rsidR="00943832">
        <w:rPr>
          <w:lang w:eastAsia="zh-CN"/>
        </w:rPr>
        <w:t>.</w:t>
      </w:r>
      <w:r w:rsidR="00500D2E">
        <w:rPr>
          <w:lang w:eastAsia="zh-CN"/>
        </w:rPr>
        <w:t xml:space="preserve"> </w:t>
      </w:r>
    </w:p>
    <w:p w14:paraId="7F23204C" w14:textId="77777777" w:rsidR="005528BC" w:rsidRPr="00FB71EC" w:rsidRDefault="005528BC" w:rsidP="00440D95">
      <w:pPr>
        <w:jc w:val="both"/>
        <w:rPr>
          <w:lang w:eastAsia="zh-CN"/>
        </w:rPr>
      </w:pPr>
    </w:p>
    <w:p w14:paraId="019AEED4" w14:textId="2F1B275C" w:rsidR="00D975ED" w:rsidRDefault="00D14FFE" w:rsidP="00D975ED">
      <w:pPr>
        <w:pStyle w:val="BodyText"/>
        <w:ind w:firstLine="0"/>
        <w:rPr>
          <w:lang w:eastAsia="zh-CN"/>
        </w:rPr>
      </w:pPr>
      <w:r>
        <w:rPr>
          <w:noProof/>
          <w:lang w:eastAsia="zh-CN"/>
        </w:rPr>
        <mc:AlternateContent>
          <mc:Choice Requires="wps">
            <w:drawing>
              <wp:inline distT="0" distB="0" distL="0" distR="0" wp14:anchorId="45FA7B64" wp14:editId="201DB7A6">
                <wp:extent cx="3084195" cy="1475105"/>
                <wp:effectExtent l="0" t="0" r="0" b="0"/>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4195" cy="147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CCBDD3" w14:textId="7669EBE7" w:rsidR="004313F8" w:rsidRDefault="004313F8" w:rsidP="00D975ED">
                            <w:pPr>
                              <w:pStyle w:val="figurecaption"/>
                              <w:numPr>
                                <w:ilvl w:val="0"/>
                                <w:numId w:val="0"/>
                              </w:numPr>
                              <w:spacing w:before="0" w:after="120"/>
                              <w:ind w:leftChars="-1" w:left="-2"/>
                            </w:pPr>
                            <w:r w:rsidRPr="00AB1004">
                              <w:drawing>
                                <wp:inline distT="0" distB="0" distL="0" distR="0" wp14:anchorId="405A4E79" wp14:editId="5AFB5147">
                                  <wp:extent cx="2804160" cy="104140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b="12010"/>
                                          <a:stretch>
                                            <a:fillRect/>
                                          </a:stretch>
                                        </pic:blipFill>
                                        <pic:spPr bwMode="auto">
                                          <a:xfrm>
                                            <a:off x="0" y="0"/>
                                            <a:ext cx="2804160" cy="1041400"/>
                                          </a:xfrm>
                                          <a:prstGeom prst="rect">
                                            <a:avLst/>
                                          </a:prstGeom>
                                          <a:noFill/>
                                          <a:ln>
                                            <a:noFill/>
                                          </a:ln>
                                        </pic:spPr>
                                      </pic:pic>
                                    </a:graphicData>
                                  </a:graphic>
                                </wp:inline>
                              </w:drawing>
                            </w:r>
                          </w:p>
                          <w:p w14:paraId="659B36B2" w14:textId="25062963" w:rsidR="004313F8" w:rsidRDefault="004313F8" w:rsidP="00D975ED">
                            <w:pPr>
                              <w:pStyle w:val="figurecaption"/>
                              <w:numPr>
                                <w:ilvl w:val="0"/>
                                <w:numId w:val="0"/>
                              </w:numPr>
                              <w:jc w:val="both"/>
                            </w:pPr>
                            <w:r>
                              <w:t xml:space="preserve">Figure 2. Planar single-tack vehicle chasis model (need </w:t>
                            </w:r>
                            <w:r>
                              <w:rPr>
                                <w:rFonts w:hint="eastAsia"/>
                                <w:lang w:eastAsia="zh-CN"/>
                              </w:rPr>
                              <w:t>update</w:t>
                            </w:r>
                            <w:r>
                              <w:t xml:space="preserve"> this diagram indicating Ux and Uy, a and b) </w:t>
                            </w:r>
                          </w:p>
                        </w:txbxContent>
                      </wps:txbx>
                      <wps:bodyPr rot="0" vert="horz" wrap="square" lIns="91440" tIns="45720" rIns="91440" bIns="45720" anchor="t" anchorCtr="0" upright="1">
                        <a:noAutofit/>
                      </wps:bodyPr>
                    </wps:wsp>
                  </a:graphicData>
                </a:graphic>
              </wp:inline>
            </w:drawing>
          </mc:Choice>
          <mc:Fallback>
            <w:pict>
              <v:shape w14:anchorId="45FA7B64" id="_x0000_s1027" type="#_x0000_t202" style="width:242.85pt;height:1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" stroked="f">
                <v:textbox>
                  <w:txbxContent>
                    <w:p w14:paraId="4CCCBDD3" w14:textId="7669EBE7" w:rsidR="004313F8" w:rsidRDefault="004313F8" w:rsidP="00D975ED">
                      <w:pPr>
                        <w:pStyle w:val="figurecaption"/>
                        <w:numPr>
                          <w:ilvl w:val="0"/>
                          <w:numId w:val="0"/>
                        </w:numPr>
                        <w:spacing w:before="0" w:after="120"/>
                        <w:ind w:leftChars="-1" w:left="-2"/>
                      </w:pPr>
                      <w:r w:rsidRPr="00AB1004">
                        <w:drawing>
                          <wp:inline distT="0" distB="0" distL="0" distR="0" wp14:anchorId="405A4E79" wp14:editId="5AFB5147">
                            <wp:extent cx="2804160" cy="104140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b="12010"/>
                                    <a:stretch>
                                      <a:fillRect/>
                                    </a:stretch>
                                  </pic:blipFill>
                                  <pic:spPr bwMode="auto">
                                    <a:xfrm>
                                      <a:off x="0" y="0"/>
                                      <a:ext cx="2804160" cy="1041400"/>
                                    </a:xfrm>
                                    <a:prstGeom prst="rect">
                                      <a:avLst/>
                                    </a:prstGeom>
                                    <a:noFill/>
                                    <a:ln>
                                      <a:noFill/>
                                    </a:ln>
                                  </pic:spPr>
                                </pic:pic>
                              </a:graphicData>
                            </a:graphic>
                          </wp:inline>
                        </w:drawing>
                      </w:r>
                    </w:p>
                    <w:p w14:paraId="659B36B2" w14:textId="25062963" w:rsidR="004313F8" w:rsidRDefault="004313F8" w:rsidP="00D975ED">
                      <w:pPr>
                        <w:pStyle w:val="figurecaption"/>
                        <w:numPr>
                          <w:ilvl w:val="0"/>
                          <w:numId w:val="0"/>
                        </w:numPr>
                        <w:jc w:val="both"/>
                      </w:pPr>
                      <w:r>
                        <w:t xml:space="preserve">Figure 2. Planar single-tack vehicle chasis model (need </w:t>
                      </w:r>
                      <w:r>
                        <w:rPr>
                          <w:rFonts w:hint="eastAsia"/>
                          <w:lang w:eastAsia="zh-CN"/>
                        </w:rPr>
                        <w:t>update</w:t>
                      </w:r>
                      <w:r>
                        <w:t xml:space="preserve"> this diagram indicating Ux and Uy, a and b) </w:t>
                      </w:r>
                    </w:p>
                  </w:txbxContent>
                </v:textbox>
                <w10:anchorlock/>
              </v:shape>
            </w:pict>
          </mc:Fallback>
        </mc:AlternateContent>
      </w:r>
    </w:p>
    <w:p w14:paraId="2FC8DC83" w14:textId="77777777" w:rsidR="00260F36" w:rsidRDefault="00A711F1" w:rsidP="00260F36">
      <w:pPr>
        <w:pStyle w:val="BodyText"/>
        <w:rPr>
          <w:lang w:eastAsia="zh-CN"/>
        </w:rPr>
      </w:pPr>
      <w:r>
        <w:rPr>
          <w:lang w:eastAsia="zh-CN"/>
        </w:rPr>
        <w:t xml:space="preserve">The available longitudinal force </w:t>
      </w:r>
      <w:proofErr w:type="spellStart"/>
      <w:r w:rsidR="00E50E53" w:rsidRPr="00E50E53">
        <w:rPr>
          <w:i/>
          <w:iCs/>
          <w:lang w:eastAsia="zh-CN"/>
        </w:rPr>
        <w:t>F</w:t>
      </w:r>
      <w:r w:rsidR="00E50E53" w:rsidRPr="00E50E53">
        <w:rPr>
          <w:i/>
          <w:iCs/>
          <w:vertAlign w:val="subscript"/>
          <w:lang w:eastAsia="zh-CN"/>
        </w:rPr>
        <w:t>x</w:t>
      </w:r>
      <w:proofErr w:type="spellEnd"/>
      <w:r w:rsidR="00E50E53">
        <w:rPr>
          <w:lang w:eastAsia="zh-CN"/>
        </w:rPr>
        <w:t xml:space="preserve"> </w:t>
      </w:r>
      <w:r>
        <w:rPr>
          <w:lang w:eastAsia="zh-CN"/>
        </w:rPr>
        <w:t xml:space="preserve">and lateral force </w:t>
      </w:r>
      <w:proofErr w:type="spellStart"/>
      <w:r w:rsidR="00E50E53" w:rsidRPr="00E50E53">
        <w:rPr>
          <w:i/>
          <w:iCs/>
          <w:lang w:eastAsia="zh-CN"/>
        </w:rPr>
        <w:t>F</w:t>
      </w:r>
      <w:r w:rsidR="00E50E53" w:rsidRPr="00E50E53">
        <w:rPr>
          <w:i/>
          <w:iCs/>
          <w:vertAlign w:val="subscript"/>
          <w:lang w:eastAsia="zh-CN"/>
        </w:rPr>
        <w:t>y</w:t>
      </w:r>
      <w:proofErr w:type="spellEnd"/>
      <w:r w:rsidR="00E50E53">
        <w:rPr>
          <w:lang w:eastAsia="zh-CN"/>
        </w:rPr>
        <w:t xml:space="preserve"> </w:t>
      </w:r>
      <w:r>
        <w:rPr>
          <w:lang w:eastAsia="zh-CN"/>
        </w:rPr>
        <w:t>at each tire is constrained by friction circle:</w:t>
      </w:r>
    </w:p>
    <w:p w14:paraId="47C0487C" w14:textId="2E9CDA65" w:rsidR="00A711F1" w:rsidRDefault="00D02870" w:rsidP="00D02870">
      <w:pPr>
        <w:pStyle w:val="MTDisplayEquation"/>
      </w:pPr>
      <w:r>
        <w:tab/>
      </w:r>
      <w:r w:rsidRPr="00D02870">
        <w:rPr>
          <w:position w:val="-14"/>
        </w:rPr>
        <w:object w:dxaOrig="1560" w:dyaOrig="420" w14:anchorId="38903E40">
          <v:shape id="_x0000_i1028" type="#_x0000_t75" style="width:78pt;height:21.15pt" o:ole="">
            <v:imagedata r:id="rId16" o:title=""/>
          </v:shape>
          <o:OLEObject Type="Embed" ProgID="Equation.DSMT4" ShapeID="_x0000_i1028" DrawAspect="Content" ObjectID="_1679381943" r:id="rId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830F1">
          <w:rPr>
            <w:noProof/>
          </w:rPr>
          <w:instrText>4</w:instrText>
        </w:r>
      </w:fldSimple>
      <w:r>
        <w:instrText>)</w:instrText>
      </w:r>
      <w:r>
        <w:fldChar w:fldCharType="end"/>
      </w:r>
    </w:p>
    <w:p w14:paraId="36A9998C" w14:textId="5BF5983B" w:rsidR="00D02870" w:rsidRPr="00D02870" w:rsidRDefault="00D02870" w:rsidP="00D02870">
      <w:pPr>
        <w:pStyle w:val="MTDisplayEquation"/>
      </w:pPr>
      <w:r>
        <w:tab/>
      </w:r>
      <w:r w:rsidRPr="00D02870">
        <w:rPr>
          <w:position w:val="-12"/>
        </w:rPr>
        <w:object w:dxaOrig="1540" w:dyaOrig="380" w14:anchorId="10B1010F">
          <v:shape id="_x0000_i1029" type="#_x0000_t75" style="width:77.05pt;height:18.95pt" o:ole="">
            <v:imagedata r:id="rId18" o:title=""/>
          </v:shape>
          <o:OLEObject Type="Embed" ProgID="Equation.DSMT4" ShapeID="_x0000_i1029" DrawAspect="Content" ObjectID="_1679381944"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830F1">
          <w:rPr>
            <w:noProof/>
          </w:rPr>
          <w:instrText>5</w:instrText>
        </w:r>
      </w:fldSimple>
      <w:r>
        <w:instrText>)</w:instrText>
      </w:r>
      <w:r>
        <w:fldChar w:fldCharType="end"/>
      </w:r>
    </w:p>
    <w:p w14:paraId="23745F96" w14:textId="27C91292" w:rsidR="00077084" w:rsidRPr="004712E2" w:rsidRDefault="00267167" w:rsidP="004712E2">
      <w:pPr>
        <w:pStyle w:val="BodyText"/>
        <w:ind w:firstLine="0"/>
      </w:pPr>
      <w:r>
        <w:rPr>
          <w:lang w:eastAsia="zh-CN"/>
        </w:rPr>
        <w:t>wher</w:t>
      </w:r>
      <w:r w:rsidRPr="00267167">
        <w:rPr>
          <w:lang w:eastAsia="zh-CN"/>
        </w:rPr>
        <w:t xml:space="preserve">e μ is </w:t>
      </w:r>
      <w:r w:rsidR="000D4576">
        <w:rPr>
          <w:lang w:eastAsia="zh-CN"/>
        </w:rPr>
        <w:t xml:space="preserve">the </w:t>
      </w:r>
      <w:r>
        <w:rPr>
          <w:lang w:eastAsia="zh-CN"/>
        </w:rPr>
        <w:t xml:space="preserve">road-tire friction coefficient, and </w:t>
      </w:r>
      <w:proofErr w:type="spellStart"/>
      <w:r w:rsidRPr="00267167">
        <w:rPr>
          <w:i/>
          <w:iCs/>
          <w:lang w:eastAsia="zh-CN"/>
        </w:rPr>
        <w:t>F</w:t>
      </w:r>
      <w:r w:rsidRPr="00267167">
        <w:rPr>
          <w:i/>
          <w:iCs/>
          <w:vertAlign w:val="subscript"/>
          <w:lang w:eastAsia="zh-CN"/>
        </w:rPr>
        <w:t>zf</w:t>
      </w:r>
      <w:proofErr w:type="spellEnd"/>
      <w:r w:rsidRPr="00267167">
        <w:rPr>
          <w:i/>
          <w:iCs/>
          <w:lang w:eastAsia="zh-CN"/>
        </w:rPr>
        <w:t xml:space="preserve"> </w:t>
      </w:r>
      <w:r>
        <w:rPr>
          <w:lang w:eastAsia="zh-CN"/>
        </w:rPr>
        <w:t xml:space="preserve">and </w:t>
      </w:r>
      <w:proofErr w:type="spellStart"/>
      <w:r w:rsidRPr="00267167">
        <w:rPr>
          <w:i/>
          <w:iCs/>
          <w:lang w:eastAsia="zh-CN"/>
        </w:rPr>
        <w:t>F</w:t>
      </w:r>
      <w:r w:rsidRPr="00267167">
        <w:rPr>
          <w:i/>
          <w:iCs/>
          <w:vertAlign w:val="subscript"/>
          <w:lang w:eastAsia="zh-CN"/>
        </w:rPr>
        <w:t>zr</w:t>
      </w:r>
      <w:proofErr w:type="spellEnd"/>
      <w:r>
        <w:rPr>
          <w:lang w:eastAsia="zh-CN"/>
        </w:rPr>
        <w:t xml:space="preserve"> are the normal force at </w:t>
      </w:r>
      <w:r w:rsidR="000D4576">
        <w:rPr>
          <w:lang w:eastAsia="zh-CN"/>
        </w:rPr>
        <w:t xml:space="preserve">the </w:t>
      </w:r>
      <w:r>
        <w:rPr>
          <w:lang w:eastAsia="zh-CN"/>
        </w:rPr>
        <w:t xml:space="preserve">front and rear axle respectively. </w:t>
      </w:r>
      <w:r w:rsidR="004712E2">
        <w:t xml:space="preserve"> </w:t>
      </w:r>
      <w:r w:rsidR="00B26EFE">
        <w:t>If</w:t>
      </w:r>
      <w:r w:rsidR="007A198C">
        <w:t xml:space="preserve"> we </w:t>
      </w:r>
      <w:r w:rsidR="00B26EFE">
        <w:t xml:space="preserve">ignore the load transfer, </w:t>
      </w:r>
      <w:r w:rsidR="007A198C">
        <w:t>the normal forces are</w:t>
      </w:r>
      <w:r w:rsidR="00AF6E8B" w:rsidRPr="00AF6E8B">
        <w:rPr>
          <w:position w:val="-12"/>
        </w:rPr>
        <w:object w:dxaOrig="1460" w:dyaOrig="320" w14:anchorId="227EB89D">
          <v:shape id="_x0000_i1030" type="#_x0000_t75" style="width:72.95pt;height:16.1pt" o:ole="">
            <v:imagedata r:id="rId20" o:title=""/>
          </v:shape>
          <o:OLEObject Type="Embed" ProgID="Equation.DSMT4" ShapeID="_x0000_i1030" DrawAspect="Content" ObjectID="_1679381945" r:id="rId21"/>
        </w:object>
      </w:r>
      <w:r w:rsidR="007A198C">
        <w:t xml:space="preserve">, </w:t>
      </w:r>
      <w:r w:rsidR="007A198C" w:rsidRPr="007A198C">
        <w:rPr>
          <w:position w:val="-10"/>
        </w:rPr>
        <w:object w:dxaOrig="1520" w:dyaOrig="300" w14:anchorId="41BA58C4">
          <v:shape id="_x0000_i1031" type="#_x0000_t75" style="width:76.1pt;height:15.15pt" o:ole="">
            <v:imagedata r:id="rId22" o:title=""/>
          </v:shape>
          <o:OLEObject Type="Embed" ProgID="Equation.DSMT4" ShapeID="_x0000_i1031" DrawAspect="Content" ObjectID="_1679381946" r:id="rId23"/>
        </w:object>
      </w:r>
      <w:r w:rsidR="007A198C">
        <w:t>.</w:t>
      </w:r>
    </w:p>
    <w:p w14:paraId="4283BB29" w14:textId="3266D67E" w:rsidR="001F703D" w:rsidRDefault="00871E64" w:rsidP="00E82934">
      <w:pPr>
        <w:pStyle w:val="BodyText"/>
        <w:ind w:firstLine="202"/>
      </w:pPr>
      <w:r w:rsidRPr="00871E64">
        <w:t xml:space="preserve">Determining the </w:t>
      </w:r>
      <w:r w:rsidR="000B30EB">
        <w:t xml:space="preserve">limit </w:t>
      </w:r>
      <w:r w:rsidRPr="00871E64">
        <w:t xml:space="preserve">speed </w:t>
      </w:r>
      <w:r w:rsidR="000B30EB">
        <w:t>profile</w:t>
      </w:r>
      <w:r>
        <w:t xml:space="preserve"> requires the vehicle to utilize </w:t>
      </w:r>
      <w:r w:rsidR="00077084">
        <w:t xml:space="preserve">all the available tire friction </w:t>
      </w:r>
      <w:r>
        <w:t xml:space="preserve">to </w:t>
      </w:r>
      <w:r w:rsidR="002F2C49">
        <w:t xml:space="preserve">generate forces </w:t>
      </w:r>
      <w:r w:rsidR="00077084">
        <w:t xml:space="preserve">so that vehicle can </w:t>
      </w:r>
      <w:r w:rsidR="0056239B">
        <w:t>operate at</w:t>
      </w:r>
      <w:r w:rsidR="002F2C49">
        <w:t xml:space="preserve"> acceleration limit</w:t>
      </w:r>
      <w:r w:rsidR="00077084">
        <w:t>s</w:t>
      </w:r>
      <w:r w:rsidR="002F2C49">
        <w:t xml:space="preserve"> </w:t>
      </w:r>
      <w:r w:rsidR="00D92AE8">
        <w:t>to achieve the</w:t>
      </w:r>
      <w:r w:rsidR="002F2C49">
        <w:t xml:space="preserve"> </w:t>
      </w:r>
      <w:r w:rsidR="00077084">
        <w:t xml:space="preserve">maximum </w:t>
      </w:r>
      <w:r w:rsidR="002F2C49">
        <w:t>safe spe</w:t>
      </w:r>
      <w:r w:rsidR="002F2C49" w:rsidRPr="006D596E">
        <w:t>ed</w:t>
      </w:r>
      <w:r w:rsidR="006D596E" w:rsidRPr="006D596E">
        <w:t xml:space="preserve"> </w:t>
      </w:r>
      <w:r w:rsidR="006D596E" w:rsidRPr="006D596E">
        <w:rPr>
          <w:lang w:eastAsia="zh-CN"/>
        </w:rPr>
        <w:fldChar w:fldCharType="begin" w:fldLock="1"/>
      </w:r>
      <w:r w:rsidR="00D7345E">
        <w:rPr>
          <w:lang w:eastAsia="zh-CN"/>
        </w:rPr>
        <w:instrText>ADDIN CSL_CITATION {"citationItems":[{"id":"ITEM-1","itemData":{"DOI":"10.4271/2004-01-3545","ISSN":"26883627","abstract":"It is time to introduce a new component to motorsports engineering - the driver. SAE papers rarely deal with the cognitive control system which fills the space between the steering wheel and the seat. It seems that only the safety papers admit the presence of a driver, and they treat the driver as a passive object to be protected. It is the driver who controls the race car. It is the driver who utilizes, or misuses, the capabilities of the car. It is the driver who chooses a path for the vehicle. It is the driver who decides how to use the traction circle to negotiate a turn in hopes of optimizing lap time. The traction circle is a G-G diagram of longitudinal acceleration as a function of lateral acceleration. It defines the capability of a vehicle to combine acceleration with cornering while exiting a turn or deceleration with cornering while entering a turn. Combining acceleration with cornering is universal because it offers greater control than driving a constant arc at maximum lateral acceleration. Combining deceleration or braking with cornering, often called trail braking, is much more difficult and controversial. The traction circle describes vehicle acceleration and thus determines the path a vehicle follows. This path is usually called a racing line. This paper will explore the subject of trail braking and test the concept on a simple oval. It will include a literature review of driving books. A mathematical simulation will suggest several lines. These lines will be evaluated on a test oval at the Transportation Research Center in Ohio. The results will show the effect of different lines and demonstrate effective ways to analyze driver data. The traction circle is a useful analytical concept but it can be deceptive if misused. The traction circle can be augmented with additional information. Copyright © 2004 SAE International.","author":[{"dropping-particle":"","family":"Mitchell","given":"Wm C.","non-dropping-particle":"","parse-names":false,"suffix":""},{"dropping-particle":"","family":"Schroer","given":"Roger","non-dropping-particle":"","parse-names":false,"suffix":""},{"dropping-particle":"","family":"Grisez","given":"Dennis B.","non-dropping-particle":"","parse-names":false,"suffix":""}],"container-title":"SAE Technical Papers","id":"ITEM-1","issue":"724","issued":{"date-parts":[["2004"]]},"title":"Driving the traction circle","type":"article-journal"},"uris":["http://www.mendeley.com/documents/?uuid=59a13a5a-e0c7-4d94-b9a4-79839bba4f30"]}],"mendeley":{"formattedCitation":"[12]","plainTextFormattedCitation":"[12]","previouslyFormattedCitation":"[12]"},"properties":{"noteIndex":0},"schema":"https://github.com/citation-style-language/schema/raw/master/csl-citation.json"}</w:instrText>
      </w:r>
      <w:r w:rsidR="006D596E" w:rsidRPr="006D596E">
        <w:rPr>
          <w:lang w:eastAsia="zh-CN"/>
        </w:rPr>
        <w:fldChar w:fldCharType="separate"/>
      </w:r>
      <w:r w:rsidR="006B06A7" w:rsidRPr="006B06A7">
        <w:rPr>
          <w:noProof/>
          <w:lang w:eastAsia="zh-CN"/>
        </w:rPr>
        <w:t>[12]</w:t>
      </w:r>
      <w:r w:rsidR="006D596E" w:rsidRPr="006D596E">
        <w:rPr>
          <w:lang w:eastAsia="zh-CN"/>
        </w:rPr>
        <w:fldChar w:fldCharType="end"/>
      </w:r>
      <w:r w:rsidR="002F2C49" w:rsidRPr="006D596E">
        <w:t xml:space="preserve">. </w:t>
      </w:r>
      <w:r w:rsidR="006D596E" w:rsidRPr="006D596E">
        <w:t>It im</w:t>
      </w:r>
      <w:r w:rsidR="006D596E">
        <w:t xml:space="preserve">plies that all tire forces need to remain on the </w:t>
      </w:r>
      <w:r w:rsidR="00AB415E">
        <w:t>boundary</w:t>
      </w:r>
      <w:r w:rsidR="006D596E">
        <w:t xml:space="preserve"> of the friction circle</w:t>
      </w:r>
      <w:r w:rsidR="001F703D">
        <w:t>:</w:t>
      </w:r>
    </w:p>
    <w:p w14:paraId="52AFDA2D" w14:textId="6182645D" w:rsidR="001F703D" w:rsidRDefault="004712E2" w:rsidP="004712E2">
      <w:pPr>
        <w:pStyle w:val="MTDisplayEquation"/>
      </w:pPr>
      <w:r>
        <w:tab/>
      </w:r>
      <w:r w:rsidRPr="004712E2">
        <w:rPr>
          <w:position w:val="-14"/>
        </w:rPr>
        <w:object w:dxaOrig="1500" w:dyaOrig="420" w14:anchorId="71824DD3">
          <v:shape id="_x0000_i1032" type="#_x0000_t75" style="width:75.15pt;height:21.15pt" o:ole="">
            <v:imagedata r:id="rId24" o:title=""/>
          </v:shape>
          <o:OLEObject Type="Embed" ProgID="Equation.DSMT4" ShapeID="_x0000_i1032" DrawAspect="Content" ObjectID="_1679381947" r:id="rId2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692607"/>
      <w:r>
        <w:instrText>(</w:instrText>
      </w:r>
      <w:fldSimple w:instr=" SEQ MTEqn \c \* Arabic \* MERGEFORMAT ">
        <w:r w:rsidR="00E830F1">
          <w:rPr>
            <w:noProof/>
          </w:rPr>
          <w:instrText>6</w:instrText>
        </w:r>
      </w:fldSimple>
      <w:r>
        <w:instrText>)</w:instrText>
      </w:r>
      <w:bookmarkEnd w:id="0"/>
      <w:r>
        <w:fldChar w:fldCharType="end"/>
      </w:r>
    </w:p>
    <w:p w14:paraId="7F710132" w14:textId="3A11E16A" w:rsidR="00A27B00" w:rsidRPr="00A27B00" w:rsidRDefault="004712E2" w:rsidP="00F56EE4">
      <w:pPr>
        <w:pStyle w:val="MTDisplayEquation"/>
      </w:pPr>
      <w:r>
        <w:tab/>
      </w:r>
      <w:r w:rsidRPr="004712E2">
        <w:rPr>
          <w:position w:val="-12"/>
        </w:rPr>
        <w:object w:dxaOrig="1480" w:dyaOrig="380" w14:anchorId="2EF08C64">
          <v:shape id="_x0000_i1033" type="#_x0000_t75" style="width:74.2pt;height:18.95pt" o:ole="">
            <v:imagedata r:id="rId26" o:title=""/>
          </v:shape>
          <o:OLEObject Type="Embed" ProgID="Equation.DSMT4" ShapeID="_x0000_i1033" DrawAspect="Content" ObjectID="_1679381948" r:id="rId2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295869"/>
      <w:r>
        <w:instrText>(</w:instrText>
      </w:r>
      <w:fldSimple w:instr=" SEQ MTEqn \c \* Arabic \* MERGEFORMAT ">
        <w:r w:rsidR="00E830F1">
          <w:rPr>
            <w:noProof/>
          </w:rPr>
          <w:instrText>7</w:instrText>
        </w:r>
      </w:fldSimple>
      <w:r>
        <w:instrText>)</w:instrText>
      </w:r>
      <w:bookmarkEnd w:id="1"/>
      <w:r>
        <w:fldChar w:fldCharType="end"/>
      </w:r>
    </w:p>
    <w:p w14:paraId="41F40C05" w14:textId="5BA2F801" w:rsidR="009A3833" w:rsidRDefault="00D33C21" w:rsidP="00041D42">
      <w:pPr>
        <w:pStyle w:val="BodyText"/>
        <w:ind w:firstLine="202"/>
        <w:rPr>
          <w:lang w:eastAsia="zh-CN"/>
        </w:rPr>
      </w:pPr>
      <w:r w:rsidRPr="004712E2">
        <w:rPr>
          <w:highlight w:val="yellow"/>
          <w:lang w:eastAsia="zh-CN"/>
        </w:rPr>
        <w:t>Fig. 3</w:t>
      </w:r>
      <w:r>
        <w:rPr>
          <w:lang w:eastAsia="zh-CN"/>
        </w:rPr>
        <w:t xml:space="preserve"> shows the tire force when maneuvering through a </w:t>
      </w:r>
      <w:r w:rsidR="003A37A9">
        <w:rPr>
          <w:lang w:eastAsia="zh-CN"/>
        </w:rPr>
        <w:t>path</w:t>
      </w:r>
      <w:r w:rsidR="00545115">
        <w:rPr>
          <w:lang w:eastAsia="zh-CN"/>
        </w:rPr>
        <w:t xml:space="preserve"> left</w:t>
      </w:r>
      <w:r w:rsidR="003A37A9">
        <w:rPr>
          <w:lang w:eastAsia="zh-CN"/>
        </w:rPr>
        <w:t xml:space="preserve"> </w:t>
      </w:r>
      <w:r>
        <w:rPr>
          <w:lang w:eastAsia="zh-CN"/>
        </w:rPr>
        <w:t xml:space="preserve">corner. </w:t>
      </w:r>
      <w:r w:rsidR="002F5047">
        <w:rPr>
          <w:lang w:eastAsia="zh-CN"/>
        </w:rPr>
        <w:t xml:space="preserve">The </w:t>
      </w:r>
      <w:r w:rsidR="00AB415E">
        <w:rPr>
          <w:lang w:eastAsia="zh-CN"/>
        </w:rPr>
        <w:t>boundary</w:t>
      </w:r>
      <w:r w:rsidR="002F5047">
        <w:rPr>
          <w:lang w:eastAsia="zh-CN"/>
        </w:rPr>
        <w:t xml:space="preserve"> of the friction circle depends on the road-tire friction coefficient. </w:t>
      </w:r>
    </w:p>
    <w:p w14:paraId="33EEA9D7" w14:textId="4A1B7B2B" w:rsidR="00EF206E" w:rsidRPr="000D4576" w:rsidRDefault="00D14FFE" w:rsidP="00EF206E">
      <w:pPr>
        <w:pStyle w:val="BodyText"/>
        <w:ind w:firstLine="0"/>
      </w:pPr>
      <w:r>
        <w:rPr>
          <w:noProof/>
        </w:rPr>
        <mc:AlternateContent>
          <mc:Choice Requires="wps">
            <w:drawing>
              <wp:inline distT="0" distB="0" distL="0" distR="0" wp14:anchorId="7C2DED4A" wp14:editId="1B7AD690">
                <wp:extent cx="3098165" cy="1714500"/>
                <wp:effectExtent l="0" t="0" r="6985" b="0"/>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165"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63F4B" w14:textId="4AEAA15C" w:rsidR="004313F8" w:rsidRDefault="004313F8" w:rsidP="00EF206E">
                            <w:pPr>
                              <w:pStyle w:val="figurecaption"/>
                              <w:numPr>
                                <w:ilvl w:val="0"/>
                                <w:numId w:val="0"/>
                              </w:numPr>
                              <w:spacing w:before="0" w:after="120"/>
                              <w:ind w:leftChars="-1" w:left="-2"/>
                            </w:pPr>
                            <w:r w:rsidRPr="00C72485">
                              <w:drawing>
                                <wp:inline distT="0" distB="0" distL="0" distR="0" wp14:anchorId="08098CE2" wp14:editId="193CC1FC">
                                  <wp:extent cx="853440" cy="452120"/>
                                  <wp:effectExtent l="0" t="0" r="0" b="0"/>
                                  <wp:docPr id="4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3440" cy="452120"/>
                                          </a:xfrm>
                                          <a:prstGeom prst="rect">
                                            <a:avLst/>
                                          </a:prstGeom>
                                          <a:noFill/>
                                          <a:ln>
                                            <a:noFill/>
                                          </a:ln>
                                        </pic:spPr>
                                      </pic:pic>
                                    </a:graphicData>
                                  </a:graphic>
                                </wp:inline>
                              </w:drawing>
                            </w:r>
                            <w:r>
                              <w:t xml:space="preserve"> </w:t>
                            </w:r>
                            <w:r w:rsidRPr="00AB1004">
                              <w:drawing>
                                <wp:inline distT="0" distB="0" distL="0" distR="0" wp14:anchorId="3B172965" wp14:editId="346F4DC8">
                                  <wp:extent cx="1381760" cy="1275080"/>
                                  <wp:effectExtent l="0" t="0" r="0" b="0"/>
                                  <wp:docPr id="44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29"/>
                                          <a:stretch>
                                            <a:fillRect/>
                                          </a:stretch>
                                        </pic:blipFill>
                                        <pic:spPr>
                                          <a:xfrm>
                                            <a:off x="0" y="0"/>
                                            <a:ext cx="1381760" cy="1275080"/>
                                          </a:xfrm>
                                          <a:prstGeom prst="rect">
                                            <a:avLst/>
                                          </a:prstGeom>
                                        </pic:spPr>
                                      </pic:pic>
                                    </a:graphicData>
                                  </a:graphic>
                                </wp:inline>
                              </w:drawing>
                            </w:r>
                          </w:p>
                          <w:p w14:paraId="3D46EDF2" w14:textId="01CFB8FD" w:rsidR="004313F8" w:rsidRDefault="004313F8" w:rsidP="00EF206E">
                            <w:pPr>
                              <w:pStyle w:val="figurecaption"/>
                              <w:numPr>
                                <w:ilvl w:val="0"/>
                                <w:numId w:val="0"/>
                              </w:numPr>
                              <w:jc w:val="both"/>
                            </w:pPr>
                            <w:r>
                              <w:t xml:space="preserve">Figure 3.  </w:t>
                            </w:r>
                            <w:r w:rsidRPr="004F6B2C">
                              <w:t xml:space="preserve">The maximum performance of vehicle can be achieved by driving at the </w:t>
                            </w:r>
                            <w:r>
                              <w:t xml:space="preserve">boundary of friction </w:t>
                            </w:r>
                            <w:r w:rsidRPr="004F6B2C">
                              <w:t>circle</w:t>
                            </w:r>
                            <w:r>
                              <w:t xml:space="preserve">. </w:t>
                            </w:r>
                          </w:p>
                        </w:txbxContent>
                      </wps:txbx>
                      <wps:bodyPr rot="0" vert="horz" wrap="square" lIns="91440" tIns="45720" rIns="91440" bIns="45720" anchor="t" anchorCtr="0" upright="1">
                        <a:noAutofit/>
                      </wps:bodyPr>
                    </wps:wsp>
                  </a:graphicData>
                </a:graphic>
              </wp:inline>
            </w:drawing>
          </mc:Choice>
          <mc:Fallback>
            <w:pict>
              <v:shape w14:anchorId="7C2DED4A" id="_x0000_s1028" type="#_x0000_t202" style="width:243.9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" stroked="f">
                <v:textbox>
                  <w:txbxContent>
                    <w:p w14:paraId="33D63F4B" w14:textId="4AEAA15C" w:rsidR="004313F8" w:rsidRDefault="004313F8" w:rsidP="00EF206E">
                      <w:pPr>
                        <w:pStyle w:val="figurecaption"/>
                        <w:numPr>
                          <w:ilvl w:val="0"/>
                          <w:numId w:val="0"/>
                        </w:numPr>
                        <w:spacing w:before="0" w:after="120"/>
                        <w:ind w:leftChars="-1" w:left="-2"/>
                      </w:pPr>
                      <w:r w:rsidRPr="00C72485">
                        <w:drawing>
                          <wp:inline distT="0" distB="0" distL="0" distR="0" wp14:anchorId="08098CE2" wp14:editId="193CC1FC">
                            <wp:extent cx="853440" cy="452120"/>
                            <wp:effectExtent l="0" t="0" r="0" b="0"/>
                            <wp:docPr id="4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3440" cy="452120"/>
                                    </a:xfrm>
                                    <a:prstGeom prst="rect">
                                      <a:avLst/>
                                    </a:prstGeom>
                                    <a:noFill/>
                                    <a:ln>
                                      <a:noFill/>
                                    </a:ln>
                                  </pic:spPr>
                                </pic:pic>
                              </a:graphicData>
                            </a:graphic>
                          </wp:inline>
                        </w:drawing>
                      </w:r>
                      <w:r>
                        <w:t xml:space="preserve"> </w:t>
                      </w:r>
                      <w:r w:rsidRPr="00AB1004">
                        <w:drawing>
                          <wp:inline distT="0" distB="0" distL="0" distR="0" wp14:anchorId="3B172965" wp14:editId="346F4DC8">
                            <wp:extent cx="1381760" cy="1275080"/>
                            <wp:effectExtent l="0" t="0" r="0" b="0"/>
                            <wp:docPr id="44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29"/>
                                    <a:stretch>
                                      <a:fillRect/>
                                    </a:stretch>
                                  </pic:blipFill>
                                  <pic:spPr>
                                    <a:xfrm>
                                      <a:off x="0" y="0"/>
                                      <a:ext cx="1381760" cy="1275080"/>
                                    </a:xfrm>
                                    <a:prstGeom prst="rect">
                                      <a:avLst/>
                                    </a:prstGeom>
                                  </pic:spPr>
                                </pic:pic>
                              </a:graphicData>
                            </a:graphic>
                          </wp:inline>
                        </w:drawing>
                      </w:r>
                    </w:p>
                    <w:p w14:paraId="3D46EDF2" w14:textId="01CFB8FD" w:rsidR="004313F8" w:rsidRDefault="004313F8" w:rsidP="00EF206E">
                      <w:pPr>
                        <w:pStyle w:val="figurecaption"/>
                        <w:numPr>
                          <w:ilvl w:val="0"/>
                          <w:numId w:val="0"/>
                        </w:numPr>
                        <w:jc w:val="both"/>
                      </w:pPr>
                      <w:r>
                        <w:t xml:space="preserve">Figure 3.  </w:t>
                      </w:r>
                      <w:r w:rsidRPr="004F6B2C">
                        <w:t xml:space="preserve">The maximum performance of vehicle can be achieved by driving at the </w:t>
                      </w:r>
                      <w:r>
                        <w:t xml:space="preserve">boundary of friction </w:t>
                      </w:r>
                      <w:r w:rsidRPr="004F6B2C">
                        <w:t>circle</w:t>
                      </w:r>
                      <w:r>
                        <w:t xml:space="preserve">. </w:t>
                      </w:r>
                    </w:p>
                  </w:txbxContent>
                </v:textbox>
                <w10:anchorlock/>
              </v:shape>
            </w:pict>
          </mc:Fallback>
        </mc:AlternateContent>
      </w:r>
    </w:p>
    <w:p w14:paraId="4A7DFB5A" w14:textId="32350D54" w:rsidR="00D33C21" w:rsidRDefault="00AA3501" w:rsidP="009C437D">
      <w:pPr>
        <w:pStyle w:val="BodyText"/>
        <w:ind w:firstLine="202"/>
        <w:rPr>
          <w:lang w:eastAsia="zh-CN"/>
        </w:rPr>
      </w:pPr>
      <w:r>
        <w:rPr>
          <w:lang w:eastAsia="zh-CN"/>
        </w:rPr>
        <w:t xml:space="preserve">As we are interested in the longitudinal dynamic, assume the lateral </w:t>
      </w:r>
      <w:r w:rsidR="005528BC">
        <w:rPr>
          <w:lang w:eastAsia="zh-CN"/>
        </w:rPr>
        <w:t>state</w:t>
      </w:r>
      <w:r w:rsidR="00CD175C">
        <w:rPr>
          <w:lang w:eastAsia="zh-CN"/>
        </w:rPr>
        <w:t>s</w:t>
      </w:r>
      <w:r>
        <w:rPr>
          <w:lang w:eastAsia="zh-CN"/>
        </w:rPr>
        <w:t xml:space="preserve"> are steady: </w:t>
      </w:r>
      <w:r w:rsidR="005528BC">
        <w:rPr>
          <w:lang w:eastAsia="zh-CN"/>
        </w:rPr>
        <w:t xml:space="preserve"> </w:t>
      </w:r>
    </w:p>
    <w:p w14:paraId="384D1713" w14:textId="0D16C833" w:rsidR="002E409D" w:rsidRDefault="007D114B" w:rsidP="007D114B">
      <w:pPr>
        <w:pStyle w:val="MTDisplayEquation"/>
      </w:pPr>
      <w:r>
        <w:tab/>
      </w:r>
      <w:r w:rsidR="0048538C" w:rsidRPr="007D114B">
        <w:rPr>
          <w:position w:val="-12"/>
        </w:rPr>
        <w:object w:dxaOrig="2380" w:dyaOrig="340" w14:anchorId="587044D5">
          <v:shape id="_x0000_i1034" type="#_x0000_t75" style="width:119.05pt;height:17.05pt" o:ole="">
            <v:imagedata r:id="rId30" o:title=""/>
          </v:shape>
          <o:OLEObject Type="Embed" ProgID="Equation.DSMT4" ShapeID="_x0000_i1034" DrawAspect="Content" ObjectID="_1679381949" r:id="rId3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524435"/>
      <w:r>
        <w:instrText>(</w:instrText>
      </w:r>
      <w:fldSimple w:instr=" SEQ MTEqn \c \* Arabic \* MERGEFORMAT ">
        <w:r w:rsidR="00E830F1">
          <w:rPr>
            <w:noProof/>
          </w:rPr>
          <w:instrText>8</w:instrText>
        </w:r>
      </w:fldSimple>
      <w:r>
        <w:instrText>)</w:instrText>
      </w:r>
      <w:bookmarkEnd w:id="2"/>
      <w:r>
        <w:fldChar w:fldCharType="end"/>
      </w:r>
    </w:p>
    <w:p w14:paraId="6D33F960" w14:textId="0285B5D3" w:rsidR="0065729D" w:rsidRDefault="007D114B" w:rsidP="009C437D">
      <w:pPr>
        <w:pStyle w:val="BodyText"/>
        <w:ind w:firstLine="0"/>
        <w:rPr>
          <w:lang w:eastAsia="zh-CN"/>
        </w:rPr>
      </w:pPr>
      <w:r>
        <w:rPr>
          <w:lang w:eastAsia="zh-CN"/>
        </w:rPr>
        <w:t>wher</w:t>
      </w:r>
      <w:r w:rsidRPr="007D114B">
        <w:rPr>
          <w:lang w:eastAsia="zh-CN"/>
        </w:rPr>
        <w:t>e κ is the path</w:t>
      </w:r>
      <w:r>
        <w:rPr>
          <w:lang w:eastAsia="zh-CN"/>
        </w:rPr>
        <w:t xml:space="preserve"> curvature. </w:t>
      </w:r>
    </w:p>
    <w:p w14:paraId="687C375B" w14:textId="7763EB0E" w:rsidR="0065729D" w:rsidRPr="007D114B" w:rsidRDefault="0065729D" w:rsidP="009C437D">
      <w:pPr>
        <w:pStyle w:val="BodyText"/>
        <w:ind w:firstLine="0"/>
        <w:rPr>
          <w:lang w:eastAsia="zh-CN"/>
        </w:rPr>
      </w:pPr>
      <w:r>
        <w:rPr>
          <w:lang w:eastAsia="zh-CN"/>
        </w:rPr>
        <w:tab/>
        <w:t>Substitut</w:t>
      </w:r>
      <w:r w:rsidR="00C060FE">
        <w:rPr>
          <w:lang w:eastAsia="zh-CN"/>
        </w:rPr>
        <w:t>ing</w:t>
      </w:r>
      <w:r w:rsidR="00C54077">
        <w:rPr>
          <w:lang w:eastAsia="zh-CN"/>
        </w:rPr>
        <w:t xml:space="preserve"> </w:t>
      </w:r>
      <w:r w:rsidR="00C54077" w:rsidRPr="009C437D">
        <w:rPr>
          <w:lang w:eastAsia="zh-CN"/>
        </w:rPr>
        <w:fldChar w:fldCharType="begin"/>
      </w:r>
      <w:r w:rsidR="00C54077" w:rsidRPr="009C437D">
        <w:rPr>
          <w:lang w:eastAsia="zh-CN"/>
        </w:rPr>
        <w:instrText xml:space="preserve"> GOTOBUTTON ZEqnNum692607  \* MERGEFORMAT </w:instrText>
      </w:r>
      <w:r w:rsidR="00C54077" w:rsidRPr="009C437D">
        <w:rPr>
          <w:lang w:eastAsia="zh-CN"/>
        </w:rPr>
        <w:fldChar w:fldCharType="begin"/>
      </w:r>
      <w:r w:rsidR="00C54077" w:rsidRPr="009C437D">
        <w:rPr>
          <w:lang w:eastAsia="zh-CN"/>
        </w:rPr>
        <w:instrText xml:space="preserve"> REF ZEqnNum692607 \* Charformat \! \* MERGEFORMAT </w:instrText>
      </w:r>
      <w:r w:rsidR="00C54077" w:rsidRPr="009C437D">
        <w:rPr>
          <w:lang w:eastAsia="zh-CN"/>
        </w:rPr>
        <w:fldChar w:fldCharType="separate"/>
      </w:r>
      <w:r w:rsidR="00E830F1">
        <w:rPr>
          <w:lang w:eastAsia="zh-CN"/>
        </w:rPr>
        <w:instrText>(6)</w:instrText>
      </w:r>
      <w:r w:rsidR="00C54077" w:rsidRPr="009C437D">
        <w:rPr>
          <w:lang w:eastAsia="zh-CN"/>
        </w:rPr>
        <w:fldChar w:fldCharType="end"/>
      </w:r>
      <w:r w:rsidR="00C54077" w:rsidRPr="009C437D">
        <w:rPr>
          <w:lang w:eastAsia="zh-CN"/>
        </w:rPr>
        <w:fldChar w:fldCharType="end"/>
      </w:r>
      <w:r w:rsidR="00C54077" w:rsidRPr="009C437D">
        <w:rPr>
          <w:lang w:eastAsia="zh-CN"/>
        </w:rPr>
        <w:t xml:space="preserve">, </w:t>
      </w:r>
      <w:r w:rsidR="00C54077">
        <w:rPr>
          <w:lang w:eastAsia="zh-CN"/>
        </w:rPr>
        <w:fldChar w:fldCharType="begin"/>
      </w:r>
      <w:r w:rsidR="00C54077">
        <w:rPr>
          <w:lang w:eastAsia="zh-CN"/>
        </w:rPr>
        <w:instrText xml:space="preserve"> GOTOBUTTON ZEqnNum295869  \* MERGEFORMAT </w:instrText>
      </w:r>
      <w:r w:rsidR="00C54077">
        <w:rPr>
          <w:lang w:eastAsia="zh-CN"/>
        </w:rPr>
        <w:fldChar w:fldCharType="begin"/>
      </w:r>
      <w:r w:rsidR="00C54077">
        <w:rPr>
          <w:lang w:eastAsia="zh-CN"/>
        </w:rPr>
        <w:instrText xml:space="preserve"> REF ZEqnNum295869 \* Charformat \! \* MERGEFORMAT </w:instrText>
      </w:r>
      <w:r w:rsidR="00C54077">
        <w:rPr>
          <w:lang w:eastAsia="zh-CN"/>
        </w:rPr>
        <w:fldChar w:fldCharType="separate"/>
      </w:r>
      <w:r w:rsidR="00E830F1">
        <w:rPr>
          <w:lang w:eastAsia="zh-CN"/>
        </w:rPr>
        <w:instrText>(7)</w:instrText>
      </w:r>
      <w:r w:rsidR="00C54077">
        <w:rPr>
          <w:lang w:eastAsia="zh-CN"/>
        </w:rPr>
        <w:fldChar w:fldCharType="end"/>
      </w:r>
      <w:r w:rsidR="00C54077">
        <w:rPr>
          <w:lang w:eastAsia="zh-CN"/>
        </w:rPr>
        <w:fldChar w:fldCharType="end"/>
      </w:r>
      <w:r w:rsidR="00C54077">
        <w:rPr>
          <w:lang w:eastAsia="zh-CN"/>
        </w:rPr>
        <w:t xml:space="preserve">, and </w:t>
      </w:r>
      <w:r w:rsidR="00C54077" w:rsidRPr="009C437D">
        <w:rPr>
          <w:lang w:eastAsia="zh-CN"/>
        </w:rPr>
        <w:fldChar w:fldCharType="begin"/>
      </w:r>
      <w:r w:rsidR="00C54077" w:rsidRPr="009C437D">
        <w:rPr>
          <w:lang w:eastAsia="zh-CN"/>
        </w:rPr>
        <w:instrText xml:space="preserve"> GOTOBUTTON ZEqnNum524435  \* MERGEFORMAT </w:instrText>
      </w:r>
      <w:r w:rsidR="00C54077" w:rsidRPr="009C437D">
        <w:rPr>
          <w:lang w:eastAsia="zh-CN"/>
        </w:rPr>
        <w:fldChar w:fldCharType="begin"/>
      </w:r>
      <w:r w:rsidR="00C54077" w:rsidRPr="009C437D">
        <w:rPr>
          <w:lang w:eastAsia="zh-CN"/>
        </w:rPr>
        <w:instrText xml:space="preserve"> REF ZEqnNum524435 \* Charformat \! \* MERGEFORMAT </w:instrText>
      </w:r>
      <w:r w:rsidR="00C54077" w:rsidRPr="009C437D">
        <w:rPr>
          <w:lang w:eastAsia="zh-CN"/>
        </w:rPr>
        <w:fldChar w:fldCharType="separate"/>
      </w:r>
      <w:r w:rsidR="00E830F1">
        <w:rPr>
          <w:lang w:eastAsia="zh-CN"/>
        </w:rPr>
        <w:instrText>(8)</w:instrText>
      </w:r>
      <w:r w:rsidR="00C54077" w:rsidRPr="009C437D">
        <w:rPr>
          <w:lang w:eastAsia="zh-CN"/>
        </w:rPr>
        <w:fldChar w:fldCharType="end"/>
      </w:r>
      <w:r w:rsidR="00C54077" w:rsidRPr="009C437D">
        <w:rPr>
          <w:lang w:eastAsia="zh-CN"/>
        </w:rPr>
        <w:fldChar w:fldCharType="end"/>
      </w:r>
      <w:r w:rsidR="00C54077" w:rsidRPr="009C437D">
        <w:rPr>
          <w:lang w:eastAsia="zh-CN"/>
        </w:rPr>
        <w:t xml:space="preserve"> into </w:t>
      </w:r>
      <w:r w:rsidR="00C060FE" w:rsidRPr="009C437D">
        <w:rPr>
          <w:lang w:eastAsia="zh-CN"/>
        </w:rPr>
        <w:t xml:space="preserve">yields: </w:t>
      </w:r>
    </w:p>
    <w:p w14:paraId="5FC064E5" w14:textId="558A1B27" w:rsidR="00237512" w:rsidRDefault="005528BC" w:rsidP="00C770EB">
      <w:pPr>
        <w:pStyle w:val="MTDisplayEquation"/>
        <w:ind w:firstLine="0"/>
      </w:pPr>
      <w:r>
        <w:tab/>
      </w:r>
      <w:r w:rsidR="0048538C" w:rsidRPr="0048538C">
        <w:rPr>
          <w:position w:val="-16"/>
        </w:rPr>
        <w:object w:dxaOrig="2040" w:dyaOrig="480" w14:anchorId="5D46B22A">
          <v:shape id="_x0000_i1035" type="#_x0000_t75" style="width:102pt;height:24pt" o:ole="">
            <v:imagedata r:id="rId32" o:title=""/>
          </v:shape>
          <o:OLEObject Type="Embed" ProgID="Equation.DSMT4" ShapeID="_x0000_i1035" DrawAspect="Content" ObjectID="_1679381950" r:id="rId3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914313"/>
      <w:r>
        <w:instrText>(</w:instrText>
      </w:r>
      <w:fldSimple w:instr=" SEQ MTEqn \c \* Arabic \* MERGEFORMAT ">
        <w:r w:rsidR="00E830F1">
          <w:rPr>
            <w:noProof/>
          </w:rPr>
          <w:instrText>9</w:instrText>
        </w:r>
      </w:fldSimple>
      <w:r>
        <w:instrText>)</w:instrText>
      </w:r>
      <w:bookmarkEnd w:id="3"/>
      <w:r>
        <w:fldChar w:fldCharType="end"/>
      </w:r>
    </w:p>
    <w:p w14:paraId="635EE50A" w14:textId="77777777" w:rsidR="00812E2A" w:rsidRDefault="00812E2A" w:rsidP="00763819">
      <w:pPr>
        <w:jc w:val="both"/>
        <w:rPr>
          <w:lang w:eastAsia="zh-CN"/>
        </w:rPr>
      </w:pPr>
    </w:p>
    <w:p w14:paraId="6D5243BC" w14:textId="09C6C686" w:rsidR="00812E2A" w:rsidRPr="0030033B" w:rsidRDefault="00812E2A" w:rsidP="00812E2A">
      <w:pPr>
        <w:pStyle w:val="BodyText"/>
        <w:rPr>
          <w:lang w:eastAsia="zh-CN"/>
        </w:rPr>
      </w:pPr>
      <w:r>
        <w:rPr>
          <w:lang w:eastAsia="zh-CN"/>
        </w:rPr>
        <w:lastRenderedPageBreak/>
        <w:t>Before going further, we add an adjusting paramete</w:t>
      </w:r>
      <w:r w:rsidRPr="00DD35DA">
        <w:rPr>
          <w:lang w:eastAsia="zh-CN"/>
        </w:rPr>
        <w:t>r</w:t>
      </w:r>
      <w:r w:rsidR="00DD35DA" w:rsidRPr="00DD35DA">
        <w:rPr>
          <w:lang w:eastAsia="zh-CN"/>
        </w:rPr>
        <w:t xml:space="preserve"> λ</w:t>
      </w:r>
      <w:r>
        <w:rPr>
          <w:lang w:eastAsia="zh-CN"/>
        </w:rPr>
        <w:t xml:space="preserve"> into the equation </w:t>
      </w:r>
      <w:r>
        <w:rPr>
          <w:iCs/>
          <w:lang w:eastAsia="zh-CN"/>
        </w:rPr>
        <w:fldChar w:fldCharType="begin"/>
      </w:r>
      <w:r>
        <w:rPr>
          <w:iCs/>
          <w:lang w:eastAsia="zh-CN"/>
        </w:rPr>
        <w:instrText xml:space="preserve"> GOTOBUTTON ZEqnNum914313  \* MERGEFORMAT </w:instrText>
      </w:r>
      <w:r>
        <w:rPr>
          <w:iCs/>
          <w:lang w:eastAsia="zh-CN"/>
        </w:rPr>
        <w:fldChar w:fldCharType="begin"/>
      </w:r>
      <w:r>
        <w:rPr>
          <w:iCs/>
          <w:lang w:eastAsia="zh-CN"/>
        </w:rPr>
        <w:instrText xml:space="preserve"> REF ZEqnNum914313 \* Charformat \! \* MERGEFORMAT </w:instrText>
      </w:r>
      <w:r>
        <w:rPr>
          <w:iCs/>
          <w:lang w:eastAsia="zh-CN"/>
        </w:rPr>
        <w:fldChar w:fldCharType="separate"/>
      </w:r>
      <w:r w:rsidR="00E830F1" w:rsidRPr="00E830F1">
        <w:rPr>
          <w:iCs/>
          <w:lang w:eastAsia="zh-CN"/>
        </w:rPr>
        <w:instrText>(9)</w:instrText>
      </w:r>
      <w:r>
        <w:rPr>
          <w:iCs/>
          <w:lang w:eastAsia="zh-CN"/>
        </w:rPr>
        <w:fldChar w:fldCharType="end"/>
      </w:r>
      <w:r>
        <w:rPr>
          <w:iCs/>
          <w:lang w:eastAsia="zh-CN"/>
        </w:rPr>
        <w:fldChar w:fldCharType="end"/>
      </w:r>
      <w:r>
        <w:rPr>
          <w:iCs/>
          <w:lang w:eastAsia="zh-CN"/>
        </w:rPr>
        <w:t xml:space="preserve"> for two reasons: a. </w:t>
      </w:r>
      <w:r>
        <w:rPr>
          <w:lang w:eastAsia="zh-CN"/>
        </w:rPr>
        <w:t xml:space="preserve">compensation for the uncertainty of friction preview; b. common driver may not able to operate a vehicle at friction limit as racecar drivers or autonomous driving systems </w:t>
      </w:r>
      <w:r>
        <w:rPr>
          <w:lang w:eastAsia="zh-CN"/>
        </w:rPr>
        <w:fldChar w:fldCharType="begin" w:fldLock="1"/>
      </w:r>
      <w:r w:rsidR="00D7345E">
        <w:rPr>
          <w:lang w:eastAsia="zh-CN"/>
        </w:rPr>
        <w:instrText>ADDIN CSL_CITATION {"citationItems":[{"id":"ITEM-1","itemData":{"DOI":"10.1109/TCST.2012.2200826","ISSN":"10636536","abstract":"Recent developments in vehicle steering systems offer new opportunities to measure the steering torque and reliably estimate the vehicle sideslip and the tire-road friction coefficient. This paper presents an approach to vehicle stabilization that leverages these estimates to define state boundaries that exclude unstable vehicle dynamics and utilizes a model predictive envelope controller to bound the vehicle motion within this stable region of the state space. This approach provides a large operating region accessible by the driver and smooth interventions at the stability boundaries. Experimental results obtained with a steer-by-wire vehicle and a proof of envelope invariance demonstrate the efficacy of the envelope controller in controlling the vehicle at the limits of handling. © 1993-2012 IEEE.","author":[{"dropping-particle":"","family":"Beal","given":"Craig Earl","non-dropping-particle":"","parse-names":false,"suffix":""},{"dropping-particle":"","family":"Gerdes","given":"J. Christian","non-dropping-particle":"","parse-names":false,"suffix":""}],"container-title":"IEEE Transactions on Control Systems Technology","id":"ITEM-1","issue":"4","issued":{"date-parts":[["2013"]]},"page":"1258-1269","title":"Model predictive control for vehicle stabilization at the limits of handling","type":"article-journal","volume":"21"},"uris":["http://www.mendeley.com/documents/?uuid=413cd5c3-3556-4db8-b918-a0f49fef1427"]}],"mendeley":{"formattedCitation":"[13]","plainTextFormattedCitation":"[13]","previouslyFormattedCitation":"[13]"},"properties":{"noteIndex":0},"schema":"https://github.com/citation-style-language/schema/raw/master/csl-citation.json"}</w:instrText>
      </w:r>
      <w:r>
        <w:rPr>
          <w:lang w:eastAsia="zh-CN"/>
        </w:rPr>
        <w:fldChar w:fldCharType="separate"/>
      </w:r>
      <w:r w:rsidR="006B06A7" w:rsidRPr="006B06A7">
        <w:rPr>
          <w:noProof/>
          <w:lang w:eastAsia="zh-CN"/>
        </w:rPr>
        <w:t>[13]</w:t>
      </w:r>
      <w:r>
        <w:rPr>
          <w:lang w:eastAsia="zh-CN"/>
        </w:rPr>
        <w:fldChar w:fldCharType="end"/>
      </w:r>
      <w:r>
        <w:rPr>
          <w:lang w:eastAsia="zh-CN"/>
        </w:rPr>
        <w:t>.</w:t>
      </w:r>
      <w:r w:rsidR="00487FF8">
        <w:rPr>
          <w:lang w:eastAsia="zh-CN"/>
        </w:rPr>
        <w:t xml:space="preserve"> We have the </w:t>
      </w:r>
      <w:r w:rsidR="00487FF8" w:rsidRPr="009C437D">
        <w:rPr>
          <w:lang w:eastAsia="zh-CN"/>
        </w:rPr>
        <w:t>dynamics equation</w:t>
      </w:r>
      <w:r w:rsidR="00487FF8">
        <w:rPr>
          <w:lang w:eastAsia="zh-CN"/>
        </w:rPr>
        <w:t xml:space="preserve"> that depicts the maximum available longitudinal acceleration: </w:t>
      </w:r>
    </w:p>
    <w:p w14:paraId="031D931A" w14:textId="6DE785BA" w:rsidR="00812E2A" w:rsidRPr="00812E2A" w:rsidRDefault="00AE4155" w:rsidP="00AE4155">
      <w:pPr>
        <w:pStyle w:val="MTDisplayEquation"/>
      </w:pPr>
      <w:r>
        <w:tab/>
      </w:r>
      <w:r w:rsidRPr="00AE4155">
        <w:rPr>
          <w:position w:val="-16"/>
        </w:rPr>
        <w:object w:dxaOrig="2140" w:dyaOrig="480" w14:anchorId="4BDB75DD">
          <v:shape id="_x0000_i1036" type="#_x0000_t75" style="width:107.05pt;height:24pt" o:ole="">
            <v:imagedata r:id="rId34" o:title=""/>
          </v:shape>
          <o:OLEObject Type="Embed" ProgID="Equation.DSMT4" ShapeID="_x0000_i1036" DrawAspect="Content" ObjectID="_1679381951" r:id="rId3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283111"/>
      <w:r>
        <w:instrText>(</w:instrText>
      </w:r>
      <w:fldSimple w:instr=" SEQ MTEqn \c \* Arabic \* MERGEFORMAT ">
        <w:r w:rsidR="00E830F1">
          <w:rPr>
            <w:noProof/>
          </w:rPr>
          <w:instrText>10</w:instrText>
        </w:r>
      </w:fldSimple>
      <w:r>
        <w:instrText>)</w:instrText>
      </w:r>
      <w:bookmarkEnd w:id="4"/>
      <w:r>
        <w:fldChar w:fldCharType="end"/>
      </w:r>
    </w:p>
    <w:p w14:paraId="59BB826B" w14:textId="0BB304D7" w:rsidR="004C2462" w:rsidRDefault="009004FB" w:rsidP="00763819">
      <w:pPr>
        <w:jc w:val="both"/>
        <w:rPr>
          <w:lang w:eastAsia="zh-CN"/>
        </w:rPr>
      </w:pPr>
      <w:r>
        <w:rPr>
          <w:lang w:eastAsia="zh-CN"/>
        </w:rPr>
        <w:t xml:space="preserve">where the </w:t>
      </w:r>
      <w:r w:rsidR="005D7162">
        <w:rPr>
          <w:lang w:eastAsia="zh-CN"/>
        </w:rPr>
        <w:t>plus-minus</w:t>
      </w:r>
      <w:r>
        <w:rPr>
          <w:lang w:eastAsia="zh-CN"/>
        </w:rPr>
        <w:t xml:space="preserve"> sig</w:t>
      </w:r>
      <w:r w:rsidRPr="005D7162">
        <w:rPr>
          <w:lang w:eastAsia="zh-CN"/>
        </w:rPr>
        <w:t>n (</w:t>
      </w:r>
      <w:r w:rsidR="005D7162" w:rsidRPr="005D7162">
        <w:rPr>
          <w:lang w:eastAsia="zh-CN"/>
        </w:rPr>
        <w:t>±</w:t>
      </w:r>
      <w:r w:rsidRPr="005D7162">
        <w:rPr>
          <w:lang w:eastAsia="zh-CN"/>
        </w:rPr>
        <w:t xml:space="preserve">) </w:t>
      </w:r>
      <w:r w:rsidR="005D180E">
        <w:rPr>
          <w:rFonts w:hint="eastAsia"/>
          <w:lang w:eastAsia="zh-CN"/>
        </w:rPr>
        <w:t>correspond</w:t>
      </w:r>
      <w:r w:rsidR="005D180E">
        <w:rPr>
          <w:lang w:eastAsia="zh-CN"/>
        </w:rPr>
        <w:t xml:space="preserve">s to </w:t>
      </w:r>
      <w:r>
        <w:rPr>
          <w:lang w:eastAsia="zh-CN"/>
        </w:rPr>
        <w:t>acceleration and deceleration</w:t>
      </w:r>
      <w:r w:rsidR="005D180E">
        <w:rPr>
          <w:lang w:eastAsia="zh-CN"/>
        </w:rPr>
        <w:t xml:space="preserve"> respectively</w:t>
      </w:r>
      <w:r>
        <w:rPr>
          <w:lang w:eastAsia="zh-CN"/>
        </w:rPr>
        <w:t xml:space="preserve">. </w:t>
      </w:r>
      <w:r w:rsidR="00471780">
        <w:rPr>
          <w:lang w:eastAsia="zh-CN"/>
        </w:rPr>
        <w:t>The paramet</w:t>
      </w:r>
      <w:r w:rsidR="00471780" w:rsidRPr="00471780">
        <w:rPr>
          <w:lang w:eastAsia="zh-CN"/>
        </w:rPr>
        <w:t xml:space="preserve">ers μ and κ </w:t>
      </w:r>
      <w:r w:rsidR="002B7711">
        <w:rPr>
          <w:lang w:eastAsia="zh-CN"/>
        </w:rPr>
        <w:t xml:space="preserve">in </w:t>
      </w:r>
      <w:r w:rsidR="002B7711">
        <w:rPr>
          <w:iCs/>
          <w:lang w:eastAsia="zh-CN"/>
        </w:rPr>
        <w:fldChar w:fldCharType="begin"/>
      </w:r>
      <w:r w:rsidR="002B7711">
        <w:rPr>
          <w:iCs/>
          <w:lang w:eastAsia="zh-CN"/>
        </w:rPr>
        <w:instrText xml:space="preserve"> GOTOBUTTON ZEqnNum914313  \* MERGEFORMAT </w:instrText>
      </w:r>
      <w:r w:rsidR="002B7711">
        <w:rPr>
          <w:iCs/>
          <w:lang w:eastAsia="zh-CN"/>
        </w:rPr>
        <w:fldChar w:fldCharType="begin"/>
      </w:r>
      <w:r w:rsidR="002B7711">
        <w:rPr>
          <w:iCs/>
          <w:lang w:eastAsia="zh-CN"/>
        </w:rPr>
        <w:instrText xml:space="preserve"> REF ZEqnNum914313 \* Charformat \! \* MERGEFORMAT </w:instrText>
      </w:r>
      <w:r w:rsidR="002B7711">
        <w:rPr>
          <w:iCs/>
          <w:lang w:eastAsia="zh-CN"/>
        </w:rPr>
        <w:fldChar w:fldCharType="separate"/>
      </w:r>
      <w:r w:rsidR="00E830F1" w:rsidRPr="00E830F1">
        <w:rPr>
          <w:iCs/>
          <w:lang w:eastAsia="zh-CN"/>
        </w:rPr>
        <w:instrText>(9)</w:instrText>
      </w:r>
      <w:r w:rsidR="002B7711">
        <w:rPr>
          <w:iCs/>
          <w:lang w:eastAsia="zh-CN"/>
        </w:rPr>
        <w:fldChar w:fldCharType="end"/>
      </w:r>
      <w:r w:rsidR="002B7711">
        <w:rPr>
          <w:iCs/>
          <w:lang w:eastAsia="zh-CN"/>
        </w:rPr>
        <w:fldChar w:fldCharType="end"/>
      </w:r>
      <w:r w:rsidR="002B7711">
        <w:rPr>
          <w:iCs/>
          <w:lang w:eastAsia="zh-CN"/>
        </w:rPr>
        <w:t xml:space="preserve"> de</w:t>
      </w:r>
      <w:r w:rsidR="00471780">
        <w:rPr>
          <w:lang w:eastAsia="zh-CN"/>
        </w:rPr>
        <w:t xml:space="preserve">pend on the path position. Thus we introduce the </w:t>
      </w:r>
      <w:r w:rsidR="00BA2B7B">
        <w:rPr>
          <w:lang w:eastAsia="zh-CN"/>
        </w:rPr>
        <w:t>path description</w:t>
      </w:r>
      <w:r w:rsidR="00763819">
        <w:rPr>
          <w:lang w:eastAsia="zh-CN"/>
        </w:rPr>
        <w:t xml:space="preserve"> method</w:t>
      </w:r>
      <w:r w:rsidR="00BA2B7B">
        <w:rPr>
          <w:lang w:eastAsia="zh-CN"/>
        </w:rPr>
        <w:t xml:space="preserve"> in the follo</w:t>
      </w:r>
      <w:r w:rsidR="00763819">
        <w:rPr>
          <w:lang w:eastAsia="zh-CN"/>
        </w:rPr>
        <w:t>w</w:t>
      </w:r>
      <w:r w:rsidR="00BA2B7B">
        <w:rPr>
          <w:lang w:eastAsia="zh-CN"/>
        </w:rPr>
        <w:t xml:space="preserve">ing session. </w:t>
      </w:r>
    </w:p>
    <w:p w14:paraId="09871B97" w14:textId="77777777" w:rsidR="004C2462" w:rsidRDefault="004C2462" w:rsidP="005665A4"/>
    <w:p w14:paraId="14C6416A" w14:textId="77777777" w:rsidR="00C2692F" w:rsidRDefault="0068031A" w:rsidP="00C2692F">
      <w:pPr>
        <w:pStyle w:val="Heading2"/>
        <w:keepLines/>
        <w:numPr>
          <w:ilvl w:val="1"/>
          <w:numId w:val="0"/>
        </w:numPr>
        <w:tabs>
          <w:tab w:val="num" w:pos="360"/>
        </w:tabs>
        <w:autoSpaceDE/>
        <w:autoSpaceDN/>
        <w:ind w:left="288" w:hanging="288"/>
      </w:pPr>
      <w:r>
        <w:t>B</w:t>
      </w:r>
      <w:r w:rsidR="004C165E">
        <w:t xml:space="preserve">. </w:t>
      </w:r>
      <w:r w:rsidR="001355EC">
        <w:t xml:space="preserve">Path Representation </w:t>
      </w:r>
    </w:p>
    <w:p w14:paraId="14C8481E" w14:textId="0AFD8F96" w:rsidR="001355EC" w:rsidRDefault="005B5A8F" w:rsidP="00EC43D9">
      <w:pPr>
        <w:pStyle w:val="BodyText"/>
        <w:rPr>
          <w:lang w:eastAsia="zh-CN"/>
        </w:rPr>
      </w:pPr>
      <w:r>
        <w:rPr>
          <w:lang w:eastAsia="zh-CN"/>
        </w:rPr>
        <w:t xml:space="preserve">This paper </w:t>
      </w:r>
      <w:r w:rsidR="0099741A">
        <w:rPr>
          <w:lang w:eastAsia="zh-CN"/>
        </w:rPr>
        <w:t xml:space="preserve">doesn’t </w:t>
      </w:r>
      <w:r>
        <w:rPr>
          <w:lang w:eastAsia="zh-CN"/>
        </w:rPr>
        <w:t xml:space="preserve">focus on </w:t>
      </w:r>
      <w:r w:rsidR="0099741A">
        <w:rPr>
          <w:lang w:eastAsia="zh-CN"/>
        </w:rPr>
        <w:t>path planning</w:t>
      </w:r>
      <w:r w:rsidR="00305C61">
        <w:rPr>
          <w:lang w:eastAsia="zh-CN"/>
        </w:rPr>
        <w:t xml:space="preserve">. Therefore, the </w:t>
      </w:r>
      <w:r w:rsidR="005E288A">
        <w:rPr>
          <w:lang w:eastAsia="zh-CN"/>
        </w:rPr>
        <w:t>desired</w:t>
      </w:r>
      <w:r w:rsidR="00305C61">
        <w:rPr>
          <w:lang w:eastAsia="zh-CN"/>
        </w:rPr>
        <w:t xml:space="preserve"> path is assumed to be given. </w:t>
      </w:r>
      <w:r w:rsidR="00380C04">
        <w:rPr>
          <w:lang w:eastAsia="zh-CN"/>
        </w:rPr>
        <w:t xml:space="preserve">The </w:t>
      </w:r>
      <w:proofErr w:type="spellStart"/>
      <w:r w:rsidR="00380C04">
        <w:rPr>
          <w:lang w:eastAsia="zh-CN"/>
        </w:rPr>
        <w:t>clothoid</w:t>
      </w:r>
      <w:proofErr w:type="spellEnd"/>
      <w:r w:rsidR="0073644E">
        <w:rPr>
          <w:lang w:eastAsia="zh-CN"/>
        </w:rPr>
        <w:t xml:space="preserve"> path description is widely used</w:t>
      </w:r>
      <w:r w:rsidR="00380C04">
        <w:rPr>
          <w:lang w:eastAsia="zh-CN"/>
        </w:rPr>
        <w:t xml:space="preserve"> for</w:t>
      </w:r>
      <w:r w:rsidR="0073644E">
        <w:rPr>
          <w:lang w:eastAsia="zh-CN"/>
        </w:rPr>
        <w:t xml:space="preserve"> highway road design </w:t>
      </w:r>
      <w:r w:rsidR="0073644E">
        <w:rPr>
          <w:lang w:eastAsia="zh-CN"/>
        </w:rPr>
        <w:fldChar w:fldCharType="begin" w:fldLock="1"/>
      </w:r>
      <w:r w:rsidR="00D7345E">
        <w:rPr>
          <w:lang w:eastAsia="zh-CN"/>
        </w:rPr>
        <w:instrText>ADDIN CSL_CITATION {"citationItems":[{"id":"ITEM-1","itemData":{"ISBN":"9781560516767","abstract":"ch. 1. Highway functions -- ch. 2. Design controls and criteria -- ch. 3. Elements of design -- ch. 4 Cross-section elements -- ch. 5 Local roads and streets -- ch. 6. Collector roads and streets -- ch. 7 Rural and urban arterials -- ch. 8 Freeways -- ch. 9 Intersections -- ch. 10 Grade separations and interchanges.","author":[{"dropping-particle":"","family":"AASHTO","given":"","non-dropping-particle":"","parse-names":false,"suffix":""}],"container-title":"American Association of State Highway and Transportation Officials","id":"ITEM-1","issued":{"date-parts":[["2018"]]},"number-of-pages":"1047","title":"A Policy on Geometric Design of Highways and Streets","type":"book"},"uris":["http://www.mendeley.com/documents/?uuid=86a1ff81-ed97-4957-92ea-6c2011991844"]}],"mendeley":{"formattedCitation":"[14]","plainTextFormattedCitation":"[14]","previouslyFormattedCitation":"[14]"},"properties":{"noteIndex":0},"schema":"https://github.com/citation-style-language/schema/raw/master/csl-citation.json"}</w:instrText>
      </w:r>
      <w:r w:rsidR="0073644E">
        <w:rPr>
          <w:lang w:eastAsia="zh-CN"/>
        </w:rPr>
        <w:fldChar w:fldCharType="separate"/>
      </w:r>
      <w:r w:rsidR="006B06A7" w:rsidRPr="006B06A7">
        <w:rPr>
          <w:noProof/>
          <w:lang w:eastAsia="zh-CN"/>
        </w:rPr>
        <w:t>[14]</w:t>
      </w:r>
      <w:r w:rsidR="0073644E">
        <w:rPr>
          <w:lang w:eastAsia="zh-CN"/>
        </w:rPr>
        <w:fldChar w:fldCharType="end"/>
      </w:r>
      <w:r w:rsidR="0073644E">
        <w:rPr>
          <w:lang w:eastAsia="zh-CN"/>
        </w:rPr>
        <w:t xml:space="preserve"> and vehicle path planning, for example, the racing line </w:t>
      </w:r>
      <w:r w:rsidR="0073644E">
        <w:rPr>
          <w:lang w:eastAsia="zh-CN"/>
        </w:rPr>
        <w:fldChar w:fldCharType="begin" w:fldLock="1"/>
      </w:r>
      <w:r w:rsidR="00D7345E">
        <w:rPr>
          <w:lang w:eastAsia="zh-CN"/>
        </w:rPr>
        <w:instrText>ADDIN CSL_CITATION {"citationItems":[{"id":"ITEM-1","itemData":{"DOI":"10.1115/DSCC2011-6097","ISBN":"9780791854761","abstract":"During a race, professional drivers follow a racing line using specific maneuvers that allow them to utilize as much of the car's tire force as possible. These lines could be used to create trajectories for obstacle avoidance in autonomous vehicles if they could be analytically defined. In fact, many of the techniques described by professional drivers can be expressed by a family of simple curves including straights, clothoids, and constant radius arcs. By comparing different members of this family of curves, different racing techniques can be examined. In particular, the differences between two phase and three phase corners described by professional drivers can be easily captured and analyzed in a single parameter. Experimental results on an autonomous race-car highlight the advantages of two phase cornering over three phase cornering and demonstrate the types of comparisons that can be made with this approach. Copyright © 2011 by ASME.","author":[{"dropping-particle":"","family":"Theodosis","given":"Paul A.","non-dropping-particle":"","parse-names":false,"suffix":""},{"dropping-particle":"","family":"Gerdes","given":"J. Christian","non-dropping-particle":"","parse-names":false,"suffix":""}],"container-title":"ASME 2011 Dynamic Systems and Control Conference and Bath/ASME Symposium on Fluid Power and Motion Control, DSCC 2011","id":"ITEM-1","issued":{"date-parts":[["2011"]]},"page":"853-860","title":"Generating a racing line for an autonomous racecar using professional driving techniques","type":"article-journal","volume":"2"},"uris":["http://www.mendeley.com/documents/?uuid=38873ab6-4f0a-487c-9b0e-28240576b30a"]},{"id":"ITEM-2","itemData":{"DOI":"10.1115/DSCC2012-MOVIC2012-8620","ISBN":"9780791845295","abstract":"Valve Regulated Lead-Acid (VRLA) batteries can degrade due to a variety ofmechanisms, including corrosion, hard sulfa- tion, water loss, shedding, and active mass degradation. Hard sulfation can be the dominant aging mechanism for many cells. In this paper, pressure feedback is used to minimize water loss during low current charging designed to break up hard sulfate and recover capacity. A VRLA battery that was cycle tested to failure is used to test the desulfation charging control scheme. One cell ofthis battery that was diagnosed with sulfation degra- dation was desulfated for 313 hrs at an average current of0.2 A. The capacity ofthe cell was recovered by 41% with minimal wa- ter loss, demonstrating the effectiveness ofthe desulfation charge controller","author":[{"dropping-particle":"","family":"Theodosis","given":"Paul A.","non-dropping-particle":"","parse-names":false,"suffix":""},{"dropping-particle":"","family":"Gerdes","given":"J. Christian","non-dropping-particle":"","parse-names":false,"suffix":""}],"container-title":"ASME 2012 5th Annual Dynamic Systems and Control Conference Joint with the JSME 2012 11th Motion and Vibration Conference, DSCC 2012-MOVIC 2012","id":"ITEM-2","issued":{"date-parts":[["2012"]]},"page":"235-241","publisher":"ASME 2012 5th Annual Dynamic Systems and Control Conference joint with the","publisher-place":"Fort Lauderdale","title":"Nonlinear optimization of a racing line for an autonomous racecar using professional driving techniques","type":"paper-conference","volume":"1"},"uris":["http://www.mendeley.com/documents/?uuid=a8103da8-8fc0-4f6c-b1c3-43fd9dc173a1"]}],"mendeley":{"formattedCitation":"[10], [15]","plainTextFormattedCitation":"[10], [15]","previouslyFormattedCitation":"[10], [15]"},"properties":{"noteIndex":0},"schema":"https://github.com/citation-style-language/schema/raw/master/csl-citation.json"}</w:instrText>
      </w:r>
      <w:r w:rsidR="0073644E">
        <w:rPr>
          <w:lang w:eastAsia="zh-CN"/>
        </w:rPr>
        <w:fldChar w:fldCharType="separate"/>
      </w:r>
      <w:r w:rsidR="006B06A7" w:rsidRPr="006B06A7">
        <w:rPr>
          <w:noProof/>
          <w:lang w:eastAsia="zh-CN"/>
        </w:rPr>
        <w:t>[10], [15]</w:t>
      </w:r>
      <w:r w:rsidR="0073644E">
        <w:rPr>
          <w:lang w:eastAsia="zh-CN"/>
        </w:rPr>
        <w:fldChar w:fldCharType="end"/>
      </w:r>
      <w:r w:rsidR="0073644E">
        <w:rPr>
          <w:lang w:eastAsia="zh-CN"/>
        </w:rPr>
        <w:t xml:space="preserve"> and minimum curvature optimal path </w:t>
      </w:r>
      <w:r w:rsidR="0073644E">
        <w:rPr>
          <w:lang w:eastAsia="zh-CN"/>
        </w:rPr>
        <w:fldChar w:fldCharType="begin" w:fldLock="1"/>
      </w:r>
      <w:r w:rsidR="00D7345E">
        <w:rPr>
          <w:lang w:eastAsia="zh-CN"/>
        </w:rPr>
        <w:instrText>ADDIN CSL_CITATION {"citationItems":[{"id":"ITEM-1","itemData":{"DOI":"10.1016/j.robot.2011.11.001","abstract":"This paper presents a path and speed planner for automated public transport vehicles in unstructured environments. Since efficiency and comfort are two of the key issues in promoting this kind of transportation system, they are dealt with explicitly in the proposed planning algorithm. To that end, a global path planner has been designed with bounded continuous curvature and bounded curvature derivative to ensure smooth driving. This will allow the public transport system to know a priori which is the shortest path within a selected area that guarantees lateral accelerations and steering wheel speeds below given pre-set thresholds. A closed-form speed profiler uses semantic information provided by the path planner to set a continuous velocity reference that takes into account not only bounds on lateral and longitudinal accelerations consistent with comfort, but also a bound on longitudinal jerk. The suitability of the above two features was compared to manual driving in a real instrumented public transport vehicle on a test track.","author":[{"dropping-particle":"","family":"Villagra","given":"Jorge","non-dropping-particle":"","parse-names":false,"suffix":""},{"dropping-particle":"","family":"Milanés","given":"Vicente","non-dropping-particle":"","parse-names":false,"suffix":""},{"dropping-particle":"","family":"Pérez","given":"Joshué","non-dropping-particle":"","parse-names":false,"suffix":""},{"dropping-particle":"","family":"Godoy","given":"Jorge","non-dropping-particle":"","parse-names":false,"suffix":""}],"container-title":"Robotics and Autonomous Systems","id":"ITEM-1","issued":{"date-parts":[["2012"]]},"page":"252-265","title":"Smooth path and speed planning for an automated public transport vehicle","type":"article-journal","volume":"60"},"uris":["http://www.mendeley.com/documents/?uuid=0a0b2eb5-ef40-35df-9bdd-7866b8dcee6a"]}],"mendeley":{"formattedCitation":"[16]","plainTextFormattedCitation":"[16]","previouslyFormattedCitation":"[16]"},"properties":{"noteIndex":0},"schema":"https://github.com/citation-style-language/schema/raw/master/csl-citation.json"}</w:instrText>
      </w:r>
      <w:r w:rsidR="0073644E">
        <w:rPr>
          <w:lang w:eastAsia="zh-CN"/>
        </w:rPr>
        <w:fldChar w:fldCharType="separate"/>
      </w:r>
      <w:r w:rsidR="006B06A7" w:rsidRPr="006B06A7">
        <w:rPr>
          <w:noProof/>
          <w:lang w:eastAsia="zh-CN"/>
        </w:rPr>
        <w:t>[16]</w:t>
      </w:r>
      <w:r w:rsidR="0073644E">
        <w:rPr>
          <w:lang w:eastAsia="zh-CN"/>
        </w:rPr>
        <w:fldChar w:fldCharType="end"/>
      </w:r>
      <w:r w:rsidR="0073644E" w:rsidRPr="00252EE8">
        <w:rPr>
          <w:lang w:eastAsia="zh-CN"/>
        </w:rPr>
        <w:t xml:space="preserve"> </w:t>
      </w:r>
      <w:r w:rsidR="0073644E">
        <w:rPr>
          <w:lang w:eastAsia="zh-CN"/>
        </w:rPr>
        <w:fldChar w:fldCharType="begin" w:fldLock="1"/>
      </w:r>
      <w:r w:rsidR="00D7345E">
        <w:rPr>
          <w:lang w:eastAsia="zh-CN"/>
        </w:rPr>
        <w:instrText>ADDIN CSL_CITATION {"citationItems":[{"id":"ITEM-1","itemData":{"DOI":"10.1016/j.jterra.2014.04.002","ISSN":"00224898","abstract":"The aim is to investigate the improvements in vehicle safety that can be achieved by limiting the vehicle speed based on GPS path information. The control strategy is aimed at reducing vehicle speed before a potentially dangerous situation is reached, in contrast with widely used stability control systems that only react once loss of control by the driver is imminent. An MSC.ADAMS/View simulation model of an off-road test vehicle was developed and validated experimentally. A longitudinal speed control system was developed by generating a reference speed based on the path information. This reference speed was formulated by taking into account the vehicle's limits due to lateral acceleration, combined lateral and longitudinal acceleration and the vehicle's performance capabilities. The model was used to evaluate the performance of the control system on various tracks. The control system was implemented on the test vehicle and the performance was evaluated by conducting field tests. Results of the field tests indicated that the control system limited the acceleration vector of the vehicle's centre of gravity to prescribed limits, as predicted by the simulations, thereby decreasing the possibility of accidents caused by rollover or loss of directional control due to entering curves at inappropriately high speeds. © 2014 ISTVS. Published by Elsevier Ltd. All rights reserved.","author":[{"dropping-particle":"","family":"Hamersma","given":"Herman A.","non-dropping-particle":"","parse-names":false,"suffix":""},{"dropping-particle":"","family":"Els","given":"P. Schalk","non-dropping-particle":"","parse-names":false,"suffix":""}],"container-title":"Journal of Terramechanics","id":"ITEM-1","issued":{"date-parts":[["2014"]]},"page":"19-36","title":"Longitudinal vehicle dynamics control for improved vehicle safety","type":"article-journal","volume":"54"},"uris":["http://www.mendeley.com/documents/?uuid=9a943510-5dda-4915-bef1-a7f08804bec8"]}],"mendeley":{"formattedCitation":"[17]","plainTextFormattedCitation":"[17]","previouslyFormattedCitation":"[17]"},"properties":{"noteIndex":0},"schema":"https://github.com/citation-style-language/schema/raw/master/csl-citation.json"}</w:instrText>
      </w:r>
      <w:r w:rsidR="0073644E">
        <w:rPr>
          <w:lang w:eastAsia="zh-CN"/>
        </w:rPr>
        <w:fldChar w:fldCharType="separate"/>
      </w:r>
      <w:r w:rsidR="006B06A7" w:rsidRPr="006B06A7">
        <w:rPr>
          <w:noProof/>
          <w:lang w:eastAsia="zh-CN"/>
        </w:rPr>
        <w:t>[17]</w:t>
      </w:r>
      <w:r w:rsidR="0073644E">
        <w:rPr>
          <w:lang w:eastAsia="zh-CN"/>
        </w:rPr>
        <w:fldChar w:fldCharType="end"/>
      </w:r>
      <w:r w:rsidR="00380C04">
        <w:rPr>
          <w:lang w:eastAsia="zh-CN"/>
        </w:rPr>
        <w:t>.</w:t>
      </w:r>
      <w:r w:rsidR="00A45D3F">
        <w:rPr>
          <w:lang w:eastAsia="zh-CN"/>
        </w:rPr>
        <w:t xml:space="preserve"> </w:t>
      </w:r>
      <w:r w:rsidR="003A113C">
        <w:rPr>
          <w:lang w:eastAsia="zh-CN"/>
        </w:rPr>
        <w:t>A</w:t>
      </w:r>
      <w:r w:rsidR="00422DE7">
        <w:rPr>
          <w:lang w:eastAsia="zh-CN"/>
        </w:rPr>
        <w:t xml:space="preserve"> </w:t>
      </w:r>
      <w:proofErr w:type="spellStart"/>
      <w:r w:rsidR="00422DE7">
        <w:rPr>
          <w:lang w:eastAsia="zh-CN"/>
        </w:rPr>
        <w:t>clothoid</w:t>
      </w:r>
      <w:proofErr w:type="spellEnd"/>
      <w:r w:rsidR="00422DE7">
        <w:rPr>
          <w:lang w:eastAsia="zh-CN"/>
        </w:rPr>
        <w:t xml:space="preserve"> path</w:t>
      </w:r>
      <w:r w:rsidR="00375D35" w:rsidRPr="000306E2">
        <w:rPr>
          <w:lang w:eastAsia="zh-CN"/>
        </w:rPr>
        <w:t xml:space="preserve"> can </w:t>
      </w:r>
      <w:r w:rsidR="00422DE7">
        <w:rPr>
          <w:lang w:eastAsia="zh-CN"/>
        </w:rPr>
        <w:t xml:space="preserve">generally </w:t>
      </w:r>
      <w:r w:rsidR="00375D35" w:rsidRPr="000306E2">
        <w:rPr>
          <w:lang w:eastAsia="zh-CN"/>
        </w:rPr>
        <w:t xml:space="preserve">be described by a </w:t>
      </w:r>
      <w:r w:rsidR="00753EE5">
        <w:rPr>
          <w:lang w:eastAsia="zh-CN"/>
        </w:rPr>
        <w:t>succession</w:t>
      </w:r>
      <w:r w:rsidR="00375D35" w:rsidRPr="000306E2">
        <w:rPr>
          <w:lang w:eastAsia="zh-CN"/>
        </w:rPr>
        <w:t xml:space="preserve"> of </w:t>
      </w:r>
      <w:r w:rsidR="00753EE5">
        <w:rPr>
          <w:lang w:eastAsia="zh-CN"/>
        </w:rPr>
        <w:t xml:space="preserve">turns - consist of spirals and </w:t>
      </w:r>
      <w:r w:rsidR="00753EE5" w:rsidRPr="000306E2">
        <w:rPr>
          <w:lang w:eastAsia="zh-CN"/>
        </w:rPr>
        <w:t>constant radius arcs</w:t>
      </w:r>
      <w:r w:rsidR="00753EE5">
        <w:rPr>
          <w:lang w:eastAsia="zh-CN"/>
        </w:rPr>
        <w:t xml:space="preserve"> -  and straight lines.</w:t>
      </w:r>
      <w:r w:rsidR="00235D00">
        <w:rPr>
          <w:lang w:eastAsia="zh-CN"/>
        </w:rPr>
        <w:t xml:space="preserve"> </w:t>
      </w:r>
      <w:r w:rsidR="002F494A">
        <w:rPr>
          <w:lang w:eastAsia="zh-CN"/>
        </w:rPr>
        <w:t xml:space="preserve">The curvature </w:t>
      </w:r>
      <w:r w:rsidR="008A23B2">
        <w:rPr>
          <w:lang w:eastAsia="zh-CN"/>
        </w:rPr>
        <w:t>of</w:t>
      </w:r>
      <w:r w:rsidR="002F494A">
        <w:rPr>
          <w:lang w:eastAsia="zh-CN"/>
        </w:rPr>
        <w:t xml:space="preserve"> the </w:t>
      </w:r>
      <w:r w:rsidR="008A23B2">
        <w:rPr>
          <w:lang w:eastAsia="zh-CN"/>
        </w:rPr>
        <w:t>spiral is linearly increasing along</w:t>
      </w:r>
      <w:r w:rsidR="00F36302">
        <w:rPr>
          <w:lang w:eastAsia="zh-CN"/>
        </w:rPr>
        <w:t xml:space="preserve"> with</w:t>
      </w:r>
      <w:r w:rsidR="008A23B2">
        <w:rPr>
          <w:lang w:eastAsia="zh-CN"/>
        </w:rPr>
        <w:t xml:space="preserve"> </w:t>
      </w:r>
      <w:r w:rsidR="00F36302">
        <w:rPr>
          <w:lang w:eastAsia="zh-CN"/>
        </w:rPr>
        <w:t xml:space="preserve">the </w:t>
      </w:r>
      <w:r w:rsidR="008A23B2">
        <w:rPr>
          <w:lang w:eastAsia="zh-CN"/>
        </w:rPr>
        <w:t>distance.</w:t>
      </w:r>
      <w:r w:rsidR="00A13E35">
        <w:rPr>
          <w:lang w:eastAsia="zh-CN"/>
        </w:rPr>
        <w:t xml:space="preserve"> Thus, the curvature of </w:t>
      </w:r>
      <w:r w:rsidR="00EC43D9">
        <w:rPr>
          <w:lang w:eastAsia="zh-CN"/>
        </w:rPr>
        <w:t>the whole path can be describe</w:t>
      </w:r>
      <w:r w:rsidR="00B0203A">
        <w:rPr>
          <w:lang w:eastAsia="zh-CN"/>
        </w:rPr>
        <w:t>d</w:t>
      </w:r>
      <w:r w:rsidR="00EC43D9">
        <w:rPr>
          <w:lang w:eastAsia="zh-CN"/>
        </w:rPr>
        <w:t xml:space="preserve"> by </w:t>
      </w:r>
      <w:r w:rsidR="00514F10" w:rsidRPr="000306E2">
        <w:rPr>
          <w:lang w:eastAsia="zh-CN"/>
        </w:rPr>
        <w:t xml:space="preserve">a </w:t>
      </w:r>
      <w:r w:rsidR="00514F10">
        <w:rPr>
          <w:lang w:eastAsia="zh-CN"/>
        </w:rPr>
        <w:t>succession</w:t>
      </w:r>
      <w:r w:rsidR="00514F10" w:rsidRPr="000306E2">
        <w:rPr>
          <w:lang w:eastAsia="zh-CN"/>
        </w:rPr>
        <w:t xml:space="preserve"> of</w:t>
      </w:r>
      <w:r w:rsidR="00514F10">
        <w:rPr>
          <w:lang w:eastAsia="zh-CN"/>
        </w:rPr>
        <w:t xml:space="preserve"> </w:t>
      </w:r>
      <w:r w:rsidR="00EC43D9">
        <w:rPr>
          <w:lang w:eastAsia="zh-CN"/>
        </w:rPr>
        <w:t>linear functions.</w:t>
      </w:r>
    </w:p>
    <w:p w14:paraId="05F4DD26" w14:textId="09DFCB7B" w:rsidR="008059FF" w:rsidRDefault="00A13E35" w:rsidP="001F69A0">
      <w:pPr>
        <w:pStyle w:val="BodyText"/>
        <w:rPr>
          <w:lang w:eastAsia="zh-CN"/>
        </w:rPr>
      </w:pPr>
      <w:r>
        <w:rPr>
          <w:lang w:eastAsia="zh-CN"/>
        </w:rPr>
        <w:t xml:space="preserve">Without loss of generality, </w:t>
      </w:r>
      <w:r w:rsidR="00FC2AAE">
        <w:rPr>
          <w:lang w:eastAsia="zh-CN"/>
        </w:rPr>
        <w:t>an example</w:t>
      </w:r>
      <w:r>
        <w:rPr>
          <w:lang w:eastAsia="zh-CN"/>
        </w:rPr>
        <w:t xml:space="preserve"> path </w:t>
      </w:r>
      <w:r w:rsidR="00FC2AAE">
        <w:rPr>
          <w:lang w:eastAsia="zh-CN"/>
        </w:rPr>
        <w:t xml:space="preserve">is </w:t>
      </w:r>
      <w:r>
        <w:rPr>
          <w:lang w:eastAsia="zh-CN"/>
        </w:rPr>
        <w:t xml:space="preserve">shown in </w:t>
      </w:r>
      <w:r w:rsidRPr="006A3518">
        <w:rPr>
          <w:highlight w:val="yellow"/>
          <w:lang w:eastAsia="zh-CN"/>
        </w:rPr>
        <w:t>Fig. 4.</w:t>
      </w:r>
      <w:r w:rsidR="006A3518">
        <w:rPr>
          <w:lang w:eastAsia="zh-CN"/>
        </w:rPr>
        <w:t xml:space="preserve"> </w:t>
      </w:r>
      <w:r w:rsidR="008059FF">
        <w:rPr>
          <w:lang w:eastAsia="zh-CN"/>
        </w:rPr>
        <w:t xml:space="preserve">The path is given </w:t>
      </w:r>
      <w:r w:rsidR="00FC2AAE">
        <w:rPr>
          <w:lang w:eastAsia="zh-CN"/>
        </w:rPr>
        <w:t xml:space="preserve">according to the </w:t>
      </w:r>
      <w:r w:rsidR="007252CB">
        <w:rPr>
          <w:lang w:eastAsia="zh-CN"/>
        </w:rPr>
        <w:t>professional</w:t>
      </w:r>
      <w:r w:rsidR="00FC2AAE">
        <w:rPr>
          <w:lang w:eastAsia="zh-CN"/>
        </w:rPr>
        <w:t xml:space="preserve"> </w:t>
      </w:r>
      <w:r w:rsidR="00EC43D9" w:rsidRPr="000306E2">
        <w:rPr>
          <w:lang w:eastAsia="zh-CN"/>
        </w:rPr>
        <w:t>racecar driver</w:t>
      </w:r>
      <w:r w:rsidR="00EC43D9">
        <w:rPr>
          <w:lang w:eastAsia="zh-CN"/>
        </w:rPr>
        <w:t xml:space="preserve">’s </w:t>
      </w:r>
      <w:r w:rsidR="00FC2AAE">
        <w:rPr>
          <w:lang w:eastAsia="zh-CN"/>
        </w:rPr>
        <w:t>racing line</w:t>
      </w:r>
      <w:r w:rsidR="0003030A">
        <w:rPr>
          <w:lang w:eastAsia="zh-CN"/>
        </w:rPr>
        <w:t xml:space="preserve">, which decomposes the cornering into three phases: an entry </w:t>
      </w:r>
      <w:proofErr w:type="spellStart"/>
      <w:r w:rsidR="0003030A">
        <w:rPr>
          <w:lang w:eastAsia="zh-CN"/>
        </w:rPr>
        <w:t>clothoid</w:t>
      </w:r>
      <w:proofErr w:type="spellEnd"/>
      <w:r w:rsidR="00EC43D9">
        <w:rPr>
          <w:lang w:eastAsia="zh-CN"/>
        </w:rPr>
        <w:t xml:space="preserve"> </w:t>
      </w:r>
      <w:r w:rsidR="00EC43D9" w:rsidRPr="00EC43D9">
        <w:rPr>
          <w:strike/>
          <w:lang w:eastAsia="zh-CN"/>
        </w:rPr>
        <w:t>for trail braking</w:t>
      </w:r>
      <w:r w:rsidR="0003030A">
        <w:rPr>
          <w:lang w:eastAsia="zh-CN"/>
        </w:rPr>
        <w:t>, a circle arc</w:t>
      </w:r>
      <w:r w:rsidR="00EC43D9">
        <w:rPr>
          <w:lang w:eastAsia="zh-CN"/>
        </w:rPr>
        <w:t xml:space="preserve"> </w:t>
      </w:r>
      <w:r w:rsidR="00EC43D9" w:rsidRPr="00EC43D9">
        <w:rPr>
          <w:strike/>
          <w:lang w:eastAsia="zh-CN"/>
        </w:rPr>
        <w:t>for pure cornering</w:t>
      </w:r>
      <w:r w:rsidR="0003030A">
        <w:rPr>
          <w:lang w:eastAsia="zh-CN"/>
        </w:rPr>
        <w:t xml:space="preserve">, and an exit </w:t>
      </w:r>
      <w:proofErr w:type="spellStart"/>
      <w:r w:rsidR="0003030A">
        <w:rPr>
          <w:lang w:eastAsia="zh-CN"/>
        </w:rPr>
        <w:t>clothoid</w:t>
      </w:r>
      <w:proofErr w:type="spellEnd"/>
      <w:r w:rsidR="00EC43D9">
        <w:rPr>
          <w:lang w:eastAsia="zh-CN"/>
        </w:rPr>
        <w:t xml:space="preserve"> </w:t>
      </w:r>
      <w:r w:rsidR="00EC43D9" w:rsidRPr="00EC43D9">
        <w:rPr>
          <w:strike/>
          <w:lang w:eastAsia="zh-CN"/>
        </w:rPr>
        <w:t>for throttle exit</w:t>
      </w:r>
      <w:r w:rsidR="007252CB">
        <w:rPr>
          <w:lang w:eastAsia="zh-CN"/>
        </w:rPr>
        <w:t xml:space="preserve"> </w:t>
      </w:r>
      <w:r w:rsidR="007252CB">
        <w:rPr>
          <w:lang w:eastAsia="zh-CN"/>
        </w:rPr>
        <w:fldChar w:fldCharType="begin" w:fldLock="1"/>
      </w:r>
      <w:r w:rsidR="00D7345E">
        <w:rPr>
          <w:lang w:eastAsia="zh-CN"/>
        </w:rPr>
        <w:instrText>ADDIN CSL_CITATION {"citationItems":[{"id":"ITEM-1","itemData":{"DOI":"10.1115/DSCC2012-MOVIC2012-8620","ISBN":"9780791845295","abstract":"Valve Regulated Lead-Acid (VRLA) batteries can degrade due to a variety ofmechanisms, including corrosion, hard sulfa- tion, water loss, shedding, and active mass degradation. Hard sulfation can be the dominant aging mechanism for many cells. In this paper, pressure feedback is used to minimize water loss during low current charging designed to break up hard sulfate and recover capacity. A VRLA battery that was cycle tested to failure is used to test the desulfation charging control scheme. One cell ofthis battery that was diagnosed with sulfation degra- dation was desulfated for 313 hrs at an average current of0.2 A. The capacity ofthe cell was recovered by 41% with minimal wa- ter loss, demonstrating the effectiveness ofthe desulfation charge controller","author":[{"dropping-particle":"","family":"Theodosis","given":"Paul A.","non-dropping-particle":"","parse-names":false,"suffix":""},{"dropping-particle":"","family":"Gerdes","given":"J. Christian","non-dropping-particle":"","parse-names":false,"suffix":""}],"container-title":"ASME 2012 5th Annual Dynamic Systems and Control Conference Joint with the JSME 2012 11th Motion and Vibration Conference, DSCC 2012-MOVIC 2012","id":"ITEM-1","issued":{"date-parts":[["2012"]]},"page":"235-241","publisher":"ASME 2012 5th Annual Dynamic Systems and Control Conference joint with the","publisher-place":"Fort Lauderdale","title":"Nonlinear optimization of a racing line for an autonomous racecar using professional driving techniques","type":"paper-conference","volume":"1"},"uris":["http://www.mendeley.com/documents/?uuid=a8103da8-8fc0-4f6c-b1c3-43fd9dc173a1"]}],"mendeley":{"formattedCitation":"[10]","plainTextFormattedCitation":"[10]","previouslyFormattedCitation":"[10]"},"properties":{"noteIndex":0},"schema":"https://github.com/citation-style-language/schema/raw/master/csl-citation.json"}</w:instrText>
      </w:r>
      <w:r w:rsidR="007252CB">
        <w:rPr>
          <w:lang w:eastAsia="zh-CN"/>
        </w:rPr>
        <w:fldChar w:fldCharType="separate"/>
      </w:r>
      <w:r w:rsidR="006B06A7" w:rsidRPr="006B06A7">
        <w:rPr>
          <w:noProof/>
          <w:lang w:eastAsia="zh-CN"/>
        </w:rPr>
        <w:t>[10]</w:t>
      </w:r>
      <w:r w:rsidR="007252CB">
        <w:rPr>
          <w:lang w:eastAsia="zh-CN"/>
        </w:rPr>
        <w:fldChar w:fldCharType="end"/>
      </w:r>
      <w:r w:rsidR="0003030A">
        <w:rPr>
          <w:lang w:eastAsia="zh-CN"/>
        </w:rPr>
        <w:t xml:space="preserve">. </w:t>
      </w:r>
      <w:r w:rsidR="00B14D25">
        <w:rPr>
          <w:lang w:eastAsia="zh-CN"/>
        </w:rPr>
        <w:t xml:space="preserve">The curvature and previewed friction coefficient are shown in Fig. 5. </w:t>
      </w:r>
      <w:r w:rsidR="00763692" w:rsidRPr="003F39EC">
        <w:rPr>
          <w:highlight w:val="yellow"/>
          <w:lang w:eastAsia="zh-CN"/>
        </w:rPr>
        <w:t xml:space="preserve">The friction can be the minimum friction at each tire </w:t>
      </w:r>
      <w:r w:rsidR="00AD4054">
        <w:rPr>
          <w:highlight w:val="yellow"/>
          <w:lang w:eastAsia="zh-CN"/>
        </w:rPr>
        <w:t>for</w:t>
      </w:r>
      <w:r w:rsidR="00763692" w:rsidRPr="003F39EC">
        <w:rPr>
          <w:highlight w:val="yellow"/>
          <w:lang w:eastAsia="zh-CN"/>
        </w:rPr>
        <w:t xml:space="preserve"> the friction split case.</w:t>
      </w:r>
      <w:r w:rsidR="00763692">
        <w:rPr>
          <w:lang w:eastAsia="zh-CN"/>
        </w:rPr>
        <w:t xml:space="preserve"> </w:t>
      </w:r>
      <w:r w:rsidR="005D3D09">
        <w:rPr>
          <w:lang w:eastAsia="zh-CN"/>
        </w:rPr>
        <w:t>B</w:t>
      </w:r>
      <w:r w:rsidR="005D3D09">
        <w:rPr>
          <w:rFonts w:hint="eastAsia"/>
          <w:lang w:eastAsia="zh-CN"/>
        </w:rPr>
        <w:t>oth</w:t>
      </w:r>
      <w:r w:rsidR="005D3D09">
        <w:rPr>
          <w:lang w:eastAsia="zh-CN"/>
        </w:rPr>
        <w:t xml:space="preserve"> of them can be descri</w:t>
      </w:r>
      <w:r w:rsidR="005D3D09" w:rsidRPr="005D3D09">
        <w:rPr>
          <w:lang w:eastAsia="zh-CN"/>
        </w:rPr>
        <w:t xml:space="preserve">bed as a function of </w:t>
      </w:r>
      <w:r w:rsidR="005D3D09">
        <w:rPr>
          <w:lang w:eastAsia="zh-CN"/>
        </w:rPr>
        <w:t xml:space="preserve">the path </w:t>
      </w:r>
      <w:r w:rsidR="005D3D09" w:rsidRPr="005D3D09">
        <w:rPr>
          <w:lang w:eastAsia="zh-CN"/>
        </w:rPr>
        <w:t>station: κ(s), μ(s)</w:t>
      </w:r>
      <w:r w:rsidR="00CC44F4">
        <w:rPr>
          <w:lang w:eastAsia="zh-CN"/>
        </w:rPr>
        <w:t xml:space="preserve">, where </w:t>
      </w:r>
      <w:r w:rsidR="00F3741D">
        <w:rPr>
          <w:lang w:eastAsia="zh-CN"/>
        </w:rPr>
        <w:t xml:space="preserve">the </w:t>
      </w:r>
      <w:r w:rsidR="00CC44F4">
        <w:rPr>
          <w:lang w:eastAsia="zh-CN"/>
        </w:rPr>
        <w:t xml:space="preserve">station is </w:t>
      </w:r>
      <w:r w:rsidR="001F69A0">
        <w:rPr>
          <w:lang w:eastAsia="zh-CN"/>
        </w:rPr>
        <w:t>the distance traveled along the path.</w:t>
      </w:r>
    </w:p>
    <w:p w14:paraId="643D45E6" w14:textId="58633777" w:rsidR="00447691" w:rsidRDefault="00D14FFE" w:rsidP="00447691">
      <w:pPr>
        <w:pStyle w:val="BodyText"/>
        <w:ind w:firstLine="0"/>
        <w:rPr>
          <w:lang w:eastAsia="zh-CN"/>
        </w:rPr>
      </w:pPr>
      <w:r>
        <w:rPr>
          <w:noProof/>
          <w:lang w:eastAsia="zh-CN"/>
        </w:rPr>
        <mc:AlternateContent>
          <mc:Choice Requires="wps">
            <w:drawing>
              <wp:inline distT="0" distB="0" distL="0" distR="0" wp14:anchorId="41314E84" wp14:editId="7293FD1B">
                <wp:extent cx="3089910" cy="1935480"/>
                <wp:effectExtent l="0" t="0" r="0" b="7620"/>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935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DC8326" w14:textId="071B0C88" w:rsidR="004313F8" w:rsidRDefault="004313F8" w:rsidP="00EE017B">
                            <w:pPr>
                              <w:pStyle w:val="figurecaption"/>
                              <w:numPr>
                                <w:ilvl w:val="0"/>
                                <w:numId w:val="0"/>
                              </w:numPr>
                              <w:spacing w:before="0" w:after="120"/>
                              <w:ind w:leftChars="-71" w:left="-142"/>
                            </w:pPr>
                            <w:r w:rsidRPr="001C3C45">
                              <w:drawing>
                                <wp:inline distT="0" distB="0" distL="0" distR="0" wp14:anchorId="703DA7D1" wp14:editId="71DBB424">
                                  <wp:extent cx="2590800" cy="153365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98536" cy="1538233"/>
                                          </a:xfrm>
                                          <a:prstGeom prst="rect">
                                            <a:avLst/>
                                          </a:prstGeom>
                                          <a:noFill/>
                                          <a:ln>
                                            <a:noFill/>
                                          </a:ln>
                                        </pic:spPr>
                                      </pic:pic>
                                    </a:graphicData>
                                  </a:graphic>
                                </wp:inline>
                              </w:drawing>
                            </w:r>
                          </w:p>
                          <w:p w14:paraId="79A0482E" w14:textId="14B49AF1" w:rsidR="004313F8" w:rsidRDefault="004313F8" w:rsidP="00447691">
                            <w:pPr>
                              <w:pStyle w:val="figurecaption"/>
                              <w:numPr>
                                <w:ilvl w:val="0"/>
                                <w:numId w:val="0"/>
                              </w:numPr>
                              <w:jc w:val="both"/>
                            </w:pPr>
                            <w:r>
                              <w:t>Figure 4. A circular smaple path. (we need to use a better shape: S curve or the PSU test track .</w:t>
                            </w:r>
                          </w:p>
                        </w:txbxContent>
                      </wps:txbx>
                      <wps:bodyPr rot="0" vert="horz" wrap="square" lIns="91440" tIns="45720" rIns="91440" bIns="45720" anchor="t" anchorCtr="0" upright="1">
                        <a:noAutofit/>
                      </wps:bodyPr>
                    </wps:wsp>
                  </a:graphicData>
                </a:graphic>
              </wp:inline>
            </w:drawing>
          </mc:Choice>
          <mc:Fallback>
            <w:pict>
              <v:shape w14:anchorId="41314E84" id="_x0000_s1029" type="#_x0000_t202" style="width:243.3pt;height:15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" stroked="f">
                <v:textbox>
                  <w:txbxContent>
                    <w:p w14:paraId="6FDC8326" w14:textId="071B0C88" w:rsidR="004313F8" w:rsidRDefault="004313F8" w:rsidP="00EE017B">
                      <w:pPr>
                        <w:pStyle w:val="figurecaption"/>
                        <w:numPr>
                          <w:ilvl w:val="0"/>
                          <w:numId w:val="0"/>
                        </w:numPr>
                        <w:spacing w:before="0" w:after="120"/>
                        <w:ind w:leftChars="-71" w:left="-142"/>
                      </w:pPr>
                      <w:r w:rsidRPr="001C3C45">
                        <w:drawing>
                          <wp:inline distT="0" distB="0" distL="0" distR="0" wp14:anchorId="703DA7D1" wp14:editId="71DBB424">
                            <wp:extent cx="2590800" cy="153365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98536" cy="1538233"/>
                                    </a:xfrm>
                                    <a:prstGeom prst="rect">
                                      <a:avLst/>
                                    </a:prstGeom>
                                    <a:noFill/>
                                    <a:ln>
                                      <a:noFill/>
                                    </a:ln>
                                  </pic:spPr>
                                </pic:pic>
                              </a:graphicData>
                            </a:graphic>
                          </wp:inline>
                        </w:drawing>
                      </w:r>
                    </w:p>
                    <w:p w14:paraId="79A0482E" w14:textId="14B49AF1" w:rsidR="004313F8" w:rsidRDefault="004313F8" w:rsidP="00447691">
                      <w:pPr>
                        <w:pStyle w:val="figurecaption"/>
                        <w:numPr>
                          <w:ilvl w:val="0"/>
                          <w:numId w:val="0"/>
                        </w:numPr>
                        <w:jc w:val="both"/>
                      </w:pPr>
                      <w:r>
                        <w:t>Figure 4. A circular smaple path. (we need to use a better shape: S curve or the PSU test track .</w:t>
                      </w:r>
                    </w:p>
                  </w:txbxContent>
                </v:textbox>
                <w10:anchorlock/>
              </v:shape>
            </w:pict>
          </mc:Fallback>
        </mc:AlternateContent>
      </w:r>
    </w:p>
    <w:p w14:paraId="71AFC71F" w14:textId="3D611F90" w:rsidR="00DC2809" w:rsidRDefault="00DC2809" w:rsidP="00AE4759">
      <w:pPr>
        <w:pStyle w:val="BodyText"/>
        <w:ind w:firstLine="0"/>
        <w:rPr>
          <w:highlight w:val="yellow"/>
          <w:lang w:eastAsia="zh-CN"/>
        </w:rPr>
      </w:pPr>
      <w:r>
        <w:rPr>
          <w:noProof/>
          <w:lang w:eastAsia="zh-CN"/>
        </w:rPr>
        <mc:AlternateContent>
          <mc:Choice Requires="wps">
            <w:drawing>
              <wp:inline distT="0" distB="0" distL="0" distR="0" wp14:anchorId="5204A6D0" wp14:editId="279D179F">
                <wp:extent cx="3067050" cy="2026920"/>
                <wp:effectExtent l="0" t="0" r="0" b="0"/>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026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76D6FC" w14:textId="6EA11233" w:rsidR="004313F8" w:rsidRDefault="004313F8" w:rsidP="00DC2809">
                            <w:pPr>
                              <w:pStyle w:val="figurecaption"/>
                              <w:numPr>
                                <w:ilvl w:val="0"/>
                                <w:numId w:val="0"/>
                              </w:numPr>
                              <w:spacing w:before="0" w:after="120"/>
                              <w:ind w:leftChars="-1" w:left="-2"/>
                            </w:pPr>
                            <w:r w:rsidRPr="009C1324">
                              <w:drawing>
                                <wp:inline distT="0" distB="0" distL="0" distR="0" wp14:anchorId="26C59A79" wp14:editId="18D3EF12">
                                  <wp:extent cx="2696275" cy="15962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05205" cy="1601520"/>
                                          </a:xfrm>
                                          <a:prstGeom prst="rect">
                                            <a:avLst/>
                                          </a:prstGeom>
                                          <a:noFill/>
                                          <a:ln>
                                            <a:noFill/>
                                          </a:ln>
                                        </pic:spPr>
                                      </pic:pic>
                                    </a:graphicData>
                                  </a:graphic>
                                </wp:inline>
                              </w:drawing>
                            </w:r>
                          </w:p>
                          <w:p w14:paraId="0006726F" w14:textId="3952F984" w:rsidR="004313F8" w:rsidRDefault="004313F8" w:rsidP="00DC2809">
                            <w:pPr>
                              <w:pStyle w:val="figurecaption"/>
                              <w:numPr>
                                <w:ilvl w:val="0"/>
                                <w:numId w:val="0"/>
                              </w:numPr>
                              <w:jc w:val="both"/>
                            </w:pPr>
                            <w:r>
                              <w:t xml:space="preserve">Figure 5. The </w:t>
                            </w:r>
                            <w:r>
                              <w:rPr>
                                <w:lang w:eastAsia="zh-CN"/>
                              </w:rPr>
                              <w:t>curvature and previewed friction coefficient</w:t>
                            </w:r>
                            <w:r>
                              <w:t xml:space="preserve"> for sample path</w:t>
                            </w:r>
                            <w:r w:rsidR="000A0E94">
                              <w:t>. We assume a abrupt friction changing.</w:t>
                            </w:r>
                          </w:p>
                        </w:txbxContent>
                      </wps:txbx>
                      <wps:bodyPr rot="0" vert="horz" wrap="square" lIns="91440" tIns="45720" rIns="91440" bIns="45720" anchor="t" anchorCtr="0" upright="1">
                        <a:noAutofit/>
                      </wps:bodyPr>
                    </wps:wsp>
                  </a:graphicData>
                </a:graphic>
              </wp:inline>
            </w:drawing>
          </mc:Choice>
          <mc:Fallback>
            <w:pict>
              <v:shape w14:anchorId="5204A6D0" id="_x0000_s1030" type="#_x0000_t202" style="width:241.5pt;height:1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" stroked="f">
                <v:textbox>
                  <w:txbxContent>
                    <w:p w14:paraId="7F76D6FC" w14:textId="6EA11233" w:rsidR="004313F8" w:rsidRDefault="004313F8" w:rsidP="00DC2809">
                      <w:pPr>
                        <w:pStyle w:val="figurecaption"/>
                        <w:numPr>
                          <w:ilvl w:val="0"/>
                          <w:numId w:val="0"/>
                        </w:numPr>
                        <w:spacing w:before="0" w:after="120"/>
                        <w:ind w:leftChars="-1" w:left="-2"/>
                      </w:pPr>
                      <w:r w:rsidRPr="009C1324">
                        <w:drawing>
                          <wp:inline distT="0" distB="0" distL="0" distR="0" wp14:anchorId="26C59A79" wp14:editId="18D3EF12">
                            <wp:extent cx="2696275" cy="15962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05205" cy="1601520"/>
                                    </a:xfrm>
                                    <a:prstGeom prst="rect">
                                      <a:avLst/>
                                    </a:prstGeom>
                                    <a:noFill/>
                                    <a:ln>
                                      <a:noFill/>
                                    </a:ln>
                                  </pic:spPr>
                                </pic:pic>
                              </a:graphicData>
                            </a:graphic>
                          </wp:inline>
                        </w:drawing>
                      </w:r>
                    </w:p>
                    <w:p w14:paraId="0006726F" w14:textId="3952F984" w:rsidR="004313F8" w:rsidRDefault="004313F8" w:rsidP="00DC2809">
                      <w:pPr>
                        <w:pStyle w:val="figurecaption"/>
                        <w:numPr>
                          <w:ilvl w:val="0"/>
                          <w:numId w:val="0"/>
                        </w:numPr>
                        <w:jc w:val="both"/>
                      </w:pPr>
                      <w:r>
                        <w:t xml:space="preserve">Figure 5. The </w:t>
                      </w:r>
                      <w:r>
                        <w:rPr>
                          <w:lang w:eastAsia="zh-CN"/>
                        </w:rPr>
                        <w:t>curvature and previewed friction coefficient</w:t>
                      </w:r>
                      <w:r>
                        <w:t xml:space="preserve"> for sample path</w:t>
                      </w:r>
                      <w:r w:rsidR="000A0E94">
                        <w:t>. We assume a abrupt friction changing.</w:t>
                      </w:r>
                    </w:p>
                  </w:txbxContent>
                </v:textbox>
                <w10:anchorlock/>
              </v:shape>
            </w:pict>
          </mc:Fallback>
        </mc:AlternateContent>
      </w:r>
    </w:p>
    <w:p w14:paraId="1DAF73B4" w14:textId="57219AB9" w:rsidR="00447691" w:rsidRPr="00952A17" w:rsidRDefault="00447691" w:rsidP="00447691">
      <w:pPr>
        <w:pStyle w:val="BodyText"/>
        <w:rPr>
          <w:color w:val="222A35" w:themeColor="text2" w:themeShade="80"/>
          <w:lang w:eastAsia="zh-CN"/>
        </w:rPr>
      </w:pPr>
      <w:r w:rsidRPr="00952A17">
        <w:rPr>
          <w:color w:val="222A35" w:themeColor="text2" w:themeShade="80"/>
          <w:highlight w:val="darkCyan"/>
          <w:lang w:eastAsia="zh-CN"/>
        </w:rPr>
        <w:t>In real</w:t>
      </w:r>
      <w:r w:rsidR="00C10B62" w:rsidRPr="00952A17">
        <w:rPr>
          <w:color w:val="222A35" w:themeColor="text2" w:themeShade="80"/>
          <w:highlight w:val="darkCyan"/>
          <w:lang w:eastAsia="zh-CN"/>
        </w:rPr>
        <w:t>-</w:t>
      </w:r>
      <w:r w:rsidRPr="00952A17">
        <w:rPr>
          <w:color w:val="222A35" w:themeColor="text2" w:themeShade="80"/>
          <w:highlight w:val="darkCyan"/>
          <w:lang w:eastAsia="zh-CN"/>
        </w:rPr>
        <w:t xml:space="preserve">world, the grade of the path also has a significant influence on the vehicle acceleration and deceleration behavior. </w:t>
      </w:r>
      <w:r w:rsidR="007A75A3" w:rsidRPr="00952A17">
        <w:rPr>
          <w:color w:val="222A35" w:themeColor="text2" w:themeShade="80"/>
          <w:highlight w:val="darkCyan"/>
          <w:lang w:eastAsia="zh-CN"/>
        </w:rPr>
        <w:t>( I am considering if need to add this term)</w:t>
      </w:r>
    </w:p>
    <w:p w14:paraId="6EF6907D" w14:textId="3BC9E4EB" w:rsidR="00DC2D8D" w:rsidRPr="00DC2D8D" w:rsidRDefault="00947AEA" w:rsidP="00956075">
      <w:pPr>
        <w:pStyle w:val="BodyText"/>
        <w:ind w:firstLine="0"/>
        <w:rPr>
          <w:lang w:eastAsia="zh-CN"/>
        </w:rPr>
      </w:pPr>
      <w:r>
        <w:rPr>
          <w:lang w:eastAsia="zh-CN"/>
        </w:rPr>
        <w:tab/>
      </w:r>
      <w:r w:rsidR="006C0EFA">
        <w:rPr>
          <w:lang w:eastAsia="zh-CN"/>
        </w:rPr>
        <w:t xml:space="preserve"> </w:t>
      </w:r>
    </w:p>
    <w:p w14:paraId="0411EBEC" w14:textId="77777777" w:rsidR="00C2692F" w:rsidRDefault="0068031A" w:rsidP="00C2692F">
      <w:pPr>
        <w:pStyle w:val="Heading2"/>
        <w:keepLines/>
        <w:numPr>
          <w:ilvl w:val="1"/>
          <w:numId w:val="0"/>
        </w:numPr>
        <w:tabs>
          <w:tab w:val="num" w:pos="360"/>
        </w:tabs>
        <w:autoSpaceDE/>
        <w:autoSpaceDN/>
        <w:ind w:left="288" w:hanging="288"/>
      </w:pPr>
      <w:r>
        <w:t>C</w:t>
      </w:r>
      <w:r w:rsidR="00C2692F">
        <w:t>.</w:t>
      </w:r>
      <w:r w:rsidR="00C2692F">
        <w:tab/>
      </w:r>
      <w:r w:rsidR="00AB27E2">
        <w:t>Velocity Profile Generation</w:t>
      </w:r>
    </w:p>
    <w:p w14:paraId="3E946E6A" w14:textId="65874C15" w:rsidR="00B4711F" w:rsidRDefault="005E011F" w:rsidP="00C2692F">
      <w:pPr>
        <w:pStyle w:val="BodyText"/>
      </w:pPr>
      <w:r w:rsidRPr="00A60AC5">
        <w:t>Velocity planning has a significant impact on driving safety, especially when vehicles drive</w:t>
      </w:r>
      <w:r w:rsidR="00D46335" w:rsidRPr="00A60AC5">
        <w:t xml:space="preserve"> on</w:t>
      </w:r>
      <w:r w:rsidR="00D46335">
        <w:t xml:space="preserve"> a road with changing friction and geometry. </w:t>
      </w:r>
      <w:r w:rsidR="00F3741D">
        <w:rPr>
          <w:lang w:eastAsia="zh-CN"/>
        </w:rPr>
        <w:t xml:space="preserve">With the longitudinal dynamic equation (9) and the desired path description, the speed profile can be determined. </w:t>
      </w:r>
      <w:r w:rsidR="008B760E">
        <w:t>The approach presented in this paper is i</w:t>
      </w:r>
      <w:r w:rsidR="008B760E">
        <w:rPr>
          <w:lang w:eastAsia="zh-CN"/>
        </w:rPr>
        <w:t>nspired by those work</w:t>
      </w:r>
      <w:r w:rsidR="004B6630">
        <w:rPr>
          <w:lang w:eastAsia="zh-CN"/>
        </w:rPr>
        <w:t>s:</w:t>
      </w:r>
      <w:r w:rsidR="00BC4E8E">
        <w:rPr>
          <w:lang w:eastAsia="zh-CN"/>
        </w:rPr>
        <w:t xml:space="preserve"> </w:t>
      </w:r>
      <w:r w:rsidR="000316D1">
        <w:t>t</w:t>
      </w:r>
      <w:r w:rsidR="00F449F7">
        <w:t>hree pass</w:t>
      </w:r>
      <w:r w:rsidR="00E77140">
        <w:t>es</w:t>
      </w:r>
      <w:r w:rsidR="00EA707C">
        <w:t xml:space="preserve"> </w:t>
      </w:r>
      <w:r w:rsidR="009B523C">
        <w:fldChar w:fldCharType="begin" w:fldLock="1"/>
      </w:r>
      <w:r w:rsidR="00D7345E">
        <w:instrText>ADDIN CSL_CITATION {"citationItems":[{"id":"ITEM-1","itemData":{"DOI":"10.1115/1.4033311","ISSN":"15289028","abstract":"The problem of maneuvering a vehicle through a race course in minimum time requires computation of both longitudinal (brake and throttle) and lateral (steering wheel) control inputs. Unfortunately, solving the resulting nonlinear optimal control problem is typically computationally expensive and infeasible for real-time trajectory planning. This paper presents an iterative algorithm that divides the path generation task into two sequential subproblems that are significantly easier to solve. Given an initial path through the race track, the algorithm runs a forward-backward integration scheme to determine the minimum-time longitudinal speed profile, subject to tire friction constraints. With this fixed speed profile, the algorithm updates the vehicle's path by solving a convex optimization problem that minimizes the resulting path curvature while staying within track boundaries and obeying affine, time-varying vehicle dynamics constraints. This two-step process is repeated iteratively until the predicted lap time no longer improves. While providing no guarantees of convergence or a globally optimal solution, the approach performs very well when validated on the Thunderhill Raceway course in Willows, CA. The predicted lap time converges after four to five iterations, with each iteration over the full 4.5 km race course requiring only 30 s of computation time on a laptop computer. The resulting trajectory is experimentally driven at the race circuit with an autonomous Audi TTS test vehicle, and the resulting lap time and racing line are comparable to both a nonlinear gradient descent solution and a trajectory recorded from a professional racecar driver. The experimental results indicate that the proposed method is a viable option for online trajectory planning in the near future.","author":[{"dropping-particle":"","family":"Kapania","given":"Nitin R.","non-dropping-particle":"","parse-names":false,"suffix":""},{"dropping-particle":"","family":"Subosits","given":"John","non-dropping-particle":"","parse-names":false,"suffix":""},{"dropping-particle":"","family":"Gerdes","given":"J. Christian","non-dropping-particle":"","parse-names":false,"suffix":""}],"container-title":"Journal of Dynamic Systems, Measurement and Control, Transactions of the ASME","id":"ITEM-1","issue":"9","issued":{"date-parts":[["2016"]]},"title":"A Sequential Two-Step Algorithm for Fast Generation of Vehicle Racing Trajectories","type":"article-journal","volume":"138"},"uris":["http://www.mendeley.com/documents/?uuid=dc3de2aa-c298-409f-a62b-22efcea1e825"]}],"mendeley":{"formattedCitation":"[11]","plainTextFormattedCitation":"[11]","previouslyFormattedCitation":"[11]"},"properties":{"noteIndex":0},"schema":"https://github.com/citation-style-language/schema/raw/master/csl-citation.json"}</w:instrText>
      </w:r>
      <w:r w:rsidR="009B523C">
        <w:fldChar w:fldCharType="separate"/>
      </w:r>
      <w:r w:rsidR="006B06A7" w:rsidRPr="006B06A7">
        <w:rPr>
          <w:noProof/>
        </w:rPr>
        <w:t>[11]</w:t>
      </w:r>
      <w:r w:rsidR="009B523C">
        <w:fldChar w:fldCharType="end"/>
      </w:r>
      <w:r w:rsidR="00156D46">
        <w:t xml:space="preserve">, </w:t>
      </w:r>
      <w:r w:rsidR="001B36DE">
        <w:t xml:space="preserve">nonlinear </w:t>
      </w:r>
      <w:r w:rsidR="00156D46">
        <w:t xml:space="preserve">optimization </w:t>
      </w:r>
      <w:r w:rsidR="00FD3D60">
        <w:fldChar w:fldCharType="begin" w:fldLock="1"/>
      </w:r>
      <w:r w:rsidR="00100E75">
        <w:instrText>ADDIN CSL_CITATION {"citationItems":[{"id":"ITEM-1","itemData":{"DOI":"10.1080/00423114.2017.1305114","ISSN":"17445159","abstract":"Automated driving has received a broad of attentions from the academia and industry, since it is effective to greatly reduce the severity of potential traffic accidents and achieve the ultimate automobile safety and comfort. This paper presents an optimal model-based trajectory following architecture for highly automated vehicle in its driving tasks such as automated guidance or lane keeping, which includes a velocity-planning module, a steering controller and a velocity-tracking controller. The velocity-planning module considering the optimal time-consuming and passenger comforts simultaneously could generate a smooth velocity profile. The robust sliding mode control (SMC) steering controller with adaptive preview time strategy could not only track the target path well, but also avoid a big lateral acceleration occurred in its path-tracking progress due to a fuzzy-adaptive preview time mechanism introduced. In addition, an SMC controller with input–output linearisation method for velocity tracking is built and validated. Simulation results show this trajectory following architecture are effective and feasible for high automated driving vehicle, comparing with the Driver-in-the-Loop simulations performed by an experienced driver and novice driver, respectively. The simulation results demonstrate that the present trajectory following architecture could plan a satisfying longitudinal speed profile, track the target path well and safely when dealing with different road geometry structure, it ensures a good time efficiency and driving comfort simultaneously.","author":[{"dropping-particle":"","family":"Cao","given":"Haotian","non-dropping-particle":"","parse-names":false,"suffix":""},{"dropping-particle":"","family":"Song","given":"Xiaolin","non-dropping-particle":"","parse-names":false,"suffix":""},{"dropping-particle":"","family":"Zhao","given":"Song","non-dropping-particle":"","parse-names":false,"suffix":""},{"dropping-particle":"","family":"Bao","given":"Shan","non-dropping-particle":"","parse-names":false,"suffix":""},{"dropping-particle":"","family":"Huang","given":"Zhi","non-dropping-particle":"","parse-names":false,"suffix":""}],"container-title":"Vehicle System Dynamics","id":"ITEM-1","issue":"8","issued":{"date-parts":[["2017"]]},"page":"1143-1188","title":"An optimal model-based trajectory following architecture synthesising the lateral adaptive preview strategy and longitudinal velocity planning for highly automated vehicle","type":"article-journal","volume":"55"},"uris":["http://www.mendeley.com/documents/?uuid=006667c1-27b4-4539-8c79-ca7f7ed39c32"]}],"mendeley":{"formattedCitation":"[3]","plainTextFormattedCitation":"[3]","previouslyFormattedCitation":"[3]"},"properties":{"noteIndex":0},"schema":"https://github.com/citation-style-language/schema/raw/master/csl-citation.json"}</w:instrText>
      </w:r>
      <w:r w:rsidR="00FD3D60">
        <w:fldChar w:fldCharType="separate"/>
      </w:r>
      <w:r w:rsidR="00417A18" w:rsidRPr="00417A18">
        <w:rPr>
          <w:noProof/>
        </w:rPr>
        <w:t>[3]</w:t>
      </w:r>
      <w:r w:rsidR="00FD3D60">
        <w:fldChar w:fldCharType="end"/>
      </w:r>
      <w:r w:rsidR="00FD3D60">
        <w:t xml:space="preserve">, </w:t>
      </w:r>
      <w:r w:rsidR="00FD43CE">
        <w:t xml:space="preserve">segment and iteration </w:t>
      </w:r>
      <w:r w:rsidR="00FD43CE">
        <w:fldChar w:fldCharType="begin" w:fldLock="1"/>
      </w:r>
      <w:r w:rsidR="00D7345E">
        <w:instrText>ADDIN CSL_CITATION {"citationItems":[{"id":"ITEM-1","itemData":{"DOI":"10.1109/itsc.2006.1706786","ISBN":"1424400945","abstract":"For fully-automated passenger vehicles, trajectory planning that produce smooth trajectories, with respect to the comfort of human body, is required. An approach that consists of introducing a velocity planning stage to generate adequate time sequences to be used in the interpolating curve planner, is proposed. The generated speed profile can be merged into the trajectory for usage in trajectory-tracking tasks or it can be used for path-following tasks. Moreover, this paper presents design and simulation evaluation of trajectory-tracking and path-following controllers for autonomous vehicles based on sliding mode control. © 2006 IEEE.","author":[{"dropping-particle":"","family":"Solea","given":"Razvan","non-dropping-particle":"","parse-names":false,"suffix":""},{"dropping-particle":"","family":"Nunes","given":"Urbano","non-dropping-particle":"","parse-names":false,"suffix":""}],"container-title":"IEEE Conference on Intelligent Transportation Systems, Proceedings, ITSC","id":"ITEM-1","issued":{"date-parts":[["2006"]]},"page":"474-480","publisher":"IEEE","title":"Trajectory planning with velocity planner for fully-automated passenger vehicles","type":"article-journal"},"uris":["http://www.mendeley.com/documents/?uuid=379bebba-7250-4f23-ba9f-cacdfa2cab30"]}],"mendeley":{"formattedCitation":"[18]","plainTextFormattedCitation":"[18]","previouslyFormattedCitation":"[18]"},"properties":{"noteIndex":0},"schema":"https://github.com/citation-style-language/schema/raw/master/csl-citation.json"}</w:instrText>
      </w:r>
      <w:r w:rsidR="00FD43CE">
        <w:fldChar w:fldCharType="separate"/>
      </w:r>
      <w:r w:rsidR="006B06A7" w:rsidRPr="006B06A7">
        <w:rPr>
          <w:noProof/>
        </w:rPr>
        <w:t>[18]</w:t>
      </w:r>
      <w:r w:rsidR="00FD43CE">
        <w:fldChar w:fldCharType="end"/>
      </w:r>
      <w:r w:rsidR="00BC4E8E">
        <w:t>, where a velocity profile is planned given the path curvature.</w:t>
      </w:r>
    </w:p>
    <w:p w14:paraId="6EEF26CC" w14:textId="52944EF1" w:rsidR="0096216E" w:rsidRDefault="00A154A6" w:rsidP="00F4005A">
      <w:pPr>
        <w:pStyle w:val="BodyText"/>
        <w:rPr>
          <w:lang w:eastAsia="zh-CN"/>
        </w:rPr>
      </w:pPr>
      <w:r>
        <w:rPr>
          <w:lang w:eastAsia="zh-CN"/>
        </w:rPr>
        <w:t xml:space="preserve">Express the </w:t>
      </w:r>
      <w:r w:rsidR="0077673A">
        <w:rPr>
          <w:lang w:eastAsia="zh-CN"/>
        </w:rPr>
        <w:t xml:space="preserve">longitudinal </w:t>
      </w:r>
      <w:r>
        <w:rPr>
          <w:lang w:eastAsia="zh-CN"/>
        </w:rPr>
        <w:t>ac</w:t>
      </w:r>
      <w:r w:rsidR="0077673A">
        <w:rPr>
          <w:lang w:eastAsia="zh-CN"/>
        </w:rPr>
        <w:t>celer</w:t>
      </w:r>
      <w:r>
        <w:rPr>
          <w:lang w:eastAsia="zh-CN"/>
        </w:rPr>
        <w:t xml:space="preserve">ation with respect to </w:t>
      </w:r>
      <w:r w:rsidR="0077673A">
        <w:rPr>
          <w:lang w:eastAsia="zh-CN"/>
        </w:rPr>
        <w:t xml:space="preserve">the </w:t>
      </w:r>
      <w:r>
        <w:rPr>
          <w:lang w:eastAsia="zh-CN"/>
        </w:rPr>
        <w:t>station:</w:t>
      </w:r>
    </w:p>
    <w:p w14:paraId="524C7A74" w14:textId="669A4FD1" w:rsidR="00A154A6" w:rsidRDefault="00A154A6" w:rsidP="00A154A6">
      <w:pPr>
        <w:pStyle w:val="MTDisplayEquation"/>
      </w:pPr>
      <w:r>
        <w:tab/>
      </w:r>
      <w:r w:rsidR="0077673A" w:rsidRPr="0077673A">
        <w:rPr>
          <w:position w:val="-20"/>
        </w:rPr>
        <w:object w:dxaOrig="2420" w:dyaOrig="540" w14:anchorId="719D44B6">
          <v:shape id="_x0000_i1037" type="#_x0000_t75" style="width:120.95pt;height:27.15pt" o:ole="">
            <v:imagedata r:id="rId38" o:title=""/>
          </v:shape>
          <o:OLEObject Type="Embed" ProgID="Equation.DSMT4" ShapeID="_x0000_i1037" DrawAspect="Content" ObjectID="_1679381952" r:id="rId3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809437"/>
      <w:r>
        <w:instrText>(</w:instrText>
      </w:r>
      <w:fldSimple w:instr=" SEQ MTEqn \c \* Arabic \* MERGEFORMAT ">
        <w:r w:rsidR="00E830F1">
          <w:rPr>
            <w:noProof/>
          </w:rPr>
          <w:instrText>11</w:instrText>
        </w:r>
      </w:fldSimple>
      <w:r>
        <w:instrText>)</w:instrText>
      </w:r>
      <w:bookmarkEnd w:id="5"/>
      <w:r>
        <w:fldChar w:fldCharType="end"/>
      </w:r>
    </w:p>
    <w:p w14:paraId="71C82D20" w14:textId="57B3BB6B" w:rsidR="0096216E" w:rsidRDefault="00F43849" w:rsidP="00F4005A">
      <w:pPr>
        <w:pStyle w:val="BodyText"/>
        <w:rPr>
          <w:lang w:eastAsia="zh-CN"/>
        </w:rPr>
      </w:pPr>
      <w:r>
        <w:rPr>
          <w:lang w:eastAsia="zh-CN"/>
        </w:rPr>
        <w:t>Substitute</w:t>
      </w:r>
      <w:r w:rsidR="00DB33E8">
        <w:rPr>
          <w:lang w:eastAsia="zh-CN"/>
        </w:rPr>
        <w:t xml:space="preserve"> </w:t>
      </w:r>
      <w:r w:rsidR="00DB33E8">
        <w:rPr>
          <w:iCs/>
          <w:lang w:eastAsia="zh-CN"/>
        </w:rPr>
        <w:fldChar w:fldCharType="begin"/>
      </w:r>
      <w:r w:rsidR="00DB33E8">
        <w:rPr>
          <w:iCs/>
          <w:lang w:eastAsia="zh-CN"/>
        </w:rPr>
        <w:instrText xml:space="preserve"> GOTOBUTTON ZEqnNum809437  \* MERGEFORMAT </w:instrText>
      </w:r>
      <w:r w:rsidR="00DB33E8">
        <w:rPr>
          <w:iCs/>
          <w:lang w:eastAsia="zh-CN"/>
        </w:rPr>
        <w:fldChar w:fldCharType="begin"/>
      </w:r>
      <w:r w:rsidR="00DB33E8">
        <w:rPr>
          <w:iCs/>
          <w:lang w:eastAsia="zh-CN"/>
        </w:rPr>
        <w:instrText xml:space="preserve"> REF ZEqnNum809437 \* Charformat \! \* MERGEFORMAT </w:instrText>
      </w:r>
      <w:r w:rsidR="00DB33E8">
        <w:rPr>
          <w:iCs/>
          <w:lang w:eastAsia="zh-CN"/>
        </w:rPr>
        <w:fldChar w:fldCharType="separate"/>
      </w:r>
      <w:r w:rsidR="00E830F1" w:rsidRPr="00E830F1">
        <w:rPr>
          <w:iCs/>
          <w:lang w:eastAsia="zh-CN"/>
        </w:rPr>
        <w:instrText>(11)</w:instrText>
      </w:r>
      <w:r w:rsidR="00DB33E8">
        <w:rPr>
          <w:iCs/>
          <w:lang w:eastAsia="zh-CN"/>
        </w:rPr>
        <w:fldChar w:fldCharType="end"/>
      </w:r>
      <w:r w:rsidR="00DB33E8">
        <w:rPr>
          <w:iCs/>
          <w:lang w:eastAsia="zh-CN"/>
        </w:rPr>
        <w:fldChar w:fldCharType="end"/>
      </w:r>
      <w:r>
        <w:rPr>
          <w:lang w:eastAsia="zh-CN"/>
        </w:rPr>
        <w:t xml:space="preserve"> into </w:t>
      </w:r>
      <w:r w:rsidR="00DB33E8">
        <w:rPr>
          <w:iCs/>
          <w:lang w:eastAsia="zh-CN"/>
        </w:rPr>
        <w:fldChar w:fldCharType="begin"/>
      </w:r>
      <w:r w:rsidR="00DB33E8">
        <w:rPr>
          <w:iCs/>
          <w:lang w:eastAsia="zh-CN"/>
        </w:rPr>
        <w:instrText xml:space="preserve"> GOTOBUTTON ZEqnNum283111  \* MERGEFORMAT </w:instrText>
      </w:r>
      <w:r w:rsidR="00DB33E8">
        <w:rPr>
          <w:iCs/>
          <w:lang w:eastAsia="zh-CN"/>
        </w:rPr>
        <w:fldChar w:fldCharType="begin"/>
      </w:r>
      <w:r w:rsidR="00DB33E8">
        <w:rPr>
          <w:iCs/>
          <w:lang w:eastAsia="zh-CN"/>
        </w:rPr>
        <w:instrText xml:space="preserve"> REF ZEqnNum283111 \* Charformat \! \* MERGEFORMAT </w:instrText>
      </w:r>
      <w:r w:rsidR="00DB33E8">
        <w:rPr>
          <w:iCs/>
          <w:lang w:eastAsia="zh-CN"/>
        </w:rPr>
        <w:fldChar w:fldCharType="separate"/>
      </w:r>
      <w:r w:rsidR="00E830F1" w:rsidRPr="00E830F1">
        <w:rPr>
          <w:iCs/>
          <w:lang w:eastAsia="zh-CN"/>
        </w:rPr>
        <w:instrText>(10)</w:instrText>
      </w:r>
      <w:r w:rsidR="00DB33E8">
        <w:rPr>
          <w:iCs/>
          <w:lang w:eastAsia="zh-CN"/>
        </w:rPr>
        <w:fldChar w:fldCharType="end"/>
      </w:r>
      <w:r w:rsidR="00DB33E8">
        <w:rPr>
          <w:iCs/>
          <w:lang w:eastAsia="zh-CN"/>
        </w:rPr>
        <w:fldChar w:fldCharType="end"/>
      </w:r>
      <w:r w:rsidR="00DB33E8">
        <w:rPr>
          <w:iCs/>
          <w:lang w:eastAsia="zh-CN"/>
        </w:rPr>
        <w:t xml:space="preserve"> </w:t>
      </w:r>
      <w:r>
        <w:rPr>
          <w:lang w:eastAsia="zh-CN"/>
        </w:rPr>
        <w:t>y</w:t>
      </w:r>
      <w:r w:rsidR="00494877">
        <w:rPr>
          <w:lang w:eastAsia="zh-CN"/>
        </w:rPr>
        <w:t>i</w:t>
      </w:r>
      <w:r>
        <w:rPr>
          <w:lang w:eastAsia="zh-CN"/>
        </w:rPr>
        <w:t xml:space="preserve">elds: </w:t>
      </w:r>
    </w:p>
    <w:p w14:paraId="5E64D764" w14:textId="329412F3" w:rsidR="00F43849" w:rsidRDefault="00B451B1" w:rsidP="00B451B1">
      <w:pPr>
        <w:pStyle w:val="MTDisplayEquation"/>
      </w:pPr>
      <w:r>
        <w:tab/>
      </w:r>
      <w:r w:rsidRPr="00B451B1">
        <w:rPr>
          <w:position w:val="-26"/>
        </w:rPr>
        <w:object w:dxaOrig="3720" w:dyaOrig="600" w14:anchorId="30CDCFA7">
          <v:shape id="_x0000_i1038" type="#_x0000_t75" style="width:186pt;height:30pt" o:ole="">
            <v:imagedata r:id="rId40" o:title=""/>
          </v:shape>
          <o:OLEObject Type="Embed" ProgID="Equation.DSMT4" ShapeID="_x0000_i1038" DrawAspect="Content" ObjectID="_1679381953" r:id="rId4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58582"/>
      <w:r>
        <w:instrText>(</w:instrText>
      </w:r>
      <w:fldSimple w:instr=" SEQ MTEqn \c \* Arabic \* MERGEFORMAT ">
        <w:r w:rsidR="00E830F1">
          <w:rPr>
            <w:noProof/>
          </w:rPr>
          <w:instrText>12</w:instrText>
        </w:r>
      </w:fldSimple>
      <w:r>
        <w:instrText>)</w:instrText>
      </w:r>
      <w:bookmarkEnd w:id="6"/>
      <w:r>
        <w:fldChar w:fldCharType="end"/>
      </w:r>
    </w:p>
    <w:p w14:paraId="5CE649CB" w14:textId="5F5F4570" w:rsidR="00DB33E8" w:rsidRDefault="00B65CD4" w:rsidP="00F4005A">
      <w:pPr>
        <w:pStyle w:val="BodyText"/>
        <w:rPr>
          <w:iCs/>
          <w:lang w:eastAsia="zh-CN"/>
        </w:rPr>
      </w:pPr>
      <w:r>
        <w:rPr>
          <w:iCs/>
          <w:lang w:eastAsia="zh-CN"/>
        </w:rPr>
        <w:fldChar w:fldCharType="begin"/>
      </w:r>
      <w:r>
        <w:rPr>
          <w:iCs/>
          <w:lang w:eastAsia="zh-CN"/>
        </w:rPr>
        <w:instrText xml:space="preserve"> GOTOBUTTON ZEqnNum358582  \* MERGEFORMAT </w:instrText>
      </w:r>
      <w:r>
        <w:rPr>
          <w:iCs/>
          <w:lang w:eastAsia="zh-CN"/>
        </w:rPr>
        <w:fldChar w:fldCharType="begin"/>
      </w:r>
      <w:r>
        <w:rPr>
          <w:iCs/>
          <w:lang w:eastAsia="zh-CN"/>
        </w:rPr>
        <w:instrText xml:space="preserve"> REF ZEqnNum358582 \* Charformat \! \* MERGEFORMAT </w:instrText>
      </w:r>
      <w:r>
        <w:rPr>
          <w:iCs/>
          <w:lang w:eastAsia="zh-CN"/>
        </w:rPr>
        <w:fldChar w:fldCharType="separate"/>
      </w:r>
      <w:r w:rsidR="00E830F1" w:rsidRPr="00E830F1">
        <w:rPr>
          <w:iCs/>
          <w:lang w:eastAsia="zh-CN"/>
        </w:rPr>
        <w:instrText>(12)</w:instrText>
      </w:r>
      <w:r>
        <w:rPr>
          <w:iCs/>
          <w:lang w:eastAsia="zh-CN"/>
        </w:rPr>
        <w:fldChar w:fldCharType="end"/>
      </w:r>
      <w:r>
        <w:rPr>
          <w:iCs/>
          <w:lang w:eastAsia="zh-CN"/>
        </w:rPr>
        <w:fldChar w:fldCharType="end"/>
      </w:r>
      <w:r>
        <w:rPr>
          <w:iCs/>
          <w:lang w:eastAsia="zh-CN"/>
        </w:rPr>
        <w:t xml:space="preserve"> can be solved using a numerical</w:t>
      </w:r>
      <w:r w:rsidR="005941E7">
        <w:rPr>
          <w:iCs/>
          <w:lang w:eastAsia="zh-CN"/>
        </w:rPr>
        <w:t xml:space="preserve"> </w:t>
      </w:r>
      <w:r w:rsidR="009B09B1">
        <w:t>integra</w:t>
      </w:r>
      <w:r w:rsidR="0039083E">
        <w:t>tion</w:t>
      </w:r>
      <w:r w:rsidR="009B09B1">
        <w:t xml:space="preserve"> </w:t>
      </w:r>
      <w:r>
        <w:rPr>
          <w:iCs/>
          <w:lang w:eastAsia="zh-CN"/>
        </w:rPr>
        <w:t xml:space="preserve">method as we </w:t>
      </w:r>
      <w:proofErr w:type="spellStart"/>
      <w:r>
        <w:rPr>
          <w:iCs/>
          <w:lang w:eastAsia="zh-CN"/>
        </w:rPr>
        <w:t>can not</w:t>
      </w:r>
      <w:proofErr w:type="spellEnd"/>
      <w:r>
        <w:rPr>
          <w:iCs/>
          <w:lang w:eastAsia="zh-CN"/>
        </w:rPr>
        <w:t xml:space="preserve"> find a general analytical solution for </w:t>
      </w:r>
      <w:r w:rsidR="0082464E">
        <w:rPr>
          <w:iCs/>
          <w:lang w:eastAsia="zh-CN"/>
        </w:rPr>
        <w:t>all cases</w:t>
      </w:r>
      <w:r>
        <w:rPr>
          <w:iCs/>
          <w:lang w:eastAsia="zh-CN"/>
        </w:rPr>
        <w:t xml:space="preserve">. </w:t>
      </w:r>
    </w:p>
    <w:p w14:paraId="211AA076" w14:textId="0E623545" w:rsidR="00F26C3E" w:rsidRDefault="002C728D" w:rsidP="002C728D">
      <w:pPr>
        <w:pStyle w:val="MTDisplayEquation"/>
      </w:pPr>
      <w:r>
        <w:tab/>
      </w:r>
      <w:r w:rsidR="001A6685" w:rsidRPr="001A6685">
        <w:rPr>
          <w:position w:val="-24"/>
        </w:rPr>
        <w:object w:dxaOrig="4200" w:dyaOrig="540" w14:anchorId="5BA52A77">
          <v:shape id="_x0000_i1173" type="#_x0000_t75" style="width:210pt;height:27.15pt" o:ole="">
            <v:imagedata r:id="rId42" o:title=""/>
          </v:shape>
          <o:OLEObject Type="Embed" ProgID="Equation.DSMT4" ShapeID="_x0000_i1173" DrawAspect="Content" ObjectID="_1679381954" r:id="rId4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830F1">
          <w:rPr>
            <w:noProof/>
          </w:rPr>
          <w:instrText>13</w:instrText>
        </w:r>
      </w:fldSimple>
      <w:r>
        <w:instrText>)</w:instrText>
      </w:r>
      <w:r>
        <w:fldChar w:fldCharType="end"/>
      </w:r>
    </w:p>
    <w:p w14:paraId="74153A8E" w14:textId="0F1596C2" w:rsidR="00E04AE6" w:rsidRDefault="00721EA2" w:rsidP="00721EA2">
      <w:pPr>
        <w:pStyle w:val="BodyText"/>
        <w:ind w:firstLine="0"/>
        <w:rPr>
          <w:lang w:eastAsia="zh-CN"/>
        </w:rPr>
      </w:pPr>
      <w:r>
        <w:t xml:space="preserve">where </w:t>
      </w:r>
      <w:r w:rsidRPr="00721EA2">
        <w:rPr>
          <w:position w:val="-10"/>
        </w:rPr>
        <w:object w:dxaOrig="900" w:dyaOrig="279" w14:anchorId="3AE9FC3C">
          <v:shape id="_x0000_i1176" type="#_x0000_t75" style="width:45.15pt;height:13.9pt" o:ole="">
            <v:imagedata r:id="rId44" o:title=""/>
          </v:shape>
          <o:OLEObject Type="Embed" ProgID="Equation.DSMT4" ShapeID="_x0000_i1176" DrawAspect="Content" ObjectID="_1679381955" r:id="rId45"/>
        </w:object>
      </w:r>
      <w:r>
        <w:t xml:space="preserve">. </w:t>
      </w:r>
      <w:r w:rsidR="00677BA2">
        <w:t xml:space="preserve">The solution will be accurate enough if </w:t>
      </w:r>
      <w:r w:rsidR="00677BA2">
        <w:rPr>
          <w:rFonts w:hint="eastAsia"/>
          <w:lang w:eastAsia="zh-CN"/>
        </w:rPr>
        <w:t>path</w:t>
      </w:r>
      <w:r w:rsidR="00677BA2">
        <w:t xml:space="preserve"> waypoints are dense, i.e. the </w:t>
      </w:r>
      <w:r w:rsidR="00677BA2" w:rsidRPr="00677BA2">
        <w:rPr>
          <w:position w:val="-6"/>
        </w:rPr>
        <w:object w:dxaOrig="260" w:dyaOrig="240" w14:anchorId="2BE66896">
          <v:shape id="_x0000_i1179" type="#_x0000_t75" style="width:12.95pt;height:12pt" o:ole="">
            <v:imagedata r:id="rId46" o:title=""/>
          </v:shape>
          <o:OLEObject Type="Embed" ProgID="Equation.DSMT4" ShapeID="_x0000_i1179" DrawAspect="Content" ObjectID="_1679381956" r:id="rId47"/>
        </w:object>
      </w:r>
      <w:r w:rsidR="00677BA2">
        <w:t xml:space="preserve">is small enough. In this paper, we choose </w:t>
      </w:r>
      <w:r w:rsidR="00551D3C" w:rsidRPr="00677BA2">
        <w:rPr>
          <w:position w:val="-6"/>
        </w:rPr>
        <w:object w:dxaOrig="260" w:dyaOrig="240" w14:anchorId="15B55E95">
          <v:shape id="_x0000_i1180" type="#_x0000_t75" style="width:12.95pt;height:12pt" o:ole="">
            <v:imagedata r:id="rId46" o:title=""/>
          </v:shape>
          <o:OLEObject Type="Embed" ProgID="Equation.DSMT4" ShapeID="_x0000_i1180" DrawAspect="Content" ObjectID="_1679381957" r:id="rId48"/>
        </w:object>
      </w:r>
      <w:r w:rsidR="00551D3C">
        <w:t xml:space="preserve"> smaller than 0.1m</w:t>
      </w:r>
      <w:r w:rsidR="00D55FE5">
        <w:t>.</w:t>
      </w:r>
      <w:r w:rsidR="009B09B1">
        <w:t xml:space="preserve"> </w:t>
      </w:r>
      <w:r w:rsidR="009B09B1" w:rsidRPr="009B09B1">
        <w:rPr>
          <w:lang w:eastAsia="zh-CN"/>
        </w:rPr>
        <w:t>λ</w:t>
      </w:r>
      <w:r w:rsidR="009B09B1" w:rsidRPr="009B09B1">
        <w:t>=0.9</w:t>
      </w:r>
      <w:r w:rsidR="009B09B1">
        <w:t>5</w:t>
      </w:r>
      <w:r w:rsidR="009B09B1" w:rsidRPr="009B09B1">
        <w:t xml:space="preserve"> is taken.</w:t>
      </w:r>
      <w:r w:rsidR="009B09B1">
        <w:t xml:space="preserve"> </w:t>
      </w:r>
    </w:p>
    <w:p w14:paraId="0245D5B0" w14:textId="1E743DFB" w:rsidR="003B7E65" w:rsidRDefault="00AA21AD" w:rsidP="00555280">
      <w:pPr>
        <w:pStyle w:val="BodyText"/>
        <w:rPr>
          <w:lang w:eastAsia="zh-CN"/>
        </w:rPr>
      </w:pPr>
      <w:r>
        <w:rPr>
          <w:lang w:eastAsia="zh-CN"/>
        </w:rPr>
        <w:t xml:space="preserve">The first step </w:t>
      </w:r>
      <w:r w:rsidR="00B26EFE">
        <w:rPr>
          <w:lang w:eastAsia="zh-CN"/>
        </w:rPr>
        <w:t>of</w:t>
      </w:r>
      <w:r>
        <w:rPr>
          <w:lang w:eastAsia="zh-CN"/>
        </w:rPr>
        <w:t xml:space="preserve"> generat</w:t>
      </w:r>
      <w:r w:rsidR="00B26EFE">
        <w:rPr>
          <w:lang w:eastAsia="zh-CN"/>
        </w:rPr>
        <w:t>ing</w:t>
      </w:r>
      <w:r>
        <w:rPr>
          <w:lang w:eastAsia="zh-CN"/>
        </w:rPr>
        <w:t xml:space="preserve"> the speed profile is to find the maximum </w:t>
      </w:r>
      <w:r w:rsidR="00F539B6">
        <w:rPr>
          <w:lang w:eastAsia="zh-CN"/>
        </w:rPr>
        <w:t xml:space="preserve">permissible </w:t>
      </w:r>
      <w:r w:rsidR="00E41C2F">
        <w:rPr>
          <w:lang w:eastAsia="zh-CN"/>
        </w:rPr>
        <w:t>steady</w:t>
      </w:r>
      <w:r w:rsidR="00B26EFE">
        <w:rPr>
          <w:lang w:eastAsia="zh-CN"/>
        </w:rPr>
        <w:t>-</w:t>
      </w:r>
      <w:r w:rsidR="00E41C2F">
        <w:rPr>
          <w:lang w:eastAsia="zh-CN"/>
        </w:rPr>
        <w:t>state vehicle velocity with zero longitudinal acceleration</w:t>
      </w:r>
      <w:r w:rsidR="00CD4FEB">
        <w:rPr>
          <w:lang w:eastAsia="zh-CN"/>
        </w:rPr>
        <w:t xml:space="preserve">, shown as the “curve limit speed” in Fig. 6. </w:t>
      </w:r>
      <w:r w:rsidR="00813EB5">
        <w:rPr>
          <w:lang w:eastAsia="zh-CN"/>
        </w:rPr>
        <w:t>T</w:t>
      </w:r>
      <w:r w:rsidR="003B7E65">
        <w:rPr>
          <w:lang w:eastAsia="zh-CN"/>
        </w:rPr>
        <w:t xml:space="preserve">his is given by </w:t>
      </w:r>
      <w:r w:rsidR="00813EB5" w:rsidRPr="00555280">
        <w:rPr>
          <w:lang w:eastAsia="zh-CN"/>
        </w:rPr>
        <w:fldChar w:fldCharType="begin"/>
      </w:r>
      <w:r w:rsidR="00813EB5" w:rsidRPr="00555280">
        <w:rPr>
          <w:lang w:eastAsia="zh-CN"/>
        </w:rPr>
        <w:instrText xml:space="preserve"> GOTOBUTTON ZEqnNum846512  \* MERGEFORMAT </w:instrText>
      </w:r>
      <w:r w:rsidR="00813EB5" w:rsidRPr="00555280">
        <w:rPr>
          <w:lang w:eastAsia="zh-CN"/>
        </w:rPr>
        <w:fldChar w:fldCharType="begin"/>
      </w:r>
      <w:r w:rsidR="00813EB5" w:rsidRPr="00555280">
        <w:rPr>
          <w:lang w:eastAsia="zh-CN"/>
        </w:rPr>
        <w:instrText xml:space="preserve"> REF ZEqnNum846512 \* Charformat \! \* MERGEFORMAT </w:instrText>
      </w:r>
      <w:r w:rsidR="00813EB5" w:rsidRPr="00555280">
        <w:rPr>
          <w:lang w:eastAsia="zh-CN"/>
        </w:rPr>
        <w:fldChar w:fldCharType="separate"/>
      </w:r>
      <w:r w:rsidR="00E830F1">
        <w:rPr>
          <w:lang w:eastAsia="zh-CN"/>
        </w:rPr>
        <w:instrText>(14)</w:instrText>
      </w:r>
      <w:r w:rsidR="00813EB5" w:rsidRPr="00555280">
        <w:rPr>
          <w:lang w:eastAsia="zh-CN"/>
        </w:rPr>
        <w:fldChar w:fldCharType="end"/>
      </w:r>
      <w:r w:rsidR="00813EB5" w:rsidRPr="00555280">
        <w:rPr>
          <w:lang w:eastAsia="zh-CN"/>
        </w:rPr>
        <w:fldChar w:fldCharType="end"/>
      </w:r>
      <w:r w:rsidR="003B7E65">
        <w:rPr>
          <w:lang w:eastAsia="zh-CN"/>
        </w:rPr>
        <w:t xml:space="preserve">: </w:t>
      </w:r>
    </w:p>
    <w:p w14:paraId="4C2369A0" w14:textId="7B91E6E4" w:rsidR="00F4005A" w:rsidRDefault="00B86B94" w:rsidP="00B86B94">
      <w:pPr>
        <w:pStyle w:val="MTDisplayEquation"/>
      </w:pPr>
      <w:r>
        <w:tab/>
      </w:r>
      <w:r w:rsidR="005D39E5" w:rsidRPr="005D39E5">
        <w:rPr>
          <w:position w:val="-10"/>
        </w:rPr>
        <w:object w:dxaOrig="1860" w:dyaOrig="340" w14:anchorId="1526E4B5">
          <v:shape id="_x0000_i1039" type="#_x0000_t75" style="width:86.55pt;height:15.45pt" o:ole="">
            <v:imagedata r:id="rId49" o:title=""/>
          </v:shape>
          <o:OLEObject Type="Embed" ProgID="Equation.DSMT4" ShapeID="_x0000_i1039" DrawAspect="Content" ObjectID="_1679381958"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846512"/>
      <w:r>
        <w:instrText>(</w:instrText>
      </w:r>
      <w:fldSimple w:instr=" SEQ MTEqn \c \* Arabic \* MERGEFORMAT ">
        <w:r w:rsidR="00E830F1">
          <w:rPr>
            <w:noProof/>
          </w:rPr>
          <w:instrText>14</w:instrText>
        </w:r>
      </w:fldSimple>
      <w:r>
        <w:instrText>)</w:instrText>
      </w:r>
      <w:bookmarkEnd w:id="7"/>
      <w:r>
        <w:fldChar w:fldCharType="end"/>
      </w:r>
    </w:p>
    <w:p w14:paraId="7CC89BC1" w14:textId="3662CA57" w:rsidR="008F4D34" w:rsidRPr="00267C49" w:rsidRDefault="00267C49" w:rsidP="00555280">
      <w:pPr>
        <w:pStyle w:val="BodyText"/>
        <w:rPr>
          <w:lang w:eastAsia="zh-CN"/>
        </w:rPr>
      </w:pPr>
      <w:r w:rsidRPr="00267C49">
        <w:rPr>
          <w:lang w:eastAsia="zh-CN"/>
        </w:rPr>
        <w:t xml:space="preserve">The </w:t>
      </w:r>
      <w:r w:rsidR="005941E7">
        <w:rPr>
          <w:rFonts w:hint="eastAsia"/>
          <w:lang w:eastAsia="zh-CN"/>
        </w:rPr>
        <w:t>f</w:t>
      </w:r>
      <w:r w:rsidR="005941E7">
        <w:rPr>
          <w:lang w:eastAsia="zh-CN"/>
        </w:rPr>
        <w:t xml:space="preserve">ollowing next </w:t>
      </w:r>
      <w:r w:rsidRPr="00267C49">
        <w:rPr>
          <w:lang w:eastAsia="zh-CN"/>
        </w:rPr>
        <w:t xml:space="preserve">step </w:t>
      </w:r>
      <w:r w:rsidR="005941E7">
        <w:rPr>
          <w:lang w:eastAsia="zh-CN"/>
        </w:rPr>
        <w:t xml:space="preserve">is a forward </w:t>
      </w:r>
      <w:r w:rsidR="009B09B1">
        <w:rPr>
          <w:lang w:eastAsia="zh-CN"/>
        </w:rPr>
        <w:t xml:space="preserve">integral </w:t>
      </w:r>
      <w:r w:rsidR="005941E7">
        <w:rPr>
          <w:lang w:eastAsia="zh-CN"/>
        </w:rPr>
        <w:t>step:</w:t>
      </w:r>
    </w:p>
    <w:p w14:paraId="6BCADE7B" w14:textId="6EF286CD" w:rsidR="008F4D34" w:rsidRDefault="00E62351" w:rsidP="00E62351">
      <w:pPr>
        <w:pStyle w:val="MTDisplayEquation"/>
        <w:ind w:firstLine="0"/>
      </w:pPr>
      <w:r>
        <w:tab/>
      </w:r>
      <w:r w:rsidRPr="00E62351">
        <w:rPr>
          <w:position w:val="-24"/>
        </w:rPr>
        <w:object w:dxaOrig="4160" w:dyaOrig="540" w14:anchorId="44816B9B">
          <v:shape id="_x0000_i1346" type="#_x0000_t75" style="width:208.1pt;height:27.15pt" o:ole="">
            <v:imagedata r:id="rId51" o:title=""/>
          </v:shape>
          <o:OLEObject Type="Embed" ProgID="Equation.DSMT4" ShapeID="_x0000_i1346" DrawAspect="Content" ObjectID="_1679381959"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830F1">
          <w:rPr>
            <w:noProof/>
          </w:rPr>
          <w:instrText>15</w:instrText>
        </w:r>
      </w:fldSimple>
      <w:r>
        <w:instrText>)</w:instrText>
      </w:r>
      <w:r>
        <w:fldChar w:fldCharType="end"/>
      </w:r>
    </w:p>
    <w:p w14:paraId="2E615CF0" w14:textId="09653465" w:rsidR="002D4D52" w:rsidRDefault="00A17DFB" w:rsidP="00555280">
      <w:pPr>
        <w:pStyle w:val="BodyText"/>
        <w:rPr>
          <w:lang w:eastAsia="zh-CN"/>
        </w:rPr>
      </w:pPr>
      <w:r>
        <w:rPr>
          <w:lang w:eastAsia="zh-CN"/>
        </w:rPr>
        <w:lastRenderedPageBreak/>
        <w:t xml:space="preserve">It </w:t>
      </w:r>
      <w:r w:rsidR="00E61462">
        <w:rPr>
          <w:lang w:eastAsia="zh-CN"/>
        </w:rPr>
        <w:t>start</w:t>
      </w:r>
      <w:r>
        <w:rPr>
          <w:lang w:eastAsia="zh-CN"/>
        </w:rPr>
        <w:t>s</w:t>
      </w:r>
      <w:r w:rsidR="00E61462">
        <w:rPr>
          <w:lang w:eastAsia="zh-CN"/>
        </w:rPr>
        <w:t xml:space="preserve"> from </w:t>
      </w:r>
      <w:r w:rsidR="002F375C">
        <w:rPr>
          <w:lang w:eastAsia="zh-CN"/>
        </w:rPr>
        <w:t xml:space="preserve">the </w:t>
      </w:r>
      <w:r w:rsidR="00E61462">
        <w:rPr>
          <w:lang w:eastAsia="zh-CN"/>
        </w:rPr>
        <w:t>vehicle</w:t>
      </w:r>
      <w:r w:rsidR="002F375C">
        <w:rPr>
          <w:lang w:eastAsia="zh-CN"/>
        </w:rPr>
        <w:t>'s</w:t>
      </w:r>
      <w:r w:rsidR="00E61462">
        <w:rPr>
          <w:lang w:eastAsia="zh-CN"/>
        </w:rPr>
        <w:t xml:space="preserve"> current speed</w:t>
      </w:r>
      <w:r w:rsidR="00F6120E">
        <w:rPr>
          <w:lang w:eastAsia="zh-CN"/>
        </w:rPr>
        <w:t xml:space="preserve">. At each step, the result is </w:t>
      </w:r>
      <w:r>
        <w:rPr>
          <w:lang w:eastAsia="zh-CN"/>
        </w:rPr>
        <w:t>compare</w:t>
      </w:r>
      <w:r w:rsidR="00F6120E">
        <w:rPr>
          <w:lang w:eastAsia="zh-CN"/>
        </w:rPr>
        <w:t>d</w:t>
      </w:r>
      <w:r>
        <w:rPr>
          <w:lang w:eastAsia="zh-CN"/>
        </w:rPr>
        <w:t xml:space="preserve"> to the curve limit speed</w:t>
      </w:r>
      <w:r w:rsidR="00F6120E">
        <w:rPr>
          <w:lang w:eastAsia="zh-CN"/>
        </w:rPr>
        <w:t>, and the minimum value is taken</w:t>
      </w:r>
      <w:r>
        <w:rPr>
          <w:lang w:eastAsia="zh-CN"/>
        </w:rPr>
        <w:t xml:space="preserve">. </w:t>
      </w:r>
      <w:r w:rsidR="00AD7247">
        <w:rPr>
          <w:lang w:eastAsia="zh-CN"/>
        </w:rPr>
        <w:t xml:space="preserve">This step indicates how fast a vehicle can accelerate. </w:t>
      </w:r>
    </w:p>
    <w:p w14:paraId="46BE06D6" w14:textId="48346236" w:rsidR="009B09B1" w:rsidRPr="00267C49" w:rsidRDefault="009B09B1" w:rsidP="00555280">
      <w:pPr>
        <w:pStyle w:val="BodyText"/>
        <w:rPr>
          <w:lang w:eastAsia="zh-CN"/>
        </w:rPr>
      </w:pPr>
      <w:r w:rsidRPr="00267C49">
        <w:rPr>
          <w:lang w:eastAsia="zh-CN"/>
        </w:rPr>
        <w:t xml:space="preserve">The </w:t>
      </w:r>
      <w:r>
        <w:rPr>
          <w:lang w:eastAsia="zh-CN"/>
        </w:rPr>
        <w:t xml:space="preserve">final </w:t>
      </w:r>
      <w:r w:rsidRPr="00267C49">
        <w:rPr>
          <w:lang w:eastAsia="zh-CN"/>
        </w:rPr>
        <w:t xml:space="preserve">step </w:t>
      </w:r>
      <w:r>
        <w:rPr>
          <w:lang w:eastAsia="zh-CN"/>
        </w:rPr>
        <w:t>is a backward integral step:</w:t>
      </w:r>
    </w:p>
    <w:p w14:paraId="242079D6" w14:textId="2A4B9544" w:rsidR="00F6120E" w:rsidRDefault="0083547E" w:rsidP="0083547E">
      <w:pPr>
        <w:pStyle w:val="MTDisplayEquation"/>
      </w:pPr>
      <w:r>
        <w:tab/>
      </w:r>
      <w:r w:rsidRPr="0083547E">
        <w:rPr>
          <w:position w:val="-24"/>
        </w:rPr>
        <w:object w:dxaOrig="4160" w:dyaOrig="540" w14:anchorId="4758A751">
          <v:shape id="_x0000_i1519" type="#_x0000_t75" style="width:208.1pt;height:27.15pt" o:ole="">
            <v:imagedata r:id="rId53" o:title=""/>
          </v:shape>
          <o:OLEObject Type="Embed" ProgID="Equation.DSMT4" ShapeID="_x0000_i1519" DrawAspect="Content" ObjectID="_1679381960"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830F1">
          <w:rPr>
            <w:noProof/>
          </w:rPr>
          <w:instrText>16</w:instrText>
        </w:r>
      </w:fldSimple>
      <w:r>
        <w:instrText>)</w:instrText>
      </w:r>
      <w:r>
        <w:fldChar w:fldCharType="end"/>
      </w:r>
    </w:p>
    <w:p w14:paraId="14A2CF65" w14:textId="0DF9EE37" w:rsidR="00D7208B" w:rsidRDefault="00E65ED1" w:rsidP="00555280">
      <w:pPr>
        <w:pStyle w:val="BodyText"/>
        <w:rPr>
          <w:lang w:eastAsia="zh-CN"/>
        </w:rPr>
      </w:pPr>
      <w:r>
        <w:rPr>
          <w:lang w:eastAsia="zh-CN"/>
        </w:rPr>
        <w:t xml:space="preserve">It starts from </w:t>
      </w:r>
      <w:r w:rsidR="004313F8">
        <w:rPr>
          <w:lang w:eastAsia="zh-CN"/>
        </w:rPr>
        <w:t xml:space="preserve">the </w:t>
      </w:r>
      <w:r w:rsidR="00F369BD">
        <w:rPr>
          <w:lang w:eastAsia="zh-CN"/>
        </w:rPr>
        <w:t>maximum</w:t>
      </w:r>
      <w:r w:rsidR="004313F8">
        <w:rPr>
          <w:lang w:eastAsia="zh-CN"/>
        </w:rPr>
        <w:t xml:space="preserve"> </w:t>
      </w:r>
      <w:r w:rsidR="00921014">
        <w:rPr>
          <w:lang w:eastAsia="zh-CN"/>
        </w:rPr>
        <w:t xml:space="preserve">allowable </w:t>
      </w:r>
      <w:r>
        <w:rPr>
          <w:lang w:eastAsia="zh-CN"/>
        </w:rPr>
        <w:t>vehicle speed</w:t>
      </w:r>
      <w:r w:rsidR="004313F8">
        <w:rPr>
          <w:lang w:eastAsia="zh-CN"/>
        </w:rPr>
        <w:t xml:space="preserve"> at the end of </w:t>
      </w:r>
      <w:r w:rsidR="002F375C">
        <w:rPr>
          <w:lang w:eastAsia="zh-CN"/>
        </w:rPr>
        <w:t xml:space="preserve">the </w:t>
      </w:r>
      <w:r w:rsidR="00CF3FBA">
        <w:rPr>
          <w:lang w:eastAsia="zh-CN"/>
        </w:rPr>
        <w:t>path</w:t>
      </w:r>
      <w:r w:rsidR="008438D1">
        <w:rPr>
          <w:lang w:eastAsia="zh-CN"/>
        </w:rPr>
        <w:t xml:space="preserve"> and back toward to current station</w:t>
      </w:r>
      <w:r>
        <w:rPr>
          <w:lang w:eastAsia="zh-CN"/>
        </w:rPr>
        <w:t>. At each step, the result is compared to the</w:t>
      </w:r>
      <w:r w:rsidR="004E2E6B">
        <w:rPr>
          <w:lang w:eastAsia="zh-CN"/>
        </w:rPr>
        <w:t xml:space="preserve"> forward </w:t>
      </w:r>
      <w:r w:rsidR="004453AB">
        <w:rPr>
          <w:lang w:eastAsia="zh-CN"/>
        </w:rPr>
        <w:t>integral</w:t>
      </w:r>
      <w:r w:rsidR="004E2E6B">
        <w:rPr>
          <w:lang w:eastAsia="zh-CN"/>
        </w:rPr>
        <w:t xml:space="preserve"> results</w:t>
      </w:r>
      <w:r>
        <w:rPr>
          <w:lang w:eastAsia="zh-CN"/>
        </w:rPr>
        <w:t xml:space="preserve">. This step indicates how fast a vehicle can </w:t>
      </w:r>
      <w:r w:rsidR="00555280">
        <w:rPr>
          <w:lang w:eastAsia="zh-CN"/>
        </w:rPr>
        <w:t>de</w:t>
      </w:r>
      <w:r>
        <w:rPr>
          <w:lang w:eastAsia="zh-CN"/>
        </w:rPr>
        <w:t xml:space="preserve">celerate. </w:t>
      </w:r>
    </w:p>
    <w:p w14:paraId="306588CC" w14:textId="4FF5A5C6" w:rsidR="00595BBC" w:rsidRPr="00D7208B" w:rsidRDefault="00595BBC" w:rsidP="00555280">
      <w:pPr>
        <w:pStyle w:val="BodyText"/>
        <w:rPr>
          <w:rFonts w:hint="eastAsia"/>
          <w:lang w:eastAsia="zh-CN"/>
        </w:rPr>
      </w:pPr>
      <w:r>
        <w:rPr>
          <w:rFonts w:hint="eastAsia"/>
          <w:lang w:eastAsia="zh-CN"/>
        </w:rPr>
        <w:t>F</w:t>
      </w:r>
      <w:r>
        <w:rPr>
          <w:lang w:eastAsia="zh-CN"/>
        </w:rPr>
        <w:t>ig. 6 shows the speed profile results for the example path.</w:t>
      </w:r>
    </w:p>
    <w:p w14:paraId="4EC56702" w14:textId="66E49DE7" w:rsidR="008F4D34" w:rsidRDefault="00D14FFE" w:rsidP="00FD45F8">
      <w:pPr>
        <w:rPr>
          <w:lang w:eastAsia="zh-CN"/>
        </w:rPr>
      </w:pPr>
      <w:r>
        <w:rPr>
          <w:noProof/>
        </w:rPr>
        <mc:AlternateContent>
          <mc:Choice Requires="wps">
            <w:drawing>
              <wp:inline distT="0" distB="0" distL="0" distR="0" wp14:anchorId="50D8E74D" wp14:editId="40CEAAE0">
                <wp:extent cx="3080084" cy="3060031"/>
                <wp:effectExtent l="0" t="0" r="6350" b="7620"/>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0084" cy="30600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0BCCB8" w14:textId="12163C4A" w:rsidR="004313F8" w:rsidRDefault="004453AB" w:rsidP="00EA783D">
                            <w:pPr>
                              <w:pStyle w:val="figurecaption"/>
                              <w:numPr>
                                <w:ilvl w:val="0"/>
                                <w:numId w:val="0"/>
                              </w:numPr>
                              <w:spacing w:before="0" w:after="120"/>
                              <w:ind w:leftChars="-1" w:left="-2"/>
                            </w:pPr>
                            <w:r w:rsidRPr="004453AB">
                              <w:drawing>
                                <wp:inline distT="0" distB="0" distL="0" distR="0" wp14:anchorId="068349AE" wp14:editId="0B137137">
                                  <wp:extent cx="2891589" cy="171050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94518" cy="1712241"/>
                                          </a:xfrm>
                                          <a:prstGeom prst="rect">
                                            <a:avLst/>
                                          </a:prstGeom>
                                          <a:noFill/>
                                          <a:ln>
                                            <a:noFill/>
                                          </a:ln>
                                        </pic:spPr>
                                      </pic:pic>
                                    </a:graphicData>
                                  </a:graphic>
                                </wp:inline>
                              </w:drawing>
                            </w:r>
                          </w:p>
                          <w:p w14:paraId="0FB9A648" w14:textId="6CD96909" w:rsidR="004313F8" w:rsidRDefault="004313F8" w:rsidP="00EA783D">
                            <w:pPr>
                              <w:pStyle w:val="figurecaption"/>
                              <w:numPr>
                                <w:ilvl w:val="0"/>
                                <w:numId w:val="0"/>
                              </w:numPr>
                              <w:spacing w:before="0" w:after="120"/>
                              <w:ind w:leftChars="-1" w:left="-2"/>
                            </w:pPr>
                            <w:r w:rsidRPr="00712228">
                              <w:drawing>
                                <wp:inline distT="0" distB="0" distL="0" distR="0" wp14:anchorId="65920C19" wp14:editId="54DFB1AE">
                                  <wp:extent cx="3078480" cy="850231"/>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96615" cy="855240"/>
                                          </a:xfrm>
                                          <a:prstGeom prst="rect">
                                            <a:avLst/>
                                          </a:prstGeom>
                                          <a:noFill/>
                                          <a:ln>
                                            <a:noFill/>
                                          </a:ln>
                                        </pic:spPr>
                                      </pic:pic>
                                    </a:graphicData>
                                  </a:graphic>
                                </wp:inline>
                              </w:drawing>
                            </w:r>
                          </w:p>
                          <w:p w14:paraId="602CE050" w14:textId="3EF9B4BF" w:rsidR="004313F8" w:rsidRDefault="004313F8" w:rsidP="004220F7">
                            <w:pPr>
                              <w:pStyle w:val="figurecaption"/>
                              <w:numPr>
                                <w:ilvl w:val="0"/>
                                <w:numId w:val="0"/>
                              </w:numPr>
                              <w:jc w:val="both"/>
                            </w:pPr>
                            <w:r>
                              <w:t>Figure 6. The intermediate and final results of the speed profile of the computation algorithm. We may not need to show</w:t>
                            </w:r>
                            <w:r w:rsidRPr="00794ADF">
                              <w:rPr>
                                <w:strike/>
                              </w:rPr>
                              <w:t xml:space="preserve"> the acceleration</w:t>
                            </w:r>
                            <w:r>
                              <w:t xml:space="preserve"> </w:t>
                            </w:r>
                          </w:p>
                        </w:txbxContent>
                      </wps:txbx>
                      <wps:bodyPr rot="0" vert="horz" wrap="square" lIns="91440" tIns="45720" rIns="91440" bIns="45720" anchor="t" anchorCtr="0" upright="1">
                        <a:noAutofit/>
                      </wps:bodyPr>
                    </wps:wsp>
                  </a:graphicData>
                </a:graphic>
              </wp:inline>
            </w:drawing>
          </mc:Choice>
          <mc:Fallback>
            <w:pict>
              <v:shape w14:anchorId="50D8E74D" id="_x0000_s1031" type="#_x0000_t202" style="width:242.55pt;height:2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" stroked="f">
                <v:textbox>
                  <w:txbxContent>
                    <w:p w14:paraId="700BCCB8" w14:textId="12163C4A" w:rsidR="004313F8" w:rsidRDefault="004453AB" w:rsidP="00EA783D">
                      <w:pPr>
                        <w:pStyle w:val="figurecaption"/>
                        <w:numPr>
                          <w:ilvl w:val="0"/>
                          <w:numId w:val="0"/>
                        </w:numPr>
                        <w:spacing w:before="0" w:after="120"/>
                        <w:ind w:leftChars="-1" w:left="-2"/>
                      </w:pPr>
                      <w:r w:rsidRPr="004453AB">
                        <w:drawing>
                          <wp:inline distT="0" distB="0" distL="0" distR="0" wp14:anchorId="068349AE" wp14:editId="0B137137">
                            <wp:extent cx="2891589" cy="171050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94518" cy="1712241"/>
                                    </a:xfrm>
                                    <a:prstGeom prst="rect">
                                      <a:avLst/>
                                    </a:prstGeom>
                                    <a:noFill/>
                                    <a:ln>
                                      <a:noFill/>
                                    </a:ln>
                                  </pic:spPr>
                                </pic:pic>
                              </a:graphicData>
                            </a:graphic>
                          </wp:inline>
                        </w:drawing>
                      </w:r>
                    </w:p>
                    <w:p w14:paraId="0FB9A648" w14:textId="6CD96909" w:rsidR="004313F8" w:rsidRDefault="004313F8" w:rsidP="00EA783D">
                      <w:pPr>
                        <w:pStyle w:val="figurecaption"/>
                        <w:numPr>
                          <w:ilvl w:val="0"/>
                          <w:numId w:val="0"/>
                        </w:numPr>
                        <w:spacing w:before="0" w:after="120"/>
                        <w:ind w:leftChars="-1" w:left="-2"/>
                      </w:pPr>
                      <w:r w:rsidRPr="00712228">
                        <w:drawing>
                          <wp:inline distT="0" distB="0" distL="0" distR="0" wp14:anchorId="65920C19" wp14:editId="54DFB1AE">
                            <wp:extent cx="3078480" cy="850231"/>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96615" cy="855240"/>
                                    </a:xfrm>
                                    <a:prstGeom prst="rect">
                                      <a:avLst/>
                                    </a:prstGeom>
                                    <a:noFill/>
                                    <a:ln>
                                      <a:noFill/>
                                    </a:ln>
                                  </pic:spPr>
                                </pic:pic>
                              </a:graphicData>
                            </a:graphic>
                          </wp:inline>
                        </w:drawing>
                      </w:r>
                    </w:p>
                    <w:p w14:paraId="602CE050" w14:textId="3EF9B4BF" w:rsidR="004313F8" w:rsidRDefault="004313F8" w:rsidP="004220F7">
                      <w:pPr>
                        <w:pStyle w:val="figurecaption"/>
                        <w:numPr>
                          <w:ilvl w:val="0"/>
                          <w:numId w:val="0"/>
                        </w:numPr>
                        <w:jc w:val="both"/>
                      </w:pPr>
                      <w:r>
                        <w:t>Figure 6. The intermediate and final results of the speed profile of the computation algorithm. We may not need to show</w:t>
                      </w:r>
                      <w:r w:rsidRPr="00794ADF">
                        <w:rPr>
                          <w:strike/>
                        </w:rPr>
                        <w:t xml:space="preserve"> the acceleration</w:t>
                      </w:r>
                      <w:r>
                        <w:t xml:space="preserve"> </w:t>
                      </w:r>
                    </w:p>
                  </w:txbxContent>
                </v:textbox>
                <w10:anchorlock/>
              </v:shape>
            </w:pict>
          </mc:Fallback>
        </mc:AlternateContent>
      </w:r>
    </w:p>
    <w:p w14:paraId="060D8608" w14:textId="77777777" w:rsidR="008F4D34" w:rsidRDefault="008F4D34" w:rsidP="00FD45F8">
      <w:pPr>
        <w:rPr>
          <w:lang w:eastAsia="zh-CN"/>
        </w:rPr>
      </w:pPr>
    </w:p>
    <w:p w14:paraId="28F0D6AB" w14:textId="77777777" w:rsidR="008F4D34" w:rsidRDefault="008F4D34" w:rsidP="00FD45F8">
      <w:pPr>
        <w:rPr>
          <w:lang w:eastAsia="zh-CN"/>
        </w:rPr>
      </w:pPr>
    </w:p>
    <w:p w14:paraId="3A683138" w14:textId="77777777" w:rsidR="00FD45F8" w:rsidRPr="00FD45F8" w:rsidRDefault="00FD45F8" w:rsidP="00FD45F8">
      <w:pPr>
        <w:rPr>
          <w:lang w:eastAsia="zh-CN"/>
        </w:rPr>
      </w:pPr>
    </w:p>
    <w:p w14:paraId="4A34F5AE" w14:textId="77777777" w:rsidR="00C2692F" w:rsidRDefault="005A4B86" w:rsidP="00C2692F">
      <w:pPr>
        <w:pStyle w:val="Heading1"/>
        <w:spacing w:before="120" w:after="120"/>
      </w:pPr>
      <w:r>
        <w:t xml:space="preserve">Preview Distance </w:t>
      </w:r>
    </w:p>
    <w:p w14:paraId="6CC1E0DC" w14:textId="77777777" w:rsidR="00C2692F" w:rsidRDefault="00CD68FB" w:rsidP="00C2692F">
      <w:pPr>
        <w:pStyle w:val="BodyText"/>
      </w:pPr>
      <w:r>
        <w:t>In this section</w:t>
      </w:r>
      <w:r w:rsidR="001A412C">
        <w:t xml:space="preserve">, we discuss </w:t>
      </w:r>
      <w:r w:rsidR="005E477E">
        <w:t xml:space="preserve">the </w:t>
      </w:r>
      <w:r w:rsidR="00704354">
        <w:t xml:space="preserve">friction preview </w:t>
      </w:r>
      <w:r w:rsidR="005E477E">
        <w:t>distance</w:t>
      </w:r>
      <w:r w:rsidR="00612C7D">
        <w:t xml:space="preserve">, which </w:t>
      </w:r>
      <w:r w:rsidR="000A4AE4">
        <w:t>indicate</w:t>
      </w:r>
      <w:r w:rsidR="0005714A">
        <w:t>s</w:t>
      </w:r>
      <w:r w:rsidR="000A4AE4">
        <w:t xml:space="preserve"> how much </w:t>
      </w:r>
      <w:r w:rsidR="0005714A">
        <w:t xml:space="preserve">friction </w:t>
      </w:r>
      <w:r w:rsidR="000A4AE4">
        <w:t xml:space="preserve">data </w:t>
      </w:r>
      <w:r w:rsidR="005E477E">
        <w:t>a vehicle need</w:t>
      </w:r>
      <w:r w:rsidR="0005714A">
        <w:t>s</w:t>
      </w:r>
      <w:r w:rsidR="005E477E">
        <w:t xml:space="preserve"> </w:t>
      </w:r>
      <w:r w:rsidR="0005714A">
        <w:t xml:space="preserve">to </w:t>
      </w:r>
      <w:r w:rsidR="005E477E">
        <w:t xml:space="preserve">query from </w:t>
      </w:r>
      <w:r w:rsidR="006919AF">
        <w:t xml:space="preserve">a </w:t>
      </w:r>
      <w:r w:rsidR="005E477E">
        <w:t>datab</w:t>
      </w:r>
      <w:r w:rsidR="009310BF">
        <w:t>a</w:t>
      </w:r>
      <w:r w:rsidR="005E477E">
        <w:t xml:space="preserve">se so that it can </w:t>
      </w:r>
      <w:r w:rsidR="00882D4A">
        <w:t xml:space="preserve">have sufficient time to take action for </w:t>
      </w:r>
      <w:r w:rsidR="0005714A">
        <w:t>any</w:t>
      </w:r>
      <w:r w:rsidR="005E477E">
        <w:t xml:space="preserve"> </w:t>
      </w:r>
      <w:r w:rsidR="006919AF">
        <w:t>upcoming situation</w:t>
      </w:r>
      <w:r w:rsidR="004B3347">
        <w:t xml:space="preserve">. </w:t>
      </w:r>
    </w:p>
    <w:p w14:paraId="64DC5127" w14:textId="04307639" w:rsidR="0020057B" w:rsidRDefault="0020057B" w:rsidP="00C2692F">
      <w:pPr>
        <w:pStyle w:val="BodyText"/>
        <w:rPr>
          <w:lang w:eastAsia="zh-CN"/>
        </w:rPr>
      </w:pPr>
      <w:r>
        <w:rPr>
          <w:lang w:eastAsia="zh-CN"/>
        </w:rPr>
        <w:t xml:space="preserve">Strategy can be: </w:t>
      </w:r>
      <w:r w:rsidR="00EF04E9">
        <w:rPr>
          <w:lang w:eastAsia="zh-CN"/>
        </w:rPr>
        <w:t>find the most critical scenario</w:t>
      </w:r>
      <w:r w:rsidR="003A4D5A">
        <w:rPr>
          <w:lang w:eastAsia="zh-CN"/>
        </w:rPr>
        <w:t xml:space="preserve"> by case study</w:t>
      </w:r>
      <w:r w:rsidR="006A55AB">
        <w:rPr>
          <w:lang w:eastAsia="zh-CN"/>
        </w:rPr>
        <w:t>.</w:t>
      </w:r>
      <w:r w:rsidR="003937C0">
        <w:rPr>
          <w:lang w:eastAsia="zh-CN"/>
        </w:rPr>
        <w:t xml:space="preserve"> </w:t>
      </w:r>
    </w:p>
    <w:p w14:paraId="73224179" w14:textId="77777777" w:rsidR="006A4AC4" w:rsidRPr="00EF04E9" w:rsidRDefault="006A4AC4" w:rsidP="00C2692F">
      <w:pPr>
        <w:pStyle w:val="BodyText"/>
        <w:rPr>
          <w:lang w:eastAsia="zh-CN"/>
        </w:rPr>
      </w:pPr>
    </w:p>
    <w:p w14:paraId="0436A5EA" w14:textId="77777777" w:rsidR="00C2692F" w:rsidRDefault="00C2692F" w:rsidP="00C2692F">
      <w:pPr>
        <w:pStyle w:val="Heading2"/>
        <w:keepLines/>
        <w:numPr>
          <w:ilvl w:val="1"/>
          <w:numId w:val="0"/>
        </w:numPr>
        <w:tabs>
          <w:tab w:val="num" w:pos="360"/>
        </w:tabs>
        <w:autoSpaceDE/>
        <w:autoSpaceDN/>
        <w:ind w:left="288" w:hanging="288"/>
      </w:pPr>
      <w:r>
        <w:t>A.</w:t>
      </w:r>
      <w:r>
        <w:tab/>
      </w:r>
      <w:r w:rsidR="00CD68FB">
        <w:t xml:space="preserve">Minimum Preview Distance given </w:t>
      </w:r>
      <w:r w:rsidR="00704354">
        <w:t xml:space="preserve">the </w:t>
      </w:r>
      <w:r w:rsidR="00275C73">
        <w:t xml:space="preserve">Vehicle </w:t>
      </w:r>
      <w:r w:rsidR="004B3347">
        <w:t>C</w:t>
      </w:r>
      <w:r w:rsidR="00CD68FB">
        <w:t xml:space="preserve">urrent </w:t>
      </w:r>
      <w:r w:rsidR="004B3347">
        <w:t>States</w:t>
      </w:r>
    </w:p>
    <w:p w14:paraId="0D5FA13C" w14:textId="65E91649" w:rsidR="003A4D5A" w:rsidRDefault="00F31805" w:rsidP="00274742">
      <w:pPr>
        <w:pStyle w:val="BodyText"/>
        <w:rPr>
          <w:rFonts w:hint="eastAsia"/>
          <w:lang w:eastAsia="zh-CN"/>
        </w:rPr>
      </w:pPr>
      <w:r>
        <w:t xml:space="preserve">The criterion is that the vehicle has enough space to stop within the preview distance. </w:t>
      </w:r>
      <w:r w:rsidR="001B5076">
        <w:rPr>
          <w:lang w:eastAsia="zh-CN"/>
        </w:rPr>
        <w:t xml:space="preserve">The minimum curvature can be obtained from the path, and the minimum friction can be assumed to be 0.1 for conservation. </w:t>
      </w:r>
    </w:p>
    <w:p w14:paraId="0DEEA53C" w14:textId="0A3E26B5" w:rsidR="00ED29FC" w:rsidRDefault="00ED29FC" w:rsidP="00ED29FC">
      <w:pPr>
        <w:rPr>
          <w:lang w:eastAsia="zh-CN"/>
        </w:rPr>
      </w:pPr>
      <w:r>
        <w:rPr>
          <w:lang w:eastAsia="zh-CN"/>
        </w:rPr>
        <w:t xml:space="preserve">Case discussion: </w:t>
      </w:r>
      <w:r w:rsidR="00F8239E">
        <w:rPr>
          <w:lang w:eastAsia="zh-CN"/>
        </w:rPr>
        <w:t>(</w:t>
      </w:r>
      <w:r w:rsidR="00F8239E" w:rsidRPr="00CC03E9">
        <w:rPr>
          <w:highlight w:val="yellow"/>
          <w:lang w:eastAsia="zh-CN"/>
        </w:rPr>
        <w:t>the plot will be organized soon</w:t>
      </w:r>
      <w:r w:rsidR="00F8239E">
        <w:rPr>
          <w:lang w:eastAsia="zh-CN"/>
        </w:rPr>
        <w:t>)</w:t>
      </w:r>
    </w:p>
    <w:p w14:paraId="110B2652" w14:textId="14954574" w:rsidR="00F8239E" w:rsidRDefault="00911808" w:rsidP="00911808">
      <w:pPr>
        <w:pStyle w:val="ListParagraph"/>
        <w:numPr>
          <w:ilvl w:val="0"/>
          <w:numId w:val="24"/>
        </w:numPr>
        <w:ind w:firstLineChars="0"/>
        <w:jc w:val="both"/>
        <w:rPr>
          <w:lang w:eastAsia="zh-CN"/>
        </w:rPr>
      </w:pPr>
      <w:r>
        <w:rPr>
          <w:lang w:eastAsia="zh-CN"/>
        </w:rPr>
        <w:t>On</w:t>
      </w:r>
      <w:r w:rsidR="00F8239E">
        <w:rPr>
          <w:lang w:eastAsia="zh-CN"/>
        </w:rPr>
        <w:t xml:space="preserve"> the circle path, </w:t>
      </w:r>
      <w:r w:rsidR="003A4D5A">
        <w:rPr>
          <w:lang w:eastAsia="zh-CN"/>
        </w:rPr>
        <w:t>for a fixed in</w:t>
      </w:r>
      <w:r w:rsidR="002F6C25">
        <w:rPr>
          <w:lang w:eastAsia="zh-CN"/>
        </w:rPr>
        <w:t>i</w:t>
      </w:r>
      <w:r w:rsidR="003A4D5A">
        <w:rPr>
          <w:lang w:eastAsia="zh-CN"/>
        </w:rPr>
        <w:t xml:space="preserve">tial speed, </w:t>
      </w:r>
      <w:r w:rsidR="002F6C25">
        <w:rPr>
          <w:lang w:eastAsia="zh-CN"/>
        </w:rPr>
        <w:t xml:space="preserve">using the closed solution of </w:t>
      </w:r>
      <w:r w:rsidR="002F6C25">
        <w:rPr>
          <w:iCs/>
          <w:lang w:eastAsia="zh-CN"/>
        </w:rPr>
        <w:fldChar w:fldCharType="begin"/>
      </w:r>
      <w:r w:rsidR="002F6C25">
        <w:rPr>
          <w:iCs/>
          <w:lang w:eastAsia="zh-CN"/>
        </w:rPr>
        <w:instrText xml:space="preserve"> GOTOBUTTON ZEqnNum358582  \* MERGEFORMAT </w:instrText>
      </w:r>
      <w:r w:rsidR="002F6C25">
        <w:rPr>
          <w:iCs/>
          <w:lang w:eastAsia="zh-CN"/>
        </w:rPr>
        <w:fldChar w:fldCharType="begin"/>
      </w:r>
      <w:r w:rsidR="002F6C25">
        <w:rPr>
          <w:iCs/>
          <w:lang w:eastAsia="zh-CN"/>
        </w:rPr>
        <w:instrText xml:space="preserve"> REF ZEqnNum358582 \* Charformat \! \* MERGEFORMAT </w:instrText>
      </w:r>
      <w:r w:rsidR="002F6C25">
        <w:rPr>
          <w:iCs/>
          <w:lang w:eastAsia="zh-CN"/>
        </w:rPr>
        <w:fldChar w:fldCharType="separate"/>
      </w:r>
      <w:r w:rsidR="00E830F1" w:rsidRPr="00E830F1">
        <w:rPr>
          <w:iCs/>
          <w:lang w:eastAsia="zh-CN"/>
        </w:rPr>
        <w:instrText>(12)</w:instrText>
      </w:r>
      <w:r w:rsidR="002F6C25">
        <w:rPr>
          <w:iCs/>
          <w:lang w:eastAsia="zh-CN"/>
        </w:rPr>
        <w:fldChar w:fldCharType="end"/>
      </w:r>
      <w:r w:rsidR="002F6C25">
        <w:rPr>
          <w:iCs/>
          <w:lang w:eastAsia="zh-CN"/>
        </w:rPr>
        <w:fldChar w:fldCharType="end"/>
      </w:r>
      <w:r w:rsidR="002F6C25">
        <w:rPr>
          <w:iCs/>
          <w:lang w:eastAsia="zh-CN"/>
        </w:rPr>
        <w:t xml:space="preserve"> we can find the stop distance will be longer for lower friction and larger curvature. </w:t>
      </w:r>
      <w:r w:rsidR="0092398F">
        <w:rPr>
          <w:iCs/>
          <w:lang w:eastAsia="zh-CN"/>
        </w:rPr>
        <w:t xml:space="preserve">An </w:t>
      </w:r>
      <w:r w:rsidR="0092398F">
        <w:rPr>
          <w:iCs/>
          <w:lang w:eastAsia="zh-CN"/>
        </w:rPr>
        <w:t>interesting point is that the stop distance has a</w:t>
      </w:r>
      <w:r w:rsidR="00F83D7E">
        <w:rPr>
          <w:iCs/>
          <w:lang w:eastAsia="zh-CN"/>
        </w:rPr>
        <w:t>n</w:t>
      </w:r>
      <w:r w:rsidR="0092398F">
        <w:rPr>
          <w:iCs/>
          <w:lang w:eastAsia="zh-CN"/>
        </w:rPr>
        <w:t xml:space="preserve"> upper bound</w:t>
      </w:r>
      <w:r w:rsidR="0092398F" w:rsidRPr="00F83D7E">
        <w:rPr>
          <w:iCs/>
          <w:lang w:eastAsia="zh-CN"/>
        </w:rPr>
        <w:t xml:space="preserve"> </w:t>
      </w:r>
      <w:r w:rsidR="00F83D7E" w:rsidRPr="00F83D7E">
        <w:rPr>
          <w:iCs/>
          <w:lang w:eastAsia="zh-CN"/>
        </w:rPr>
        <w:t>4π/κ.</w:t>
      </w:r>
      <w:r w:rsidR="00F83D7E">
        <w:rPr>
          <w:iCs/>
          <w:lang w:eastAsia="zh-CN"/>
        </w:rPr>
        <w:t xml:space="preserve"> </w:t>
      </w:r>
      <w:r>
        <w:rPr>
          <w:iCs/>
          <w:lang w:eastAsia="zh-CN"/>
        </w:rPr>
        <w:t xml:space="preserve">The reason is that the initial speed on the circular arc is limited by curvature and friction. </w:t>
      </w:r>
    </w:p>
    <w:p w14:paraId="44B697D6" w14:textId="03657F9B" w:rsidR="00065A17" w:rsidRDefault="00065A17" w:rsidP="00065A17">
      <w:pPr>
        <w:pStyle w:val="ListParagraph"/>
        <w:numPr>
          <w:ilvl w:val="0"/>
          <w:numId w:val="24"/>
        </w:numPr>
        <w:ind w:firstLineChars="0"/>
        <w:jc w:val="both"/>
        <w:rPr>
          <w:lang w:eastAsia="zh-CN"/>
        </w:rPr>
      </w:pPr>
      <w:r>
        <w:rPr>
          <w:lang w:eastAsia="zh-CN"/>
        </w:rPr>
        <w:t xml:space="preserve">On the </w:t>
      </w:r>
      <w:r w:rsidR="0060750C">
        <w:rPr>
          <w:lang w:eastAsia="zh-CN"/>
        </w:rPr>
        <w:t xml:space="preserve">entering </w:t>
      </w:r>
      <w:proofErr w:type="spellStart"/>
      <w:r w:rsidR="0057107E">
        <w:rPr>
          <w:lang w:eastAsia="zh-CN"/>
        </w:rPr>
        <w:t>clothoid</w:t>
      </w:r>
      <w:proofErr w:type="spellEnd"/>
      <w:r>
        <w:rPr>
          <w:lang w:eastAsia="zh-CN"/>
        </w:rPr>
        <w:t xml:space="preserve"> path, for a fixed initial speed, using the </w:t>
      </w:r>
      <w:r w:rsidR="009A1470">
        <w:rPr>
          <w:lang w:eastAsia="zh-CN"/>
        </w:rPr>
        <w:t>numerical</w:t>
      </w:r>
      <w:r>
        <w:rPr>
          <w:lang w:eastAsia="zh-CN"/>
        </w:rPr>
        <w:t xml:space="preserve"> solution of </w:t>
      </w:r>
      <w:r>
        <w:rPr>
          <w:iCs/>
          <w:lang w:eastAsia="zh-CN"/>
        </w:rPr>
        <w:fldChar w:fldCharType="begin"/>
      </w:r>
      <w:r>
        <w:rPr>
          <w:iCs/>
          <w:lang w:eastAsia="zh-CN"/>
        </w:rPr>
        <w:instrText xml:space="preserve"> GOTOBUTTON ZEqnNum358582  \* MERGEFORMAT </w:instrText>
      </w:r>
      <w:r>
        <w:rPr>
          <w:iCs/>
          <w:lang w:eastAsia="zh-CN"/>
        </w:rPr>
        <w:fldChar w:fldCharType="begin"/>
      </w:r>
      <w:r>
        <w:rPr>
          <w:iCs/>
          <w:lang w:eastAsia="zh-CN"/>
        </w:rPr>
        <w:instrText xml:space="preserve"> REF ZEqnNum358582 \* Charformat \! \* MERGEFORMAT </w:instrText>
      </w:r>
      <w:r>
        <w:rPr>
          <w:iCs/>
          <w:lang w:eastAsia="zh-CN"/>
        </w:rPr>
        <w:fldChar w:fldCharType="separate"/>
      </w:r>
      <w:r w:rsidR="00E830F1" w:rsidRPr="00E830F1">
        <w:rPr>
          <w:iCs/>
          <w:lang w:eastAsia="zh-CN"/>
        </w:rPr>
        <w:instrText>(12)</w:instrText>
      </w:r>
      <w:r>
        <w:rPr>
          <w:iCs/>
          <w:lang w:eastAsia="zh-CN"/>
        </w:rPr>
        <w:fldChar w:fldCharType="end"/>
      </w:r>
      <w:r>
        <w:rPr>
          <w:iCs/>
          <w:lang w:eastAsia="zh-CN"/>
        </w:rPr>
        <w:fldChar w:fldCharType="end"/>
      </w:r>
      <w:r>
        <w:rPr>
          <w:iCs/>
          <w:lang w:eastAsia="zh-CN"/>
        </w:rPr>
        <w:t xml:space="preserve"> we can find the stop distance will be longer for lower friction and </w:t>
      </w:r>
      <w:r w:rsidR="001725A3">
        <w:rPr>
          <w:iCs/>
          <w:lang w:eastAsia="zh-CN"/>
        </w:rPr>
        <w:t xml:space="preserve">larger </w:t>
      </w:r>
      <w:r>
        <w:rPr>
          <w:iCs/>
          <w:lang w:eastAsia="zh-CN"/>
        </w:rPr>
        <w:t>curvature</w:t>
      </w:r>
      <w:r w:rsidR="001725A3">
        <w:rPr>
          <w:iCs/>
          <w:lang w:eastAsia="zh-CN"/>
        </w:rPr>
        <w:t xml:space="preserve"> slope</w:t>
      </w:r>
      <w:r>
        <w:rPr>
          <w:iCs/>
          <w:lang w:eastAsia="zh-CN"/>
        </w:rPr>
        <w:t xml:space="preserve">. </w:t>
      </w:r>
      <w:r w:rsidR="00A278E5">
        <w:rPr>
          <w:iCs/>
          <w:lang w:eastAsia="zh-CN"/>
        </w:rPr>
        <w:t xml:space="preserve">And the stop distance is much large than case a with the same initial speed. </w:t>
      </w:r>
      <w:r>
        <w:rPr>
          <w:iCs/>
          <w:lang w:eastAsia="zh-CN"/>
        </w:rPr>
        <w:t xml:space="preserve"> </w:t>
      </w:r>
      <w:r w:rsidR="00F35EEA">
        <w:rPr>
          <w:iCs/>
          <w:lang w:eastAsia="zh-CN"/>
        </w:rPr>
        <w:t xml:space="preserve">The stop distance is approximately 350m for a 35m/s initial speed and friction coefficient of 0.2. </w:t>
      </w:r>
    </w:p>
    <w:p w14:paraId="17459503" w14:textId="2AB446CE" w:rsidR="00BC1272" w:rsidRDefault="002D4E40" w:rsidP="006116BF">
      <w:pPr>
        <w:pStyle w:val="ListParagraph"/>
        <w:numPr>
          <w:ilvl w:val="0"/>
          <w:numId w:val="24"/>
        </w:numPr>
        <w:ind w:firstLineChars="0"/>
        <w:jc w:val="both"/>
        <w:rPr>
          <w:lang w:eastAsia="zh-CN"/>
        </w:rPr>
      </w:pPr>
      <w:r>
        <w:rPr>
          <w:lang w:eastAsia="zh-CN"/>
        </w:rPr>
        <w:t>On line segment</w:t>
      </w:r>
      <w:r w:rsidR="00BE0BC0">
        <w:rPr>
          <w:lang w:eastAsia="zh-CN"/>
        </w:rPr>
        <w:t xml:space="preserve">, the stop distance </w:t>
      </w:r>
      <w:r w:rsidR="006116BF">
        <w:rPr>
          <w:lang w:eastAsia="zh-CN"/>
        </w:rPr>
        <w:t>is shorter than e</w:t>
      </w:r>
      <w:r w:rsidR="006116BF">
        <w:rPr>
          <w:lang w:eastAsia="zh-CN"/>
        </w:rPr>
        <w:t xml:space="preserve">ntering </w:t>
      </w:r>
      <w:r w:rsidR="006116BF">
        <w:rPr>
          <w:lang w:eastAsia="zh-CN"/>
        </w:rPr>
        <w:t xml:space="preserve">the </w:t>
      </w:r>
      <w:proofErr w:type="spellStart"/>
      <w:r w:rsidR="006116BF">
        <w:rPr>
          <w:lang w:eastAsia="zh-CN"/>
        </w:rPr>
        <w:t>clothoid</w:t>
      </w:r>
      <w:proofErr w:type="spellEnd"/>
      <w:r w:rsidR="006116BF">
        <w:rPr>
          <w:lang w:eastAsia="zh-CN"/>
        </w:rPr>
        <w:t xml:space="preserve"> path</w:t>
      </w:r>
      <w:r w:rsidR="006116BF">
        <w:rPr>
          <w:lang w:eastAsia="zh-CN"/>
        </w:rPr>
        <w:t>.</w:t>
      </w:r>
    </w:p>
    <w:p w14:paraId="610D0EC5" w14:textId="178D32D2" w:rsidR="006116BF" w:rsidRDefault="006116BF" w:rsidP="006116BF">
      <w:pPr>
        <w:pStyle w:val="ListParagraph"/>
        <w:ind w:left="360" w:firstLineChars="0" w:firstLine="0"/>
        <w:jc w:val="both"/>
        <w:rPr>
          <w:lang w:eastAsia="zh-CN"/>
        </w:rPr>
      </w:pPr>
    </w:p>
    <w:p w14:paraId="1EE35B89" w14:textId="133B67EC" w:rsidR="00C741D7" w:rsidRDefault="00C741D7" w:rsidP="006116BF">
      <w:pPr>
        <w:pStyle w:val="ListParagraph"/>
        <w:ind w:left="360" w:firstLineChars="0" w:firstLine="0"/>
        <w:jc w:val="both"/>
        <w:rPr>
          <w:lang w:eastAsia="zh-CN"/>
        </w:rPr>
      </w:pPr>
    </w:p>
    <w:p w14:paraId="690E7158" w14:textId="725F8962" w:rsidR="00C741D7" w:rsidRDefault="006038BD" w:rsidP="006116BF">
      <w:pPr>
        <w:pStyle w:val="ListParagraph"/>
        <w:ind w:left="360" w:firstLineChars="0" w:firstLine="0"/>
        <w:jc w:val="both"/>
        <w:rPr>
          <w:lang w:eastAsia="zh-CN"/>
        </w:rPr>
      </w:pPr>
      <w:r>
        <w:rPr>
          <w:noProof/>
        </w:rPr>
        <mc:AlternateContent>
          <mc:Choice Requires="wps">
            <w:drawing>
              <wp:inline distT="0" distB="0" distL="0" distR="0" wp14:anchorId="5626582E" wp14:editId="5D3F1E11">
                <wp:extent cx="3080084" cy="2157664"/>
                <wp:effectExtent l="0" t="0" r="6350" b="0"/>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0084" cy="21576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92B31" w14:textId="752A222E" w:rsidR="006038BD" w:rsidRDefault="006038BD" w:rsidP="006038BD">
                            <w:pPr>
                              <w:pStyle w:val="figurecaption"/>
                              <w:numPr>
                                <w:ilvl w:val="0"/>
                                <w:numId w:val="0"/>
                              </w:numPr>
                              <w:spacing w:before="0" w:after="120"/>
                              <w:ind w:leftChars="-1" w:left="-2"/>
                            </w:pPr>
                            <w:r w:rsidRPr="006038BD">
                              <w:drawing>
                                <wp:inline distT="0" distB="0" distL="0" distR="0" wp14:anchorId="755BB10C" wp14:editId="4A07536A">
                                  <wp:extent cx="2896870" cy="15157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96870" cy="1515745"/>
                                          </a:xfrm>
                                          <a:prstGeom prst="rect">
                                            <a:avLst/>
                                          </a:prstGeom>
                                          <a:noFill/>
                                          <a:ln>
                                            <a:noFill/>
                                          </a:ln>
                                        </pic:spPr>
                                      </pic:pic>
                                    </a:graphicData>
                                  </a:graphic>
                                </wp:inline>
                              </w:drawing>
                            </w:r>
                          </w:p>
                          <w:p w14:paraId="7608E6A6" w14:textId="64A82B60" w:rsidR="006038BD" w:rsidRDefault="006038BD" w:rsidP="006038BD">
                            <w:pPr>
                              <w:pStyle w:val="figurecaption"/>
                              <w:numPr>
                                <w:ilvl w:val="0"/>
                                <w:numId w:val="0"/>
                              </w:numPr>
                              <w:jc w:val="both"/>
                            </w:pPr>
                            <w:r>
                              <w:t xml:space="preserve">Figure </w:t>
                            </w:r>
                            <w:r>
                              <w:t>7</w:t>
                            </w:r>
                            <w:r>
                              <w:t>. The</w:t>
                            </w:r>
                            <w:r w:rsidR="00204EBF">
                              <w:t xml:space="preserve"> </w:t>
                            </w:r>
                            <w:r>
                              <w:t xml:space="preserve"> </w:t>
                            </w:r>
                            <w:r w:rsidR="00D82DB1">
                              <w:t>stop distance on e</w:t>
                            </w:r>
                            <w:r w:rsidR="00D82DB1">
                              <w:rPr>
                                <w:lang w:eastAsia="zh-CN"/>
                              </w:rPr>
                              <w:t>ntering clothoid path</w:t>
                            </w:r>
                            <w:r w:rsidR="00D82DB1">
                              <w:rPr>
                                <w:lang w:eastAsia="zh-CN"/>
                              </w:rPr>
                              <w:t xml:space="preserve"> with an initial spped of 35m/s and curvature slope </w:t>
                            </w:r>
                            <w:r w:rsidR="00A12963" w:rsidRPr="00A12963">
                              <w:rPr>
                                <w:lang w:eastAsia="zh-CN"/>
                              </w:rPr>
                              <w:t>6.25</w:t>
                            </w:r>
                            <w:r w:rsidR="00A12963">
                              <w:rPr>
                                <w:lang w:eastAsia="zh-CN"/>
                              </w:rPr>
                              <w:t>x10</w:t>
                            </w:r>
                            <w:r w:rsidR="00A12963" w:rsidRPr="00A12963">
                              <w:rPr>
                                <w:vertAlign w:val="superscript"/>
                                <w:lang w:eastAsia="zh-CN"/>
                              </w:rPr>
                              <w:t>-06</w:t>
                            </w:r>
                          </w:p>
                        </w:txbxContent>
                      </wps:txbx>
                      <wps:bodyPr rot="0" vert="horz" wrap="square" lIns="91440" tIns="45720" rIns="91440" bIns="45720" anchor="t" anchorCtr="0" upright="1">
                        <a:noAutofit/>
                      </wps:bodyPr>
                    </wps:wsp>
                  </a:graphicData>
                </a:graphic>
              </wp:inline>
            </w:drawing>
          </mc:Choice>
          <mc:Fallback>
            <w:pict>
              <v:shape w14:anchorId="5626582E" id="_x0000_s1032" type="#_x0000_t202" style="width:242.55pt;height:16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" stroked="f">
                <v:textbox>
                  <w:txbxContent>
                    <w:p w14:paraId="33A92B31" w14:textId="752A222E" w:rsidR="006038BD" w:rsidRDefault="006038BD" w:rsidP="006038BD">
                      <w:pPr>
                        <w:pStyle w:val="figurecaption"/>
                        <w:numPr>
                          <w:ilvl w:val="0"/>
                          <w:numId w:val="0"/>
                        </w:numPr>
                        <w:spacing w:before="0" w:after="120"/>
                        <w:ind w:leftChars="-1" w:left="-2"/>
                      </w:pPr>
                      <w:r w:rsidRPr="006038BD">
                        <w:drawing>
                          <wp:inline distT="0" distB="0" distL="0" distR="0" wp14:anchorId="755BB10C" wp14:editId="4A07536A">
                            <wp:extent cx="2896870" cy="15157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96870" cy="1515745"/>
                                    </a:xfrm>
                                    <a:prstGeom prst="rect">
                                      <a:avLst/>
                                    </a:prstGeom>
                                    <a:noFill/>
                                    <a:ln>
                                      <a:noFill/>
                                    </a:ln>
                                  </pic:spPr>
                                </pic:pic>
                              </a:graphicData>
                            </a:graphic>
                          </wp:inline>
                        </w:drawing>
                      </w:r>
                    </w:p>
                    <w:p w14:paraId="7608E6A6" w14:textId="64A82B60" w:rsidR="006038BD" w:rsidRDefault="006038BD" w:rsidP="006038BD">
                      <w:pPr>
                        <w:pStyle w:val="figurecaption"/>
                        <w:numPr>
                          <w:ilvl w:val="0"/>
                          <w:numId w:val="0"/>
                        </w:numPr>
                        <w:jc w:val="both"/>
                      </w:pPr>
                      <w:r>
                        <w:t xml:space="preserve">Figure </w:t>
                      </w:r>
                      <w:r>
                        <w:t>7</w:t>
                      </w:r>
                      <w:r>
                        <w:t>. The</w:t>
                      </w:r>
                      <w:r w:rsidR="00204EBF">
                        <w:t xml:space="preserve"> </w:t>
                      </w:r>
                      <w:r>
                        <w:t xml:space="preserve"> </w:t>
                      </w:r>
                      <w:r w:rsidR="00D82DB1">
                        <w:t>stop distance on e</w:t>
                      </w:r>
                      <w:r w:rsidR="00D82DB1">
                        <w:rPr>
                          <w:lang w:eastAsia="zh-CN"/>
                        </w:rPr>
                        <w:t>ntering clothoid path</w:t>
                      </w:r>
                      <w:r w:rsidR="00D82DB1">
                        <w:rPr>
                          <w:lang w:eastAsia="zh-CN"/>
                        </w:rPr>
                        <w:t xml:space="preserve"> with an initial spped of 35m/s and curvature slope </w:t>
                      </w:r>
                      <w:r w:rsidR="00A12963" w:rsidRPr="00A12963">
                        <w:rPr>
                          <w:lang w:eastAsia="zh-CN"/>
                        </w:rPr>
                        <w:t>6.25</w:t>
                      </w:r>
                      <w:r w:rsidR="00A12963">
                        <w:rPr>
                          <w:lang w:eastAsia="zh-CN"/>
                        </w:rPr>
                        <w:t>x10</w:t>
                      </w:r>
                      <w:r w:rsidR="00A12963" w:rsidRPr="00A12963">
                        <w:rPr>
                          <w:vertAlign w:val="superscript"/>
                          <w:lang w:eastAsia="zh-CN"/>
                        </w:rPr>
                        <w:t>-06</w:t>
                      </w:r>
                    </w:p>
                  </w:txbxContent>
                </v:textbox>
                <w10:anchorlock/>
              </v:shape>
            </w:pict>
          </mc:Fallback>
        </mc:AlternateContent>
      </w:r>
    </w:p>
    <w:p w14:paraId="484FF720" w14:textId="3EC86B41" w:rsidR="00C741D7" w:rsidRDefault="00C741D7" w:rsidP="006116BF">
      <w:pPr>
        <w:pStyle w:val="ListParagraph"/>
        <w:ind w:left="360" w:firstLineChars="0" w:firstLine="0"/>
        <w:jc w:val="both"/>
        <w:rPr>
          <w:lang w:eastAsia="zh-CN"/>
        </w:rPr>
      </w:pPr>
    </w:p>
    <w:p w14:paraId="29C77448" w14:textId="38EE1B22" w:rsidR="00C741D7" w:rsidRDefault="00860197" w:rsidP="006116BF">
      <w:pPr>
        <w:pStyle w:val="ListParagraph"/>
        <w:ind w:left="360" w:firstLineChars="0" w:firstLine="0"/>
        <w:jc w:val="both"/>
        <w:rPr>
          <w:lang w:eastAsia="zh-CN"/>
        </w:rPr>
      </w:pPr>
      <w:r>
        <w:rPr>
          <w:rFonts w:hint="eastAsia"/>
          <w:lang w:eastAsia="zh-CN"/>
        </w:rPr>
        <w:t>[</w:t>
      </w:r>
      <w:r>
        <w:rPr>
          <w:lang w:eastAsia="zh-CN"/>
        </w:rPr>
        <w:t>more plots]</w:t>
      </w:r>
    </w:p>
    <w:p w14:paraId="0C763320" w14:textId="77777777" w:rsidR="00C741D7" w:rsidRPr="00065A17" w:rsidRDefault="00C741D7" w:rsidP="006116BF">
      <w:pPr>
        <w:pStyle w:val="ListParagraph"/>
        <w:ind w:left="360" w:firstLineChars="0" w:firstLine="0"/>
        <w:jc w:val="both"/>
        <w:rPr>
          <w:rFonts w:hint="eastAsia"/>
          <w:lang w:eastAsia="zh-CN"/>
        </w:rPr>
      </w:pPr>
    </w:p>
    <w:p w14:paraId="143335E1" w14:textId="77777777" w:rsidR="008F4B36" w:rsidRDefault="008F4B36" w:rsidP="008F4B36">
      <w:pPr>
        <w:pStyle w:val="BodyText"/>
      </w:pPr>
      <w:r w:rsidRPr="005B520E">
        <w:t>The</w:t>
      </w:r>
      <w:r>
        <w:t xml:space="preserve"> worst case is moving at the </w:t>
      </w:r>
      <w:proofErr w:type="spellStart"/>
      <w:r>
        <w:t>clothoid</w:t>
      </w:r>
      <w:proofErr w:type="spellEnd"/>
      <w:r>
        <w:t xml:space="preserve"> segment, </w:t>
      </w:r>
      <w:r w:rsidRPr="00021083">
        <w:rPr>
          <w:strike/>
        </w:rPr>
        <w:t>entering a circle,</w:t>
      </w:r>
      <w:r>
        <w:t xml:space="preserve"> with a sudden friction decrease.</w:t>
      </w:r>
    </w:p>
    <w:p w14:paraId="18203E01" w14:textId="3B7C2F0E" w:rsidR="008F4B36" w:rsidRDefault="00177238" w:rsidP="008F4B36">
      <w:pPr>
        <w:pStyle w:val="BodyText"/>
        <w:rPr>
          <w:lang w:eastAsia="zh-CN"/>
        </w:rPr>
      </w:pPr>
      <w:r>
        <w:rPr>
          <w:lang w:eastAsia="zh-CN"/>
        </w:rPr>
        <w:t xml:space="preserve">Considering the delay of </w:t>
      </w:r>
      <w:r w:rsidR="003804FC">
        <w:rPr>
          <w:lang w:eastAsia="zh-CN"/>
        </w:rPr>
        <w:t xml:space="preserve">the </w:t>
      </w:r>
      <w:r>
        <w:rPr>
          <w:lang w:eastAsia="zh-CN"/>
        </w:rPr>
        <w:t>driver, vehicle system</w:t>
      </w:r>
      <w:r w:rsidR="003804FC">
        <w:rPr>
          <w:lang w:eastAsia="zh-CN"/>
        </w:rPr>
        <w:t>s,</w:t>
      </w:r>
      <w:r>
        <w:rPr>
          <w:lang w:eastAsia="zh-CN"/>
        </w:rPr>
        <w:t xml:space="preserve"> and data transmission. </w:t>
      </w:r>
      <w:r w:rsidR="008F4B36">
        <w:rPr>
          <w:lang w:eastAsia="zh-CN"/>
        </w:rPr>
        <w:t>The</w:t>
      </w:r>
      <w:r w:rsidR="008B3A46">
        <w:rPr>
          <w:lang w:eastAsia="zh-CN"/>
        </w:rPr>
        <w:t xml:space="preserve"> preview</w:t>
      </w:r>
      <w:r w:rsidR="008F4B36">
        <w:rPr>
          <w:lang w:eastAsia="zh-CN"/>
        </w:rPr>
        <w:t xml:space="preserve"> distance is a function of </w:t>
      </w:r>
      <w:proofErr w:type="spellStart"/>
      <w:r w:rsidR="008F4B36" w:rsidRPr="00845001">
        <w:rPr>
          <w:i/>
          <w:iCs/>
          <w:lang w:eastAsia="zh-CN"/>
        </w:rPr>
        <w:t>U</w:t>
      </w:r>
      <w:r w:rsidR="008F4B36" w:rsidRPr="00845001">
        <w:rPr>
          <w:i/>
          <w:iCs/>
          <w:vertAlign w:val="subscript"/>
          <w:lang w:eastAsia="zh-CN"/>
        </w:rPr>
        <w:t>x</w:t>
      </w:r>
      <w:proofErr w:type="spellEnd"/>
      <w:r w:rsidR="008F4B36">
        <w:rPr>
          <w:lang w:eastAsia="zh-CN"/>
        </w:rPr>
        <w:t>,</w:t>
      </w:r>
      <w:r w:rsidR="008F4B36" w:rsidRPr="00845001">
        <w:rPr>
          <w:i/>
          <w:iCs/>
          <w:lang w:eastAsia="zh-CN"/>
        </w:rPr>
        <w:t xml:space="preserve"> a</w:t>
      </w:r>
      <w:r w:rsidR="008F4B36" w:rsidRPr="00845001">
        <w:rPr>
          <w:i/>
          <w:iCs/>
          <w:vertAlign w:val="subscript"/>
          <w:lang w:eastAsia="zh-CN"/>
        </w:rPr>
        <w:t>x</w:t>
      </w:r>
      <w:r w:rsidR="008F4B36" w:rsidRPr="000E47D9">
        <w:rPr>
          <w:lang w:eastAsia="zh-CN"/>
        </w:rPr>
        <w:t xml:space="preserve">, max(κ), </w:t>
      </w:r>
      <w:r w:rsidR="00CC2408">
        <w:rPr>
          <w:lang w:eastAsia="zh-CN"/>
        </w:rPr>
        <w:t xml:space="preserve">assumed </w:t>
      </w:r>
      <w:r w:rsidR="008F4B36" w:rsidRPr="000E47D9">
        <w:rPr>
          <w:lang w:eastAsia="zh-CN"/>
        </w:rPr>
        <w:t>min μ</w:t>
      </w:r>
      <w:r w:rsidR="00363307">
        <w:rPr>
          <w:lang w:eastAsia="zh-CN"/>
        </w:rPr>
        <w:t>, and constant.</w:t>
      </w:r>
    </w:p>
    <w:p w14:paraId="27F76277" w14:textId="6A2AF835" w:rsidR="008F4B36" w:rsidRDefault="008F4B36" w:rsidP="008F4B36">
      <w:pPr>
        <w:pStyle w:val="MTDisplayEquation"/>
      </w:pPr>
      <w:r>
        <w:tab/>
      </w:r>
      <w:r w:rsidR="00077CC4" w:rsidRPr="008226CF">
        <w:rPr>
          <w:position w:val="-14"/>
        </w:rPr>
        <w:object w:dxaOrig="2780" w:dyaOrig="380" w14:anchorId="53C3A8E5">
          <v:shape id="_x0000_i1547" type="#_x0000_t75" style="width:122.2pt;height:16.75pt" o:ole="">
            <v:imagedata r:id="rId58" o:title=""/>
          </v:shape>
          <o:OLEObject Type="Embed" ProgID="Equation.DSMT4" ShapeID="_x0000_i1547" DrawAspect="Content" ObjectID="_1679381961" r:id="rId5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E830F1">
        <w:rPr>
          <w:noProof/>
        </w:rPr>
        <w:instrText>17</w:instrText>
      </w:r>
      <w:r>
        <w:rPr>
          <w:noProof/>
        </w:rPr>
        <w:fldChar w:fldCharType="end"/>
      </w:r>
      <w:r>
        <w:instrText>)</w:instrText>
      </w:r>
      <w:r>
        <w:fldChar w:fldCharType="end"/>
      </w:r>
    </w:p>
    <w:p w14:paraId="35D96D30" w14:textId="1BD3790A" w:rsidR="0015655A" w:rsidRDefault="0015655A" w:rsidP="00615284">
      <w:pPr>
        <w:pStyle w:val="BodyText"/>
      </w:pPr>
      <w:r>
        <w:tab/>
      </w:r>
      <w:r w:rsidR="00ED2E82">
        <w:t>Most</w:t>
      </w:r>
      <w:r>
        <w:t xml:space="preserve"> human driver</w:t>
      </w:r>
      <w:r w:rsidR="00BC1272">
        <w:t>s</w:t>
      </w:r>
      <w:r>
        <w:t xml:space="preserve"> </w:t>
      </w:r>
      <w:r w:rsidR="00ED2E82">
        <w:t xml:space="preserve">with </w:t>
      </w:r>
      <w:r w:rsidR="00BC1272">
        <w:t xml:space="preserve">the </w:t>
      </w:r>
      <w:r w:rsidR="00737DAE">
        <w:t>required</w:t>
      </w:r>
      <w:r w:rsidR="00ED2E82">
        <w:t xml:space="preserve"> </w:t>
      </w:r>
      <w:r w:rsidR="00E33B99">
        <w:t xml:space="preserve">driving </w:t>
      </w:r>
      <w:r w:rsidR="00ED2E82">
        <w:t xml:space="preserve">vision </w:t>
      </w:r>
      <w:r>
        <w:t>can only see</w:t>
      </w:r>
      <w:r w:rsidR="00C51CE3">
        <w:t xml:space="preserve"> </w:t>
      </w:r>
      <w:r w:rsidR="00E33B99">
        <w:t>approximately</w:t>
      </w:r>
      <w:r w:rsidR="00C51CE3">
        <w:t xml:space="preserve"> </w:t>
      </w:r>
      <w:proofErr w:type="spellStart"/>
      <w:r w:rsidR="00C51CE3">
        <w:t>XXXm</w:t>
      </w:r>
      <w:proofErr w:type="spellEnd"/>
      <w:r>
        <w:t xml:space="preserve"> even </w:t>
      </w:r>
      <w:r w:rsidR="00BC1272">
        <w:t>o</w:t>
      </w:r>
      <w:r>
        <w:t xml:space="preserve">n </w:t>
      </w:r>
      <w:r w:rsidR="00BC1272">
        <w:t>a</w:t>
      </w:r>
      <w:r>
        <w:t xml:space="preserve"> clear day</w:t>
      </w:r>
      <w:r w:rsidR="00ED2E82">
        <w:t xml:space="preserve"> when driving</w:t>
      </w:r>
      <w:r w:rsidR="000103D1">
        <w:t>.</w:t>
      </w:r>
      <w:r w:rsidR="00737DAE">
        <w:t xml:space="preserve"> </w:t>
      </w:r>
      <w:r w:rsidR="00CD7B83">
        <w:t>Unfortunately, the visibility reduces a lot</w:t>
      </w:r>
      <w:r w:rsidR="00737DAE">
        <w:t xml:space="preserve"> </w:t>
      </w:r>
      <w:r w:rsidR="00CD7B83">
        <w:t xml:space="preserve">at adverse weather where </w:t>
      </w:r>
      <w:r w:rsidR="00737DAE">
        <w:t xml:space="preserve">dangerous road condition </w:t>
      </w:r>
      <w:r w:rsidR="00CD7B83">
        <w:t>occurs.</w:t>
      </w:r>
    </w:p>
    <w:p w14:paraId="713EA313" w14:textId="6A9E781F" w:rsidR="00FF7EF1" w:rsidRDefault="00051B18" w:rsidP="00615284">
      <w:pPr>
        <w:pStyle w:val="BodyText"/>
      </w:pPr>
      <w:r>
        <w:t>And the driver</w:t>
      </w:r>
      <w:r w:rsidR="00A64785">
        <w:t xml:space="preserve">’s sight is limited at </w:t>
      </w:r>
      <w:r w:rsidR="001A6AE6">
        <w:t xml:space="preserve">path </w:t>
      </w:r>
      <w:r w:rsidR="00A64785">
        <w:t>corners and hill</w:t>
      </w:r>
      <w:r w:rsidR="008A5681">
        <w:t>s</w:t>
      </w:r>
      <w:r w:rsidR="00A64785">
        <w:t>.</w:t>
      </w:r>
    </w:p>
    <w:p w14:paraId="0B030B8A" w14:textId="1DD0E480" w:rsidR="00913A12" w:rsidRPr="00615284" w:rsidRDefault="00615284" w:rsidP="00615284">
      <w:pPr>
        <w:pStyle w:val="BodyText"/>
      </w:pPr>
      <w:r>
        <w:t>The friction preview is vital for safety.</w:t>
      </w:r>
    </w:p>
    <w:p w14:paraId="0EDE5586" w14:textId="77777777" w:rsidR="00C2692F" w:rsidRDefault="00C2692F" w:rsidP="00C2692F">
      <w:pPr>
        <w:pStyle w:val="Heading2"/>
        <w:keepLines/>
        <w:numPr>
          <w:ilvl w:val="1"/>
          <w:numId w:val="0"/>
        </w:numPr>
        <w:tabs>
          <w:tab w:val="num" w:pos="360"/>
        </w:tabs>
        <w:autoSpaceDE/>
        <w:autoSpaceDN/>
        <w:ind w:left="288" w:hanging="288"/>
      </w:pPr>
      <w:r>
        <w:t>B.</w:t>
      </w:r>
      <w:r>
        <w:tab/>
      </w:r>
      <w:r w:rsidR="00B1645E">
        <w:t>Speed</w:t>
      </w:r>
      <w:r w:rsidR="00A72E4B">
        <w:t xml:space="preserve"> Profile </w:t>
      </w:r>
      <w:r w:rsidR="008631BC">
        <w:t>Dep</w:t>
      </w:r>
      <w:r w:rsidR="003232B0">
        <w:t>en</w:t>
      </w:r>
      <w:r w:rsidR="008631BC">
        <w:t>ds on the Preview Distance</w:t>
      </w:r>
    </w:p>
    <w:p w14:paraId="0283A57D" w14:textId="77777777" w:rsidR="00C2692F" w:rsidRDefault="002F1D9B" w:rsidP="00C93EF8">
      <w:pPr>
        <w:pStyle w:val="BodyText"/>
        <w:rPr>
          <w:lang w:eastAsia="zh-CN"/>
        </w:rPr>
      </w:pPr>
      <w:r>
        <w:rPr>
          <w:lang w:eastAsia="zh-CN"/>
        </w:rPr>
        <w:t xml:space="preserve">The vehicle needs to move slower </w:t>
      </w:r>
      <w:r w:rsidR="00290836">
        <w:rPr>
          <w:lang w:eastAsia="zh-CN"/>
        </w:rPr>
        <w:t xml:space="preserve">if </w:t>
      </w:r>
      <w:r w:rsidR="00357D96">
        <w:rPr>
          <w:lang w:eastAsia="zh-CN"/>
        </w:rPr>
        <w:t xml:space="preserve">with less </w:t>
      </w:r>
      <w:r w:rsidR="00357D96" w:rsidRPr="00357D96">
        <w:rPr>
          <w:lang w:eastAsia="zh-CN"/>
        </w:rPr>
        <w:t>visibility</w:t>
      </w:r>
      <w:r w:rsidR="00290836">
        <w:rPr>
          <w:lang w:eastAsia="zh-CN"/>
        </w:rPr>
        <w:t>.</w:t>
      </w:r>
    </w:p>
    <w:p w14:paraId="0F705B8B" w14:textId="25356359" w:rsidR="00C93EF8" w:rsidRDefault="00AA0AFA" w:rsidP="00C93EF8">
      <w:pPr>
        <w:pStyle w:val="BodyText"/>
        <w:rPr>
          <w:lang w:eastAsia="zh-CN"/>
        </w:rPr>
      </w:pPr>
      <w:r>
        <w:rPr>
          <w:lang w:eastAsia="zh-CN"/>
        </w:rPr>
        <w:t xml:space="preserve">Both road condition and preview distance </w:t>
      </w:r>
      <w:r w:rsidR="00B476E4">
        <w:rPr>
          <w:lang w:eastAsia="zh-CN"/>
        </w:rPr>
        <w:t>influence</w:t>
      </w:r>
      <w:r>
        <w:rPr>
          <w:lang w:eastAsia="zh-CN"/>
        </w:rPr>
        <w:t xml:space="preserve"> the vehicle speed profile. </w:t>
      </w:r>
    </w:p>
    <w:p w14:paraId="69438672" w14:textId="77777777" w:rsidR="0015655A" w:rsidRDefault="0015655A" w:rsidP="00C93EF8">
      <w:pPr>
        <w:pStyle w:val="BodyText"/>
        <w:rPr>
          <w:lang w:eastAsia="zh-CN"/>
        </w:rPr>
      </w:pPr>
    </w:p>
    <w:p w14:paraId="5E89BF92" w14:textId="77777777" w:rsidR="007F61BC" w:rsidRDefault="007F61BC" w:rsidP="00C2692F">
      <w:pPr>
        <w:pStyle w:val="Text"/>
      </w:pPr>
    </w:p>
    <w:p w14:paraId="65871D0D" w14:textId="77777777" w:rsidR="00780C10" w:rsidRDefault="00980E2A" w:rsidP="00780C10">
      <w:pPr>
        <w:pStyle w:val="Heading1"/>
        <w:spacing w:before="120" w:after="120"/>
      </w:pPr>
      <w:r>
        <w:t>Application Case</w:t>
      </w:r>
      <w:r w:rsidR="00BC037E">
        <w:t xml:space="preserve"> and Simulation Results</w:t>
      </w:r>
    </w:p>
    <w:p w14:paraId="0B7273D6" w14:textId="347065EA" w:rsidR="00F22ACB" w:rsidRDefault="00F22ACB" w:rsidP="00F22ACB">
      <w:pPr>
        <w:pStyle w:val="BodyText"/>
        <w:rPr>
          <w:lang w:eastAsia="zh-CN"/>
        </w:rPr>
      </w:pPr>
      <w:r>
        <w:rPr>
          <w:lang w:eastAsia="zh-CN"/>
        </w:rPr>
        <w:t>A vehicle with rear driving</w:t>
      </w:r>
      <w:r w:rsidR="00E53571">
        <w:rPr>
          <w:lang w:eastAsia="zh-CN"/>
        </w:rPr>
        <w:t xml:space="preserve">, </w:t>
      </w:r>
      <w:r w:rsidR="008E0387">
        <w:rPr>
          <w:lang w:eastAsia="zh-CN"/>
        </w:rPr>
        <w:t>front steering</w:t>
      </w:r>
      <w:r w:rsidR="00E53571">
        <w:rPr>
          <w:lang w:eastAsia="zh-CN"/>
        </w:rPr>
        <w:t xml:space="preserve">, </w:t>
      </w:r>
      <w:r w:rsidR="0036108B">
        <w:rPr>
          <w:lang w:eastAsia="zh-CN"/>
        </w:rPr>
        <w:t>understeering</w:t>
      </w:r>
      <w:r w:rsidR="00EE003D">
        <w:rPr>
          <w:lang w:eastAsia="zh-CN"/>
        </w:rPr>
        <w:t>,</w:t>
      </w:r>
      <w:r w:rsidR="0036108B">
        <w:rPr>
          <w:lang w:eastAsia="zh-CN"/>
        </w:rPr>
        <w:t xml:space="preserve"> or oversteering</w:t>
      </w:r>
      <w:r w:rsidR="00BF0BE8">
        <w:rPr>
          <w:lang w:eastAsia="zh-CN"/>
        </w:rPr>
        <w:t>.</w:t>
      </w:r>
    </w:p>
    <w:p w14:paraId="40D292BD" w14:textId="4609AD4E" w:rsidR="00F22ACB" w:rsidRDefault="00F22ACB" w:rsidP="00F22ACB">
      <w:pPr>
        <w:pStyle w:val="BodyText"/>
        <w:rPr>
          <w:lang w:eastAsia="zh-CN"/>
        </w:rPr>
      </w:pPr>
      <w:r>
        <w:rPr>
          <w:lang w:eastAsia="zh-CN"/>
        </w:rPr>
        <w:lastRenderedPageBreak/>
        <w:t xml:space="preserve">A path with </w:t>
      </w:r>
      <w:r w:rsidR="00EE003D">
        <w:rPr>
          <w:lang w:eastAsia="zh-CN"/>
        </w:rPr>
        <w:t xml:space="preserve">a </w:t>
      </w:r>
      <w:r w:rsidR="00EF3CAB">
        <w:rPr>
          <w:lang w:eastAsia="zh-CN"/>
        </w:rPr>
        <w:t>length of</w:t>
      </w:r>
      <w:r>
        <w:rPr>
          <w:lang w:eastAsia="zh-CN"/>
        </w:rPr>
        <w:t xml:space="preserve"> </w:t>
      </w:r>
      <w:r w:rsidR="009F7B9D">
        <w:rPr>
          <w:lang w:eastAsia="zh-CN"/>
        </w:rPr>
        <w:t>5</w:t>
      </w:r>
      <w:r>
        <w:rPr>
          <w:lang w:eastAsia="zh-CN"/>
        </w:rPr>
        <w:t xml:space="preserve"> km, </w:t>
      </w:r>
      <w:r w:rsidR="008E0387">
        <w:rPr>
          <w:lang w:eastAsia="zh-CN"/>
        </w:rPr>
        <w:t>compare</w:t>
      </w:r>
      <w:r w:rsidR="00B34B6E">
        <w:rPr>
          <w:lang w:eastAsia="zh-CN"/>
        </w:rPr>
        <w:t xml:space="preserve"> the velocity results </w:t>
      </w:r>
      <w:r w:rsidR="00C44743">
        <w:rPr>
          <w:lang w:eastAsia="zh-CN"/>
        </w:rPr>
        <w:t xml:space="preserve">considering only curvature </w:t>
      </w:r>
      <w:r w:rsidR="00B34B6E">
        <w:rPr>
          <w:lang w:eastAsia="zh-CN"/>
        </w:rPr>
        <w:t xml:space="preserve"> </w:t>
      </w:r>
      <w:r w:rsidR="00A12456">
        <w:rPr>
          <w:lang w:eastAsia="zh-CN"/>
        </w:rPr>
        <w:t xml:space="preserve">and the results considering both </w:t>
      </w:r>
      <w:r w:rsidR="008E0387">
        <w:rPr>
          <w:lang w:eastAsia="zh-CN"/>
        </w:rPr>
        <w:t xml:space="preserve"> </w:t>
      </w:r>
      <w:r>
        <w:rPr>
          <w:lang w:eastAsia="zh-CN"/>
        </w:rPr>
        <w:t xml:space="preserve">f </w:t>
      </w:r>
      <w:r w:rsidR="00EC5A0F">
        <w:rPr>
          <w:lang w:eastAsia="zh-CN"/>
        </w:rPr>
        <w:t>friction</w:t>
      </w:r>
      <w:r w:rsidR="00A12456">
        <w:rPr>
          <w:lang w:eastAsia="zh-CN"/>
        </w:rPr>
        <w:t xml:space="preserve"> and curvature</w:t>
      </w:r>
      <w:r w:rsidR="00EC5A0F">
        <w:rPr>
          <w:lang w:eastAsia="zh-CN"/>
        </w:rPr>
        <w:t xml:space="preserve">. </w:t>
      </w:r>
    </w:p>
    <w:p w14:paraId="695426C3" w14:textId="77777777" w:rsidR="001B19EB" w:rsidRDefault="00EC5A0F" w:rsidP="00E32006">
      <w:pPr>
        <w:pStyle w:val="BodyText"/>
        <w:rPr>
          <w:lang w:eastAsia="zh-CN"/>
        </w:rPr>
      </w:pPr>
      <w:r>
        <w:rPr>
          <w:lang w:eastAsia="zh-CN"/>
        </w:rPr>
        <w:t xml:space="preserve">A </w:t>
      </w:r>
      <w:r w:rsidR="00571003">
        <w:rPr>
          <w:lang w:eastAsia="zh-CN"/>
        </w:rPr>
        <w:t xml:space="preserve">simple </w:t>
      </w:r>
      <w:r w:rsidR="0068318C">
        <w:rPr>
          <w:lang w:eastAsia="zh-CN"/>
        </w:rPr>
        <w:t>driver</w:t>
      </w:r>
      <w:r w:rsidR="00C51C8C">
        <w:rPr>
          <w:lang w:eastAsia="zh-CN"/>
        </w:rPr>
        <w:t xml:space="preserve"> controller</w:t>
      </w:r>
      <w:r w:rsidR="0068318C">
        <w:rPr>
          <w:lang w:eastAsia="zh-CN"/>
        </w:rPr>
        <w:t xml:space="preserve"> can follow the path well</w:t>
      </w:r>
      <w:r w:rsidR="00AE6CF8">
        <w:rPr>
          <w:lang w:eastAsia="zh-CN"/>
        </w:rPr>
        <w:t xml:space="preserve"> with the preview of friction. </w:t>
      </w:r>
    </w:p>
    <w:p w14:paraId="5C5FF954" w14:textId="77777777" w:rsidR="001B19EB" w:rsidRDefault="009142AB" w:rsidP="00E32006">
      <w:pPr>
        <w:pStyle w:val="BodyText"/>
        <w:rPr>
          <w:lang w:eastAsia="zh-CN"/>
        </w:rPr>
      </w:pPr>
      <w:r>
        <w:rPr>
          <w:lang w:eastAsia="zh-CN"/>
        </w:rPr>
        <w:t xml:space="preserve">A controller behavior </w:t>
      </w:r>
      <w:r w:rsidR="00526D8B">
        <w:rPr>
          <w:lang w:eastAsia="zh-CN"/>
        </w:rPr>
        <w:t>with</w:t>
      </w:r>
      <w:r w:rsidR="00871D35">
        <w:rPr>
          <w:lang w:eastAsia="zh-CN"/>
        </w:rPr>
        <w:t xml:space="preserve"> limited friction preview distance</w:t>
      </w:r>
      <w:r>
        <w:rPr>
          <w:lang w:eastAsia="zh-CN"/>
        </w:rPr>
        <w:t>.</w:t>
      </w:r>
    </w:p>
    <w:p w14:paraId="5B3D776D" w14:textId="254EEFF8" w:rsidR="001B19EB" w:rsidRDefault="00D14FFE" w:rsidP="00C2692F">
      <w:pPr>
        <w:pStyle w:val="Text"/>
      </w:pPr>
      <w:r>
        <w:rPr>
          <w:noProof/>
        </w:rPr>
        <mc:AlternateContent>
          <mc:Choice Requires="wps">
            <w:drawing>
              <wp:inline distT="0" distB="0" distL="0" distR="0" wp14:anchorId="0B58DC66" wp14:editId="304A1686">
                <wp:extent cx="3262630" cy="2355215"/>
                <wp:effectExtent l="1270" t="0" r="3175" b="1905"/>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2630" cy="2355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1F32E4" w14:textId="1B17C4A1" w:rsidR="004313F8" w:rsidRDefault="004313F8" w:rsidP="00915160">
                            <w:pPr>
                              <w:pStyle w:val="figurecaption"/>
                              <w:numPr>
                                <w:ilvl w:val="0"/>
                                <w:numId w:val="0"/>
                              </w:numPr>
                              <w:spacing w:before="0" w:after="120"/>
                              <w:ind w:leftChars="-1" w:left="-2"/>
                            </w:pPr>
                            <w:r w:rsidRPr="00C85A44">
                              <w:drawing>
                                <wp:inline distT="0" distB="0" distL="0" distR="0" wp14:anchorId="2EE6FC0A" wp14:editId="79B94F97">
                                  <wp:extent cx="2894678" cy="1684421"/>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t="4488"/>
                                          <a:stretch>
                                            <a:fillRect/>
                                          </a:stretch>
                                        </pic:blipFill>
                                        <pic:spPr bwMode="auto">
                                          <a:xfrm>
                                            <a:off x="0" y="0"/>
                                            <a:ext cx="2899441" cy="1687193"/>
                                          </a:xfrm>
                                          <a:prstGeom prst="rect">
                                            <a:avLst/>
                                          </a:prstGeom>
                                          <a:noFill/>
                                          <a:ln>
                                            <a:noFill/>
                                          </a:ln>
                                        </pic:spPr>
                                      </pic:pic>
                                    </a:graphicData>
                                  </a:graphic>
                                </wp:inline>
                              </w:drawing>
                            </w:r>
                          </w:p>
                          <w:p w14:paraId="32F03DBB" w14:textId="77777777" w:rsidR="004313F8" w:rsidRDefault="004313F8" w:rsidP="00915160">
                            <w:pPr>
                              <w:pStyle w:val="figurecaption"/>
                              <w:numPr>
                                <w:ilvl w:val="0"/>
                                <w:numId w:val="0"/>
                              </w:numPr>
                              <w:jc w:val="both"/>
                            </w:pPr>
                            <w:r>
                              <w:t xml:space="preserve">Figure 5. An apllication of preview </w:t>
                            </w:r>
                          </w:p>
                        </w:txbxContent>
                      </wps:txbx>
                      <wps:bodyPr rot="0" vert="horz" wrap="square" lIns="91440" tIns="45720" rIns="91440" bIns="45720" anchor="t" anchorCtr="0" upright="1">
                        <a:noAutofit/>
                      </wps:bodyPr>
                    </wps:wsp>
                  </a:graphicData>
                </a:graphic>
              </wp:inline>
            </w:drawing>
          </mc:Choice>
          <mc:Fallback>
            <w:pict>
              <v:shape w14:anchorId="0B58DC66" id="_x0000_s1033" type="#_x0000_t202" style="width:256.9pt;height:18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" stroked="f">
                <v:textbox>
                  <w:txbxContent>
                    <w:p w14:paraId="671F32E4" w14:textId="1B17C4A1" w:rsidR="004313F8" w:rsidRDefault="004313F8" w:rsidP="00915160">
                      <w:pPr>
                        <w:pStyle w:val="figurecaption"/>
                        <w:numPr>
                          <w:ilvl w:val="0"/>
                          <w:numId w:val="0"/>
                        </w:numPr>
                        <w:spacing w:before="0" w:after="120"/>
                        <w:ind w:leftChars="-1" w:left="-2"/>
                      </w:pPr>
                      <w:r w:rsidRPr="00C85A44">
                        <w:drawing>
                          <wp:inline distT="0" distB="0" distL="0" distR="0" wp14:anchorId="2EE6FC0A" wp14:editId="79B94F97">
                            <wp:extent cx="2894678" cy="1684421"/>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t="4488"/>
                                    <a:stretch>
                                      <a:fillRect/>
                                    </a:stretch>
                                  </pic:blipFill>
                                  <pic:spPr bwMode="auto">
                                    <a:xfrm>
                                      <a:off x="0" y="0"/>
                                      <a:ext cx="2899441" cy="1687193"/>
                                    </a:xfrm>
                                    <a:prstGeom prst="rect">
                                      <a:avLst/>
                                    </a:prstGeom>
                                    <a:noFill/>
                                    <a:ln>
                                      <a:noFill/>
                                    </a:ln>
                                  </pic:spPr>
                                </pic:pic>
                              </a:graphicData>
                            </a:graphic>
                          </wp:inline>
                        </w:drawing>
                      </w:r>
                    </w:p>
                    <w:p w14:paraId="32F03DBB" w14:textId="77777777" w:rsidR="004313F8" w:rsidRDefault="004313F8" w:rsidP="00915160">
                      <w:pPr>
                        <w:pStyle w:val="figurecaption"/>
                        <w:numPr>
                          <w:ilvl w:val="0"/>
                          <w:numId w:val="0"/>
                        </w:numPr>
                        <w:jc w:val="both"/>
                      </w:pPr>
                      <w:r>
                        <w:t xml:space="preserve">Figure 5. An apllication of preview </w:t>
                      </w:r>
                    </w:p>
                  </w:txbxContent>
                </v:textbox>
                <w10:anchorlock/>
              </v:shape>
            </w:pict>
          </mc:Fallback>
        </mc:AlternateContent>
      </w:r>
    </w:p>
    <w:p w14:paraId="601B82A3" w14:textId="77777777" w:rsidR="001B19EB" w:rsidRDefault="001B19EB" w:rsidP="00C2692F">
      <w:pPr>
        <w:pStyle w:val="Text"/>
      </w:pPr>
    </w:p>
    <w:p w14:paraId="1A6F9297" w14:textId="77777777" w:rsidR="001B19EB" w:rsidRDefault="001B19EB" w:rsidP="00C2692F">
      <w:pPr>
        <w:pStyle w:val="Text"/>
      </w:pPr>
    </w:p>
    <w:p w14:paraId="4557697F" w14:textId="77777777" w:rsidR="001B19EB" w:rsidRDefault="001B19EB" w:rsidP="00C2692F">
      <w:pPr>
        <w:pStyle w:val="Text"/>
      </w:pPr>
    </w:p>
    <w:p w14:paraId="45770148" w14:textId="77777777" w:rsidR="001B19EB" w:rsidRDefault="001B19EB" w:rsidP="00C2692F">
      <w:pPr>
        <w:pStyle w:val="Text"/>
      </w:pPr>
    </w:p>
    <w:p w14:paraId="01790053" w14:textId="77777777" w:rsidR="001B19EB" w:rsidRDefault="001B19EB" w:rsidP="00C2692F">
      <w:pPr>
        <w:pStyle w:val="Text"/>
      </w:pPr>
    </w:p>
    <w:p w14:paraId="1A0E297A" w14:textId="77777777" w:rsidR="001B19EB" w:rsidRDefault="001B19EB" w:rsidP="00C2692F">
      <w:pPr>
        <w:pStyle w:val="Text"/>
      </w:pPr>
    </w:p>
    <w:p w14:paraId="2C59DF13" w14:textId="77777777" w:rsidR="001B19EB" w:rsidRDefault="001B19EB" w:rsidP="00C2692F">
      <w:pPr>
        <w:pStyle w:val="Text"/>
      </w:pPr>
    </w:p>
    <w:p w14:paraId="0ECFB243" w14:textId="77777777" w:rsidR="001B19EB" w:rsidRDefault="001B19EB" w:rsidP="00C2692F">
      <w:pPr>
        <w:pStyle w:val="Text"/>
      </w:pPr>
    </w:p>
    <w:p w14:paraId="50F661B5" w14:textId="77777777" w:rsidR="001B19EB" w:rsidRDefault="001B19EB" w:rsidP="00C2692F">
      <w:pPr>
        <w:pStyle w:val="Text"/>
      </w:pPr>
    </w:p>
    <w:p w14:paraId="170F4924" w14:textId="77777777" w:rsidR="001B19EB" w:rsidRDefault="001B19EB" w:rsidP="00C2692F">
      <w:pPr>
        <w:pStyle w:val="Text"/>
      </w:pPr>
    </w:p>
    <w:p w14:paraId="4075A6EC" w14:textId="77777777" w:rsidR="00C2692F" w:rsidRDefault="00C2692F">
      <w:pPr>
        <w:pStyle w:val="Heading1"/>
      </w:pPr>
      <w:r>
        <w:t>Conclusio</w:t>
      </w:r>
      <w:r w:rsidR="007403C6">
        <w:t>n</w:t>
      </w:r>
    </w:p>
    <w:p w14:paraId="7C917217" w14:textId="77777777" w:rsidR="00C2692F" w:rsidRDefault="00446DAA">
      <w:pPr>
        <w:pStyle w:val="Text"/>
      </w:pPr>
      <w:r>
        <w:t>In this paper, we ..</w:t>
      </w:r>
      <w:r w:rsidR="00C2692F">
        <w:t>.</w:t>
      </w:r>
      <w:r>
        <w:t xml:space="preserve"> </w:t>
      </w:r>
      <w:r w:rsidR="00792AFA">
        <w:t xml:space="preserve">. The idea behind this is to </w:t>
      </w:r>
      <w:r w:rsidR="001D1425">
        <w:t xml:space="preserve">extend </w:t>
      </w:r>
      <w:r>
        <w:t>individual intelligenc</w:t>
      </w:r>
      <w:r w:rsidR="00792AFA">
        <w:t>e</w:t>
      </w:r>
      <w:r>
        <w:t xml:space="preserve"> with network intelligence.  </w:t>
      </w:r>
      <w:r w:rsidR="00C2692F">
        <w:t xml:space="preserve"> </w:t>
      </w:r>
    </w:p>
    <w:p w14:paraId="72D2CBB2" w14:textId="77777777" w:rsidR="00C2692F" w:rsidRDefault="00C2692F">
      <w:pPr>
        <w:pStyle w:val="ReferenceHead"/>
      </w:pPr>
      <w:r>
        <w:t>Acknowledgment</w:t>
      </w:r>
    </w:p>
    <w:p w14:paraId="1BDD68DF" w14:textId="77777777" w:rsidR="0015028E" w:rsidRPr="009B3EAE" w:rsidRDefault="00941F21" w:rsidP="009B3EAE">
      <w:pPr>
        <w:pStyle w:val="Text"/>
        <w:spacing w:after="120" w:line="228" w:lineRule="auto"/>
        <w:ind w:firstLine="288"/>
        <w:rPr>
          <w:color w:val="FF0000"/>
        </w:rPr>
      </w:pPr>
      <w:r w:rsidRPr="00941F21">
        <w:t>This material is based upon work supported by the</w:t>
      </w:r>
      <w:r>
        <w:t xml:space="preserve"> </w:t>
      </w:r>
      <w:r w:rsidRPr="00941F21">
        <w:t>National Science Foundation under grant no. CNS-1932509 “CPS: Medium: Collaborative Research: Automated Discovery of Data Validity for Safety-Critical Feedback Control in a Population of Connected Vehicles”.</w:t>
      </w:r>
      <w:r w:rsidRPr="003D367A">
        <w:rPr>
          <w:color w:val="FF0000"/>
        </w:rPr>
        <w:t xml:space="preserve"> And </w:t>
      </w:r>
      <w:r w:rsidR="003D367A" w:rsidRPr="003D367A">
        <w:rPr>
          <w:color w:val="FF0000"/>
        </w:rPr>
        <w:t>CNS</w:t>
      </w:r>
      <w:r w:rsidR="003D367A">
        <w:rPr>
          <w:color w:val="FF0000"/>
        </w:rPr>
        <w:t xml:space="preserve">-XXX, </w:t>
      </w:r>
      <w:r w:rsidR="003D367A">
        <w:rPr>
          <w:rFonts w:hint="eastAsia"/>
          <w:color w:val="FF0000"/>
          <w:lang w:eastAsia="zh-CN"/>
        </w:rPr>
        <w:t>Dr.</w:t>
      </w:r>
      <w:r w:rsidR="003D367A">
        <w:rPr>
          <w:color w:val="FF0000"/>
        </w:rPr>
        <w:t xml:space="preserve"> Beal and Dr. </w:t>
      </w:r>
      <w:proofErr w:type="spellStart"/>
      <w:r w:rsidR="003D367A" w:rsidRPr="00B47A0D">
        <w:t>Jerath</w:t>
      </w:r>
      <w:proofErr w:type="spellEnd"/>
    </w:p>
    <w:p w14:paraId="180CFA92" w14:textId="77777777" w:rsidR="00C2692F" w:rsidRDefault="00C2692F">
      <w:pPr>
        <w:pStyle w:val="ReferenceHead"/>
      </w:pPr>
      <w:r>
        <w:t>References</w:t>
      </w:r>
    </w:p>
    <w:p w14:paraId="44F5786C" w14:textId="77777777"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1819A8B8" w14:textId="77777777" w:rsidR="00C2692F" w:rsidRDefault="00C2692F" w:rsidP="00C2692F">
      <w:pPr>
        <w:pStyle w:val="References"/>
        <w:numPr>
          <w:ilvl w:val="0"/>
          <w:numId w:val="0"/>
        </w:numPr>
      </w:pPr>
    </w:p>
    <w:p w14:paraId="2B6A5A62" w14:textId="77777777" w:rsidR="00F6385D" w:rsidRDefault="00F6385D" w:rsidP="00C2692F">
      <w:pPr>
        <w:pStyle w:val="References"/>
        <w:numPr>
          <w:ilvl w:val="0"/>
          <w:numId w:val="0"/>
        </w:numPr>
      </w:pPr>
    </w:p>
    <w:p w14:paraId="4BB2DCB8" w14:textId="294D85FF" w:rsidR="00561DE3" w:rsidRPr="00561DE3" w:rsidRDefault="00F6385D" w:rsidP="00561DE3">
      <w:pPr>
        <w:adjustRightInd w:val="0"/>
        <w:ind w:left="640" w:hanging="640"/>
        <w:rPr>
          <w:noProof/>
          <w:sz w:val="16"/>
          <w:szCs w:val="24"/>
        </w:rPr>
      </w:pPr>
      <w:r>
        <w:fldChar w:fldCharType="begin" w:fldLock="1"/>
      </w:r>
      <w:r>
        <w:instrText xml:space="preserve">ADDIN Mendeley Bibliography CSL_BIBLIOGRAPHY </w:instrText>
      </w:r>
      <w:r>
        <w:fldChar w:fldCharType="separate"/>
      </w:r>
      <w:r w:rsidR="00561DE3" w:rsidRPr="00561DE3">
        <w:rPr>
          <w:noProof/>
          <w:sz w:val="16"/>
          <w:szCs w:val="24"/>
        </w:rPr>
        <w:t>[1]</w:t>
      </w:r>
      <w:r w:rsidR="00561DE3" w:rsidRPr="00561DE3">
        <w:rPr>
          <w:noProof/>
          <w:sz w:val="16"/>
          <w:szCs w:val="24"/>
        </w:rPr>
        <w:tab/>
        <w:t xml:space="preserve">L. Yu, S. Zheng, Y. Dai, L. Abi, X. Liu, and S. Cheng, “A feedback-feedforward steering controller designed for vehicle lane keeping in hard-braking manoeuvres on split-μ roads,” </w:t>
      </w:r>
      <w:r w:rsidR="00561DE3" w:rsidRPr="00561DE3">
        <w:rPr>
          <w:i/>
          <w:iCs/>
          <w:noProof/>
          <w:sz w:val="16"/>
          <w:szCs w:val="24"/>
        </w:rPr>
        <w:t>Veh. Syst. Dyn.</w:t>
      </w:r>
      <w:r w:rsidR="00561DE3" w:rsidRPr="00561DE3">
        <w:rPr>
          <w:noProof/>
          <w:sz w:val="16"/>
          <w:szCs w:val="24"/>
        </w:rPr>
        <w:t>, 2021, doi: 10.1080/00423114.2020.1869274.</w:t>
      </w:r>
    </w:p>
    <w:p w14:paraId="27CA57DC" w14:textId="77777777" w:rsidR="00561DE3" w:rsidRPr="00561DE3" w:rsidRDefault="00561DE3" w:rsidP="00561DE3">
      <w:pPr>
        <w:adjustRightInd w:val="0"/>
        <w:ind w:left="640" w:hanging="640"/>
        <w:rPr>
          <w:noProof/>
          <w:sz w:val="16"/>
          <w:szCs w:val="24"/>
        </w:rPr>
      </w:pPr>
      <w:r w:rsidRPr="00561DE3">
        <w:rPr>
          <w:noProof/>
          <w:sz w:val="16"/>
          <w:szCs w:val="24"/>
        </w:rPr>
        <w:t>[2]</w:t>
      </w:r>
      <w:r w:rsidRPr="00561DE3">
        <w:rPr>
          <w:noProof/>
          <w:sz w:val="16"/>
          <w:szCs w:val="24"/>
        </w:rPr>
        <w:tab/>
        <w:t xml:space="preserve">L. Li, “PID PLUS FUZZY LOGIC METHOD FOR TORQUE CONTROL IN TRACTION CONTROL SYSTEM,” </w:t>
      </w:r>
      <w:r w:rsidRPr="00561DE3">
        <w:rPr>
          <w:i/>
          <w:iCs/>
          <w:noProof/>
          <w:sz w:val="16"/>
          <w:szCs w:val="24"/>
        </w:rPr>
        <w:t xml:space="preserve">Int. J. </w:t>
      </w:r>
      <w:r w:rsidRPr="00561DE3">
        <w:rPr>
          <w:i/>
          <w:iCs/>
          <w:noProof/>
          <w:sz w:val="16"/>
          <w:szCs w:val="24"/>
        </w:rPr>
        <w:t>Automot. Technol.</w:t>
      </w:r>
      <w:r w:rsidRPr="00561DE3">
        <w:rPr>
          <w:noProof/>
          <w:sz w:val="16"/>
          <w:szCs w:val="24"/>
        </w:rPr>
        <w:t>, vol. 13, no. 3, pp. 441–450, 2012, doi: 10.1007/s12239.</w:t>
      </w:r>
    </w:p>
    <w:p w14:paraId="189964AC" w14:textId="77777777" w:rsidR="00561DE3" w:rsidRPr="00561DE3" w:rsidRDefault="00561DE3" w:rsidP="00561DE3">
      <w:pPr>
        <w:adjustRightInd w:val="0"/>
        <w:ind w:left="640" w:hanging="640"/>
        <w:rPr>
          <w:noProof/>
          <w:sz w:val="16"/>
          <w:szCs w:val="24"/>
        </w:rPr>
      </w:pPr>
      <w:r w:rsidRPr="00561DE3">
        <w:rPr>
          <w:noProof/>
          <w:sz w:val="16"/>
          <w:szCs w:val="24"/>
        </w:rPr>
        <w:t>[3]</w:t>
      </w:r>
      <w:r w:rsidRPr="00561DE3">
        <w:rPr>
          <w:noProof/>
          <w:sz w:val="16"/>
          <w:szCs w:val="24"/>
        </w:rPr>
        <w:tab/>
        <w:t xml:space="preserve">H. Cao, X. Song, S. Zhao, S. Bao, and Z. Huang, “An optimal model-based trajectory following architecture synthesising the lateral adaptive preview strategy and longitudinal velocity planning for highly automated vehicle,” </w:t>
      </w:r>
      <w:r w:rsidRPr="00561DE3">
        <w:rPr>
          <w:i/>
          <w:iCs/>
          <w:noProof/>
          <w:sz w:val="16"/>
          <w:szCs w:val="24"/>
        </w:rPr>
        <w:t>Veh. Syst. Dyn.</w:t>
      </w:r>
      <w:r w:rsidRPr="00561DE3">
        <w:rPr>
          <w:noProof/>
          <w:sz w:val="16"/>
          <w:szCs w:val="24"/>
        </w:rPr>
        <w:t>, vol. 55, no. 8, pp. 1143–1188, 2017, doi: 10.1080/00423114.2017.1305114.</w:t>
      </w:r>
    </w:p>
    <w:p w14:paraId="4FB7D47A" w14:textId="77777777" w:rsidR="00561DE3" w:rsidRPr="00561DE3" w:rsidRDefault="00561DE3" w:rsidP="00561DE3">
      <w:pPr>
        <w:adjustRightInd w:val="0"/>
        <w:ind w:left="640" w:hanging="640"/>
        <w:rPr>
          <w:noProof/>
          <w:sz w:val="16"/>
          <w:szCs w:val="24"/>
        </w:rPr>
      </w:pPr>
      <w:r w:rsidRPr="00561DE3">
        <w:rPr>
          <w:noProof/>
          <w:sz w:val="16"/>
          <w:szCs w:val="24"/>
        </w:rPr>
        <w:t>[4]</w:t>
      </w:r>
      <w:r w:rsidRPr="00561DE3">
        <w:rPr>
          <w:noProof/>
          <w:sz w:val="16"/>
          <w:szCs w:val="24"/>
        </w:rPr>
        <w:tab/>
        <w:t xml:space="preserve">C. E. Beal and C. Boyd, “Coupled lateral-longitudinal vehicle dynamics and control design with three-dimensional state portraits,” </w:t>
      </w:r>
      <w:r w:rsidRPr="00561DE3">
        <w:rPr>
          <w:i/>
          <w:iCs/>
          <w:noProof/>
          <w:sz w:val="16"/>
          <w:szCs w:val="24"/>
        </w:rPr>
        <w:t>Veh. Syst. Dyn.</w:t>
      </w:r>
      <w:r w:rsidRPr="00561DE3">
        <w:rPr>
          <w:noProof/>
          <w:sz w:val="16"/>
          <w:szCs w:val="24"/>
        </w:rPr>
        <w:t>, vol. 57, no. 2, pp. 286–313, 2019, doi: 10.1080/00423114.2018.1467019.</w:t>
      </w:r>
    </w:p>
    <w:p w14:paraId="5A5F3CC9" w14:textId="77777777" w:rsidR="00561DE3" w:rsidRPr="00561DE3" w:rsidRDefault="00561DE3" w:rsidP="00561DE3">
      <w:pPr>
        <w:adjustRightInd w:val="0"/>
        <w:ind w:left="640" w:hanging="640"/>
        <w:rPr>
          <w:noProof/>
          <w:sz w:val="16"/>
          <w:szCs w:val="24"/>
        </w:rPr>
      </w:pPr>
      <w:r w:rsidRPr="00561DE3">
        <w:rPr>
          <w:noProof/>
          <w:sz w:val="16"/>
          <w:szCs w:val="24"/>
        </w:rPr>
        <w:t>[5]</w:t>
      </w:r>
      <w:r w:rsidRPr="00561DE3">
        <w:rPr>
          <w:noProof/>
          <w:sz w:val="16"/>
          <w:szCs w:val="24"/>
        </w:rPr>
        <w:tab/>
        <w:t xml:space="preserve">C. G. Bobier-Tiu, C. E. Beal, J. C. Kegelman, R. Y. Hindiyeh, and J. C. Gerdes, “Vehicle control synthesis using phase portraits of planar dynamics,” </w:t>
      </w:r>
      <w:r w:rsidRPr="00561DE3">
        <w:rPr>
          <w:i/>
          <w:iCs/>
          <w:noProof/>
          <w:sz w:val="16"/>
          <w:szCs w:val="24"/>
        </w:rPr>
        <w:t>Veh. Syst. Dyn.</w:t>
      </w:r>
      <w:r w:rsidRPr="00561DE3">
        <w:rPr>
          <w:noProof/>
          <w:sz w:val="16"/>
          <w:szCs w:val="24"/>
        </w:rPr>
        <w:t>, vol. 57, no. 9, pp. 1318–1337, 2019, doi: 10.1080/00423114.2018.1502456.</w:t>
      </w:r>
    </w:p>
    <w:p w14:paraId="12ABDD83" w14:textId="77777777" w:rsidR="00561DE3" w:rsidRPr="00561DE3" w:rsidRDefault="00561DE3" w:rsidP="00561DE3">
      <w:pPr>
        <w:adjustRightInd w:val="0"/>
        <w:ind w:left="640" w:hanging="640"/>
        <w:rPr>
          <w:noProof/>
          <w:sz w:val="16"/>
          <w:szCs w:val="24"/>
        </w:rPr>
      </w:pPr>
      <w:r w:rsidRPr="00561DE3">
        <w:rPr>
          <w:noProof/>
          <w:sz w:val="16"/>
          <w:szCs w:val="24"/>
        </w:rPr>
        <w:t>[6]</w:t>
      </w:r>
      <w:r w:rsidRPr="00561DE3">
        <w:rPr>
          <w:noProof/>
          <w:sz w:val="16"/>
          <w:szCs w:val="24"/>
        </w:rPr>
        <w:tab/>
        <w:t xml:space="preserve">S. Roychowdhury, M. Zhao, A. Wallin, N. Ohlsson, and M. Jonasson, “Machine Learning Models for Road Surface and Friction Estimation using Front-Camera Images,” in </w:t>
      </w:r>
      <w:r w:rsidRPr="00561DE3">
        <w:rPr>
          <w:i/>
          <w:iCs/>
          <w:noProof/>
          <w:sz w:val="16"/>
          <w:szCs w:val="24"/>
        </w:rPr>
        <w:t>2018 International Joint Conference on Neural Networks (IJCNN)</w:t>
      </w:r>
      <w:r w:rsidRPr="00561DE3">
        <w:rPr>
          <w:noProof/>
          <w:sz w:val="16"/>
          <w:szCs w:val="24"/>
        </w:rPr>
        <w:t>, 2018, pp. 1–8, doi: 10.1109/IJCNN.2018.8489188.</w:t>
      </w:r>
    </w:p>
    <w:p w14:paraId="665DB30B" w14:textId="77777777" w:rsidR="00561DE3" w:rsidRPr="00561DE3" w:rsidRDefault="00561DE3" w:rsidP="00561DE3">
      <w:pPr>
        <w:adjustRightInd w:val="0"/>
        <w:ind w:left="640" w:hanging="640"/>
        <w:rPr>
          <w:noProof/>
          <w:sz w:val="16"/>
          <w:szCs w:val="24"/>
        </w:rPr>
      </w:pPr>
      <w:r w:rsidRPr="00561DE3">
        <w:rPr>
          <w:noProof/>
          <w:sz w:val="16"/>
          <w:szCs w:val="24"/>
        </w:rPr>
        <w:t>[7]</w:t>
      </w:r>
      <w:r w:rsidRPr="00561DE3">
        <w:rPr>
          <w:noProof/>
          <w:sz w:val="16"/>
          <w:szCs w:val="24"/>
        </w:rPr>
        <w:tab/>
        <w:t xml:space="preserve">C. E. Beal, “Rapid Road Friction Estimation using Independent Left/Right Steering Torque Measurements,” </w:t>
      </w:r>
      <w:r w:rsidRPr="00561DE3">
        <w:rPr>
          <w:i/>
          <w:iCs/>
          <w:noProof/>
          <w:sz w:val="16"/>
          <w:szCs w:val="24"/>
        </w:rPr>
        <w:t>Veh. Syst. Dyn.</w:t>
      </w:r>
      <w:r w:rsidRPr="00561DE3">
        <w:rPr>
          <w:noProof/>
          <w:sz w:val="16"/>
          <w:szCs w:val="24"/>
        </w:rPr>
        <w:t>, vol. 58, no. 3, pp. 377–403, 2020, doi: 10.1080/00423114.2019.1580377.</w:t>
      </w:r>
    </w:p>
    <w:p w14:paraId="33AA9FA3" w14:textId="77777777" w:rsidR="00561DE3" w:rsidRPr="00561DE3" w:rsidRDefault="00561DE3" w:rsidP="00561DE3">
      <w:pPr>
        <w:adjustRightInd w:val="0"/>
        <w:ind w:left="640" w:hanging="640"/>
        <w:rPr>
          <w:noProof/>
          <w:sz w:val="16"/>
          <w:szCs w:val="24"/>
        </w:rPr>
      </w:pPr>
      <w:r w:rsidRPr="00561DE3">
        <w:rPr>
          <w:noProof/>
          <w:sz w:val="16"/>
          <w:szCs w:val="24"/>
        </w:rPr>
        <w:t>[8]</w:t>
      </w:r>
      <w:r w:rsidRPr="00561DE3">
        <w:rPr>
          <w:noProof/>
          <w:sz w:val="16"/>
          <w:szCs w:val="24"/>
        </w:rPr>
        <w:tab/>
        <w:t xml:space="preserve">J. Subosits and J. C. Gerdes, “Autonomous vehicle control for emergency maneuvers: The effect of topography,” </w:t>
      </w:r>
      <w:r w:rsidRPr="00561DE3">
        <w:rPr>
          <w:i/>
          <w:iCs/>
          <w:noProof/>
          <w:sz w:val="16"/>
          <w:szCs w:val="24"/>
        </w:rPr>
        <w:t>Proc. Am. Control Conf.</w:t>
      </w:r>
      <w:r w:rsidRPr="00561DE3">
        <w:rPr>
          <w:noProof/>
          <w:sz w:val="16"/>
          <w:szCs w:val="24"/>
        </w:rPr>
        <w:t>, vol. 2015-July, pp. 1405–1410, 2015, doi: 10.1109/ACC.2015.7170930.</w:t>
      </w:r>
    </w:p>
    <w:p w14:paraId="33BB069C" w14:textId="77777777" w:rsidR="00561DE3" w:rsidRPr="00561DE3" w:rsidRDefault="00561DE3" w:rsidP="00561DE3">
      <w:pPr>
        <w:adjustRightInd w:val="0"/>
        <w:ind w:left="640" w:hanging="640"/>
        <w:rPr>
          <w:noProof/>
          <w:sz w:val="16"/>
          <w:szCs w:val="24"/>
        </w:rPr>
      </w:pPr>
      <w:r w:rsidRPr="00561DE3">
        <w:rPr>
          <w:noProof/>
          <w:sz w:val="16"/>
          <w:szCs w:val="24"/>
        </w:rPr>
        <w:t>[9]</w:t>
      </w:r>
      <w:r w:rsidRPr="00561DE3">
        <w:rPr>
          <w:noProof/>
          <w:sz w:val="16"/>
          <w:szCs w:val="24"/>
        </w:rPr>
        <w:tab/>
        <w:t xml:space="preserve">K. Kritayakirana and J. C. Gerdes, “Autonomous vehicle control at the limits of handling,” </w:t>
      </w:r>
      <w:r w:rsidRPr="00561DE3">
        <w:rPr>
          <w:i/>
          <w:iCs/>
          <w:noProof/>
          <w:sz w:val="16"/>
          <w:szCs w:val="24"/>
        </w:rPr>
        <w:t>Int. J. Veh. Auton. Syst.</w:t>
      </w:r>
      <w:r w:rsidRPr="00561DE3">
        <w:rPr>
          <w:noProof/>
          <w:sz w:val="16"/>
          <w:szCs w:val="24"/>
        </w:rPr>
        <w:t>, vol. 10, no. 4, pp. 271–296, 2012, doi: 10.1504/IJVAS.2012.051270.</w:t>
      </w:r>
    </w:p>
    <w:p w14:paraId="28F952B5" w14:textId="77777777" w:rsidR="00561DE3" w:rsidRPr="00561DE3" w:rsidRDefault="00561DE3" w:rsidP="00561DE3">
      <w:pPr>
        <w:adjustRightInd w:val="0"/>
        <w:ind w:left="640" w:hanging="640"/>
        <w:rPr>
          <w:noProof/>
          <w:sz w:val="16"/>
          <w:szCs w:val="24"/>
        </w:rPr>
      </w:pPr>
      <w:r w:rsidRPr="00561DE3">
        <w:rPr>
          <w:noProof/>
          <w:sz w:val="16"/>
          <w:szCs w:val="24"/>
        </w:rPr>
        <w:t>[10]</w:t>
      </w:r>
      <w:r w:rsidRPr="00561DE3">
        <w:rPr>
          <w:noProof/>
          <w:sz w:val="16"/>
          <w:szCs w:val="24"/>
        </w:rPr>
        <w:tab/>
        <w:t xml:space="preserve">P. A. Theodosis and J. C. Gerdes, “Nonlinear optimization of a racing line for an autonomous racecar using professional driving techniques,” in </w:t>
      </w:r>
      <w:r w:rsidRPr="00561DE3">
        <w:rPr>
          <w:i/>
          <w:iCs/>
          <w:noProof/>
          <w:sz w:val="16"/>
          <w:szCs w:val="24"/>
        </w:rPr>
        <w:t>ASME 2012 5th Annual Dynamic Systems and Control Conference Joint with the JSME 2012 11th Motion and Vibration Conference, DSCC 2012-MOVIC 2012</w:t>
      </w:r>
      <w:r w:rsidRPr="00561DE3">
        <w:rPr>
          <w:noProof/>
          <w:sz w:val="16"/>
          <w:szCs w:val="24"/>
        </w:rPr>
        <w:t>, 2012, vol. 1, pp. 235–241, doi: 10.1115/DSCC2012-MOVIC2012-8620.</w:t>
      </w:r>
    </w:p>
    <w:p w14:paraId="7FE6C0E4" w14:textId="77777777" w:rsidR="00561DE3" w:rsidRPr="00561DE3" w:rsidRDefault="00561DE3" w:rsidP="00561DE3">
      <w:pPr>
        <w:adjustRightInd w:val="0"/>
        <w:ind w:left="640" w:hanging="640"/>
        <w:rPr>
          <w:noProof/>
          <w:sz w:val="16"/>
          <w:szCs w:val="24"/>
        </w:rPr>
      </w:pPr>
      <w:r w:rsidRPr="00561DE3">
        <w:rPr>
          <w:noProof/>
          <w:sz w:val="16"/>
          <w:szCs w:val="24"/>
        </w:rPr>
        <w:t>[11]</w:t>
      </w:r>
      <w:r w:rsidRPr="00561DE3">
        <w:rPr>
          <w:noProof/>
          <w:sz w:val="16"/>
          <w:szCs w:val="24"/>
        </w:rPr>
        <w:tab/>
        <w:t xml:space="preserve">N. R. Kapania, J. Subosits, and J. C. Gerdes, “A Sequential Two-Step Algorithm for Fast Generation of Vehicle Racing Trajectories,” </w:t>
      </w:r>
      <w:r w:rsidRPr="00561DE3">
        <w:rPr>
          <w:i/>
          <w:iCs/>
          <w:noProof/>
          <w:sz w:val="16"/>
          <w:szCs w:val="24"/>
        </w:rPr>
        <w:t>J. Dyn. Syst. Meas. Control. Trans. ASME</w:t>
      </w:r>
      <w:r w:rsidRPr="00561DE3">
        <w:rPr>
          <w:noProof/>
          <w:sz w:val="16"/>
          <w:szCs w:val="24"/>
        </w:rPr>
        <w:t>, vol. 138, no. 9, 2016, doi: 10.1115/1.4033311.</w:t>
      </w:r>
    </w:p>
    <w:p w14:paraId="5282F48C" w14:textId="77777777" w:rsidR="00561DE3" w:rsidRPr="00561DE3" w:rsidRDefault="00561DE3" w:rsidP="00561DE3">
      <w:pPr>
        <w:adjustRightInd w:val="0"/>
        <w:ind w:left="640" w:hanging="640"/>
        <w:rPr>
          <w:noProof/>
          <w:sz w:val="16"/>
          <w:szCs w:val="24"/>
        </w:rPr>
      </w:pPr>
      <w:r w:rsidRPr="00561DE3">
        <w:rPr>
          <w:noProof/>
          <w:sz w:val="16"/>
          <w:szCs w:val="24"/>
        </w:rPr>
        <w:t>[12]</w:t>
      </w:r>
      <w:r w:rsidRPr="00561DE3">
        <w:rPr>
          <w:noProof/>
          <w:sz w:val="16"/>
          <w:szCs w:val="24"/>
        </w:rPr>
        <w:tab/>
        <w:t xml:space="preserve">W. C. Mitchell, R. Schroer, and D. B. Grisez, “Driving the traction circle,” </w:t>
      </w:r>
      <w:r w:rsidRPr="00561DE3">
        <w:rPr>
          <w:i/>
          <w:iCs/>
          <w:noProof/>
          <w:sz w:val="16"/>
          <w:szCs w:val="24"/>
        </w:rPr>
        <w:t>SAE Tech. Pap.</w:t>
      </w:r>
      <w:r w:rsidRPr="00561DE3">
        <w:rPr>
          <w:noProof/>
          <w:sz w:val="16"/>
          <w:szCs w:val="24"/>
        </w:rPr>
        <w:t>, no. 724, 2004, doi: 10.4271/2004-01-3545.</w:t>
      </w:r>
    </w:p>
    <w:p w14:paraId="04EC734F" w14:textId="77777777" w:rsidR="00561DE3" w:rsidRPr="00561DE3" w:rsidRDefault="00561DE3" w:rsidP="00561DE3">
      <w:pPr>
        <w:adjustRightInd w:val="0"/>
        <w:ind w:left="640" w:hanging="640"/>
        <w:rPr>
          <w:noProof/>
          <w:sz w:val="16"/>
          <w:szCs w:val="24"/>
        </w:rPr>
      </w:pPr>
      <w:r w:rsidRPr="00561DE3">
        <w:rPr>
          <w:noProof/>
          <w:sz w:val="16"/>
          <w:szCs w:val="24"/>
        </w:rPr>
        <w:t>[13]</w:t>
      </w:r>
      <w:r w:rsidRPr="00561DE3">
        <w:rPr>
          <w:noProof/>
          <w:sz w:val="16"/>
          <w:szCs w:val="24"/>
        </w:rPr>
        <w:tab/>
        <w:t xml:space="preserve">C. E. Beal and J. C. Gerdes, “Model predictive control for vehicle stabilization at the limits of handling,” </w:t>
      </w:r>
      <w:r w:rsidRPr="00561DE3">
        <w:rPr>
          <w:i/>
          <w:iCs/>
          <w:noProof/>
          <w:sz w:val="16"/>
          <w:szCs w:val="24"/>
        </w:rPr>
        <w:t>IEEE Trans. Control Syst. Technol.</w:t>
      </w:r>
      <w:r w:rsidRPr="00561DE3">
        <w:rPr>
          <w:noProof/>
          <w:sz w:val="16"/>
          <w:szCs w:val="24"/>
        </w:rPr>
        <w:t>, vol. 21, no. 4, pp. 1258–1269, 2013, doi: 10.1109/TCST.2012.2200826.</w:t>
      </w:r>
    </w:p>
    <w:p w14:paraId="7E104602" w14:textId="77777777" w:rsidR="00561DE3" w:rsidRPr="00561DE3" w:rsidRDefault="00561DE3" w:rsidP="00561DE3">
      <w:pPr>
        <w:adjustRightInd w:val="0"/>
        <w:ind w:left="640" w:hanging="640"/>
        <w:rPr>
          <w:noProof/>
          <w:sz w:val="16"/>
          <w:szCs w:val="24"/>
        </w:rPr>
      </w:pPr>
      <w:r w:rsidRPr="00561DE3">
        <w:rPr>
          <w:noProof/>
          <w:sz w:val="16"/>
          <w:szCs w:val="24"/>
        </w:rPr>
        <w:t>[14]</w:t>
      </w:r>
      <w:r w:rsidRPr="00561DE3">
        <w:rPr>
          <w:noProof/>
          <w:sz w:val="16"/>
          <w:szCs w:val="24"/>
        </w:rPr>
        <w:tab/>
        <w:t xml:space="preserve">AASHTO, </w:t>
      </w:r>
      <w:r w:rsidRPr="00561DE3">
        <w:rPr>
          <w:i/>
          <w:iCs/>
          <w:noProof/>
          <w:sz w:val="16"/>
          <w:szCs w:val="24"/>
        </w:rPr>
        <w:t>A Policy on Geometric Design of Highways and Streets</w:t>
      </w:r>
      <w:r w:rsidRPr="00561DE3">
        <w:rPr>
          <w:noProof/>
          <w:sz w:val="16"/>
          <w:szCs w:val="24"/>
        </w:rPr>
        <w:t>. 2018.</w:t>
      </w:r>
    </w:p>
    <w:p w14:paraId="515AB04A" w14:textId="77777777" w:rsidR="00561DE3" w:rsidRPr="00561DE3" w:rsidRDefault="00561DE3" w:rsidP="00561DE3">
      <w:pPr>
        <w:adjustRightInd w:val="0"/>
        <w:ind w:left="640" w:hanging="640"/>
        <w:rPr>
          <w:noProof/>
          <w:sz w:val="16"/>
          <w:szCs w:val="24"/>
        </w:rPr>
      </w:pPr>
      <w:r w:rsidRPr="00561DE3">
        <w:rPr>
          <w:noProof/>
          <w:sz w:val="16"/>
          <w:szCs w:val="24"/>
        </w:rPr>
        <w:t>[15]</w:t>
      </w:r>
      <w:r w:rsidRPr="00561DE3">
        <w:rPr>
          <w:noProof/>
          <w:sz w:val="16"/>
          <w:szCs w:val="24"/>
        </w:rPr>
        <w:tab/>
        <w:t xml:space="preserve">P. A. Theodosis and J. C. Gerdes, “Generating a racing line for an autonomous racecar using professional driving techniques,” </w:t>
      </w:r>
      <w:r w:rsidRPr="00561DE3">
        <w:rPr>
          <w:i/>
          <w:iCs/>
          <w:noProof/>
          <w:sz w:val="16"/>
          <w:szCs w:val="24"/>
        </w:rPr>
        <w:t>ASME 2011 Dyn. Syst. Control Conf. Bath/ASME Symp. Fluid Power Motion Control. DSCC 2011</w:t>
      </w:r>
      <w:r w:rsidRPr="00561DE3">
        <w:rPr>
          <w:noProof/>
          <w:sz w:val="16"/>
          <w:szCs w:val="24"/>
        </w:rPr>
        <w:t>, vol. 2, pp. 853–860, 2011, doi: 10.1115/DSCC2011-6097.</w:t>
      </w:r>
    </w:p>
    <w:p w14:paraId="1F29E093" w14:textId="77777777" w:rsidR="00561DE3" w:rsidRPr="00561DE3" w:rsidRDefault="00561DE3" w:rsidP="00561DE3">
      <w:pPr>
        <w:adjustRightInd w:val="0"/>
        <w:ind w:left="640" w:hanging="640"/>
        <w:rPr>
          <w:noProof/>
          <w:sz w:val="16"/>
          <w:szCs w:val="24"/>
        </w:rPr>
      </w:pPr>
      <w:r w:rsidRPr="00561DE3">
        <w:rPr>
          <w:noProof/>
          <w:sz w:val="16"/>
          <w:szCs w:val="24"/>
        </w:rPr>
        <w:t>[16]</w:t>
      </w:r>
      <w:r w:rsidRPr="00561DE3">
        <w:rPr>
          <w:noProof/>
          <w:sz w:val="16"/>
          <w:szCs w:val="24"/>
        </w:rPr>
        <w:tab/>
        <w:t xml:space="preserve">J. Villagra, V. Milanés, J. Pérez, and J. Godoy, “Smooth path and speed planning for an automated public transport vehicle,” </w:t>
      </w:r>
      <w:r w:rsidRPr="00561DE3">
        <w:rPr>
          <w:i/>
          <w:iCs/>
          <w:noProof/>
          <w:sz w:val="16"/>
          <w:szCs w:val="24"/>
        </w:rPr>
        <w:t>Rob. Auton. Syst.</w:t>
      </w:r>
      <w:r w:rsidRPr="00561DE3">
        <w:rPr>
          <w:noProof/>
          <w:sz w:val="16"/>
          <w:szCs w:val="24"/>
        </w:rPr>
        <w:t>, vol. 60, pp. 252–265, 2012, doi: 10.1016/j.robot.2011.11.001.</w:t>
      </w:r>
    </w:p>
    <w:p w14:paraId="24992B24" w14:textId="77777777" w:rsidR="00561DE3" w:rsidRPr="00561DE3" w:rsidRDefault="00561DE3" w:rsidP="00561DE3">
      <w:pPr>
        <w:adjustRightInd w:val="0"/>
        <w:ind w:left="640" w:hanging="640"/>
        <w:rPr>
          <w:noProof/>
          <w:sz w:val="16"/>
          <w:szCs w:val="24"/>
        </w:rPr>
      </w:pPr>
      <w:r w:rsidRPr="00561DE3">
        <w:rPr>
          <w:noProof/>
          <w:sz w:val="16"/>
          <w:szCs w:val="24"/>
        </w:rPr>
        <w:t>[17]</w:t>
      </w:r>
      <w:r w:rsidRPr="00561DE3">
        <w:rPr>
          <w:noProof/>
          <w:sz w:val="16"/>
          <w:szCs w:val="24"/>
        </w:rPr>
        <w:tab/>
        <w:t xml:space="preserve">H. A. Hamersma and P. S. Els, “Longitudinal vehicle dynamics control for improved vehicle safety,” </w:t>
      </w:r>
      <w:r w:rsidRPr="00561DE3">
        <w:rPr>
          <w:i/>
          <w:iCs/>
          <w:noProof/>
          <w:sz w:val="16"/>
          <w:szCs w:val="24"/>
        </w:rPr>
        <w:t>J. Terramechanics</w:t>
      </w:r>
      <w:r w:rsidRPr="00561DE3">
        <w:rPr>
          <w:noProof/>
          <w:sz w:val="16"/>
          <w:szCs w:val="24"/>
        </w:rPr>
        <w:t>, vol. 54, pp. 19–36, 2014, doi: 10.1016/j.jterra.2014.04.002.</w:t>
      </w:r>
    </w:p>
    <w:p w14:paraId="2318BF59" w14:textId="77777777" w:rsidR="00561DE3" w:rsidRPr="00561DE3" w:rsidRDefault="00561DE3" w:rsidP="00561DE3">
      <w:pPr>
        <w:adjustRightInd w:val="0"/>
        <w:ind w:left="640" w:hanging="640"/>
        <w:rPr>
          <w:noProof/>
          <w:sz w:val="16"/>
        </w:rPr>
      </w:pPr>
      <w:r w:rsidRPr="00561DE3">
        <w:rPr>
          <w:noProof/>
          <w:sz w:val="16"/>
          <w:szCs w:val="24"/>
        </w:rPr>
        <w:t>[18]</w:t>
      </w:r>
      <w:r w:rsidRPr="00561DE3">
        <w:rPr>
          <w:noProof/>
          <w:sz w:val="16"/>
          <w:szCs w:val="24"/>
        </w:rPr>
        <w:tab/>
        <w:t xml:space="preserve">R. Solea and U. Nunes, “Trajectory planning with velocity planner for fully-automated passenger vehicles,” </w:t>
      </w:r>
      <w:r w:rsidRPr="00561DE3">
        <w:rPr>
          <w:i/>
          <w:iCs/>
          <w:noProof/>
          <w:sz w:val="16"/>
          <w:szCs w:val="24"/>
        </w:rPr>
        <w:t>IEEE Conf. Intell. Transp. Syst. Proceedings, ITSC</w:t>
      </w:r>
      <w:r w:rsidRPr="00561DE3">
        <w:rPr>
          <w:noProof/>
          <w:sz w:val="16"/>
          <w:szCs w:val="24"/>
        </w:rPr>
        <w:t>, pp. 474–480, 2006, doi: 10.1109/itsc.2006.1706786.</w:t>
      </w:r>
    </w:p>
    <w:p w14:paraId="59903A75" w14:textId="77777777" w:rsidR="00F6385D" w:rsidRDefault="00F6385D" w:rsidP="00C2692F">
      <w:pPr>
        <w:pStyle w:val="References"/>
        <w:numPr>
          <w:ilvl w:val="0"/>
          <w:numId w:val="0"/>
        </w:numPr>
      </w:pPr>
      <w:r>
        <w:fldChar w:fldCharType="end"/>
      </w:r>
    </w:p>
    <w:p w14:paraId="0D1F7F49" w14:textId="77777777" w:rsidR="00F6385D" w:rsidRPr="007A28F1" w:rsidRDefault="00F6385D" w:rsidP="00C2692F">
      <w:pPr>
        <w:pStyle w:val="References"/>
        <w:numPr>
          <w:ilvl w:val="0"/>
          <w:numId w:val="0"/>
        </w:numPr>
      </w:pPr>
    </w:p>
    <w:sectPr w:rsidR="00F6385D" w:rsidRPr="007A28F1" w:rsidSect="0015028E">
      <w:headerReference w:type="default" r:id="rId61"/>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C4EB8" w14:textId="77777777" w:rsidR="002D00FF" w:rsidRDefault="002D00FF">
      <w:r>
        <w:separator/>
      </w:r>
    </w:p>
  </w:endnote>
  <w:endnote w:type="continuationSeparator" w:id="0">
    <w:p w14:paraId="2C87326C" w14:textId="77777777" w:rsidR="002D00FF" w:rsidRDefault="002D0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264DA" w14:textId="77777777" w:rsidR="002D00FF" w:rsidRDefault="002D00FF"/>
  </w:footnote>
  <w:footnote w:type="continuationSeparator" w:id="0">
    <w:p w14:paraId="26189032" w14:textId="77777777" w:rsidR="002D00FF" w:rsidRDefault="002D00FF">
      <w:r>
        <w:continuationSeparator/>
      </w:r>
    </w:p>
  </w:footnote>
  <w:footnote w:id="1">
    <w:p w14:paraId="09298681" w14:textId="77777777" w:rsidR="004313F8" w:rsidRDefault="004313F8">
      <w:pPr>
        <w:pStyle w:val="FootnoteText"/>
      </w:pPr>
      <w:r w:rsidRPr="00DD35DA">
        <w:rPr>
          <w:rStyle w:val="FootnoteReference"/>
        </w:rPr>
        <w:t>*</w:t>
      </w:r>
      <w:r>
        <w:t>Research supported by NSF.</w:t>
      </w:r>
    </w:p>
    <w:p w14:paraId="1919C76D" w14:textId="77777777" w:rsidR="004313F8" w:rsidRDefault="004313F8" w:rsidP="001537C6">
      <w:pPr>
        <w:pStyle w:val="FootnoteText"/>
      </w:pPr>
      <w:r>
        <w:t xml:space="preserve">Liming Gao is a graduate student   in   Mechanical   Engineering   at The   Pennsylvania   State   University, University Park, PA 16803, USA (e-mail: lug358@ psu.edu). </w:t>
      </w:r>
    </w:p>
    <w:p w14:paraId="0D045BCB" w14:textId="77777777" w:rsidR="004313F8" w:rsidRDefault="004313F8" w:rsidP="001537C6">
      <w:pPr>
        <w:pStyle w:val="FootnoteText"/>
      </w:pPr>
      <w:r>
        <w:t>Craig Beal is with Department of Mechanical Engineering, Bucknell University, Lewisburg, PA 17837, USA (e-mail: cbeal@bucknell.edu)</w:t>
      </w:r>
    </w:p>
    <w:p w14:paraId="7B424140" w14:textId="77777777" w:rsidR="004313F8" w:rsidRDefault="004313F8">
      <w:pPr>
        <w:pStyle w:val="FootnoteText"/>
      </w:pPr>
      <w:r w:rsidRPr="00552000">
        <w:t>Sean Brennan is with the Department of Mechanical Engineering, The   Pennsylvania   State   University, University   Park, PA   16803, USA</w:t>
      </w:r>
      <w:r>
        <w:t xml:space="preserve"> (e-mail: </w:t>
      </w:r>
      <w:r w:rsidRPr="00E160D3">
        <w:t>snb10@psu.edu</w:t>
      </w:r>
      <w:r>
        <w:t>). IEEE Member.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FB83C" w14:textId="77777777" w:rsidR="004313F8" w:rsidRDefault="004313F8">
    <w:pPr>
      <w:framePr w:wrap="auto" w:vAnchor="text" w:hAnchor="margin" w:xAlign="right" w:y="1"/>
    </w:pPr>
  </w:p>
  <w:p w14:paraId="4CBB8214" w14:textId="77777777" w:rsidR="004313F8" w:rsidRDefault="004313F8"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B416174"/>
    <w:multiLevelType w:val="hybridMultilevel"/>
    <w:tmpl w:val="8A2AFC82"/>
    <w:lvl w:ilvl="0" w:tplc="76143A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5"/>
  </w:num>
  <w:num w:numId="17">
    <w:abstractNumId w:val="3"/>
  </w:num>
  <w:num w:numId="18">
    <w:abstractNumId w:val="2"/>
  </w:num>
  <w:num w:numId="19">
    <w:abstractNumId w:val="14"/>
  </w:num>
  <w:num w:numId="20">
    <w:abstractNumId w:val="7"/>
  </w:num>
  <w:num w:numId="21">
    <w:abstractNumId w:val="5"/>
  </w:num>
  <w:num w:numId="22">
    <w:abstractNumId w:val="12"/>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SwNDQ0MTWztDAxMTFQ0lEKTi0uzszPAymwqAUAqscG8iwAAAA="/>
  </w:docVars>
  <w:rsids>
    <w:rsidRoot w:val="001A13E6"/>
    <w:rsid w:val="000014BD"/>
    <w:rsid w:val="000037AF"/>
    <w:rsid w:val="000059B7"/>
    <w:rsid w:val="000103D1"/>
    <w:rsid w:val="0001042F"/>
    <w:rsid w:val="00012409"/>
    <w:rsid w:val="00014931"/>
    <w:rsid w:val="00015C58"/>
    <w:rsid w:val="00021083"/>
    <w:rsid w:val="00023282"/>
    <w:rsid w:val="00024F07"/>
    <w:rsid w:val="0003030A"/>
    <w:rsid w:val="000306E2"/>
    <w:rsid w:val="00030A6C"/>
    <w:rsid w:val="000316D1"/>
    <w:rsid w:val="00031A35"/>
    <w:rsid w:val="00032E9B"/>
    <w:rsid w:val="00035D63"/>
    <w:rsid w:val="00036C3F"/>
    <w:rsid w:val="00036DDB"/>
    <w:rsid w:val="0003733A"/>
    <w:rsid w:val="0004155E"/>
    <w:rsid w:val="00041D42"/>
    <w:rsid w:val="00045911"/>
    <w:rsid w:val="00045AD8"/>
    <w:rsid w:val="00047E49"/>
    <w:rsid w:val="000517FF"/>
    <w:rsid w:val="00051B18"/>
    <w:rsid w:val="00055A73"/>
    <w:rsid w:val="000567D1"/>
    <w:rsid w:val="0005714A"/>
    <w:rsid w:val="000635E0"/>
    <w:rsid w:val="00065A17"/>
    <w:rsid w:val="00067ABB"/>
    <w:rsid w:val="00073647"/>
    <w:rsid w:val="0007369F"/>
    <w:rsid w:val="00074517"/>
    <w:rsid w:val="00077084"/>
    <w:rsid w:val="00077CC4"/>
    <w:rsid w:val="00081D0B"/>
    <w:rsid w:val="0008493D"/>
    <w:rsid w:val="00084AE6"/>
    <w:rsid w:val="00090A25"/>
    <w:rsid w:val="000975D3"/>
    <w:rsid w:val="00097D8C"/>
    <w:rsid w:val="00097F83"/>
    <w:rsid w:val="000A0E94"/>
    <w:rsid w:val="000A2C8F"/>
    <w:rsid w:val="000A4AE4"/>
    <w:rsid w:val="000A58F8"/>
    <w:rsid w:val="000A5E38"/>
    <w:rsid w:val="000B01F6"/>
    <w:rsid w:val="000B04EA"/>
    <w:rsid w:val="000B30EB"/>
    <w:rsid w:val="000B54C2"/>
    <w:rsid w:val="000B5BC1"/>
    <w:rsid w:val="000B6548"/>
    <w:rsid w:val="000C0BC5"/>
    <w:rsid w:val="000C108B"/>
    <w:rsid w:val="000C5091"/>
    <w:rsid w:val="000C6BC7"/>
    <w:rsid w:val="000D18D9"/>
    <w:rsid w:val="000D23E6"/>
    <w:rsid w:val="000D246F"/>
    <w:rsid w:val="000D4576"/>
    <w:rsid w:val="000D7549"/>
    <w:rsid w:val="000E09FD"/>
    <w:rsid w:val="000E3767"/>
    <w:rsid w:val="000E4676"/>
    <w:rsid w:val="000E47D9"/>
    <w:rsid w:val="000E5C1B"/>
    <w:rsid w:val="000E6E62"/>
    <w:rsid w:val="000E6F04"/>
    <w:rsid w:val="000E70C3"/>
    <w:rsid w:val="000F0148"/>
    <w:rsid w:val="000F16B1"/>
    <w:rsid w:val="000F16C9"/>
    <w:rsid w:val="000F4BBE"/>
    <w:rsid w:val="000F5845"/>
    <w:rsid w:val="001006FA"/>
    <w:rsid w:val="00100E75"/>
    <w:rsid w:val="00101A77"/>
    <w:rsid w:val="001026FE"/>
    <w:rsid w:val="00104D76"/>
    <w:rsid w:val="001063CE"/>
    <w:rsid w:val="001141A8"/>
    <w:rsid w:val="00116C8C"/>
    <w:rsid w:val="001172C1"/>
    <w:rsid w:val="00117ABA"/>
    <w:rsid w:val="00122EF3"/>
    <w:rsid w:val="00123CA2"/>
    <w:rsid w:val="00123CB2"/>
    <w:rsid w:val="0012573E"/>
    <w:rsid w:val="0012595D"/>
    <w:rsid w:val="00126247"/>
    <w:rsid w:val="00131342"/>
    <w:rsid w:val="001355EC"/>
    <w:rsid w:val="00135A17"/>
    <w:rsid w:val="00136D03"/>
    <w:rsid w:val="00140274"/>
    <w:rsid w:val="00140AA8"/>
    <w:rsid w:val="00142391"/>
    <w:rsid w:val="0014621F"/>
    <w:rsid w:val="00146698"/>
    <w:rsid w:val="00150137"/>
    <w:rsid w:val="0015028E"/>
    <w:rsid w:val="001506B1"/>
    <w:rsid w:val="001506B3"/>
    <w:rsid w:val="0015071D"/>
    <w:rsid w:val="001537C6"/>
    <w:rsid w:val="0015504C"/>
    <w:rsid w:val="0015655A"/>
    <w:rsid w:val="00156D46"/>
    <w:rsid w:val="001576DE"/>
    <w:rsid w:val="0016064D"/>
    <w:rsid w:val="00161528"/>
    <w:rsid w:val="001621F7"/>
    <w:rsid w:val="00162E5F"/>
    <w:rsid w:val="001659AE"/>
    <w:rsid w:val="00171180"/>
    <w:rsid w:val="00171F78"/>
    <w:rsid w:val="001725A3"/>
    <w:rsid w:val="00173707"/>
    <w:rsid w:val="00173C9B"/>
    <w:rsid w:val="00174DCF"/>
    <w:rsid w:val="00177238"/>
    <w:rsid w:val="0018035E"/>
    <w:rsid w:val="00181C3A"/>
    <w:rsid w:val="001822F7"/>
    <w:rsid w:val="0018283F"/>
    <w:rsid w:val="00187C5F"/>
    <w:rsid w:val="00191B3D"/>
    <w:rsid w:val="001933FA"/>
    <w:rsid w:val="00194480"/>
    <w:rsid w:val="001A006D"/>
    <w:rsid w:val="001A13E6"/>
    <w:rsid w:val="001A412C"/>
    <w:rsid w:val="001A6685"/>
    <w:rsid w:val="001A6AE6"/>
    <w:rsid w:val="001B0930"/>
    <w:rsid w:val="001B094A"/>
    <w:rsid w:val="001B19EB"/>
    <w:rsid w:val="001B3619"/>
    <w:rsid w:val="001B36DE"/>
    <w:rsid w:val="001B5076"/>
    <w:rsid w:val="001B7449"/>
    <w:rsid w:val="001B751D"/>
    <w:rsid w:val="001C0BF3"/>
    <w:rsid w:val="001C185B"/>
    <w:rsid w:val="001C201B"/>
    <w:rsid w:val="001C2AB7"/>
    <w:rsid w:val="001C3C45"/>
    <w:rsid w:val="001C6EAB"/>
    <w:rsid w:val="001C7782"/>
    <w:rsid w:val="001D1425"/>
    <w:rsid w:val="001D1B95"/>
    <w:rsid w:val="001D69D7"/>
    <w:rsid w:val="001D6C58"/>
    <w:rsid w:val="001D6F85"/>
    <w:rsid w:val="001E04B9"/>
    <w:rsid w:val="001E289C"/>
    <w:rsid w:val="001F69A0"/>
    <w:rsid w:val="001F703D"/>
    <w:rsid w:val="0020057B"/>
    <w:rsid w:val="0020068E"/>
    <w:rsid w:val="00200E30"/>
    <w:rsid w:val="002015B1"/>
    <w:rsid w:val="00204EBF"/>
    <w:rsid w:val="002163F5"/>
    <w:rsid w:val="0021713E"/>
    <w:rsid w:val="00221024"/>
    <w:rsid w:val="00221C03"/>
    <w:rsid w:val="0022221D"/>
    <w:rsid w:val="00223B35"/>
    <w:rsid w:val="00223CC7"/>
    <w:rsid w:val="002246F8"/>
    <w:rsid w:val="00230125"/>
    <w:rsid w:val="0023503F"/>
    <w:rsid w:val="002356A0"/>
    <w:rsid w:val="00235D00"/>
    <w:rsid w:val="00237512"/>
    <w:rsid w:val="00241777"/>
    <w:rsid w:val="00242C98"/>
    <w:rsid w:val="00252EE8"/>
    <w:rsid w:val="00253FBA"/>
    <w:rsid w:val="002541A0"/>
    <w:rsid w:val="00255545"/>
    <w:rsid w:val="00256322"/>
    <w:rsid w:val="002569D7"/>
    <w:rsid w:val="0025720F"/>
    <w:rsid w:val="00260C2E"/>
    <w:rsid w:val="00260F36"/>
    <w:rsid w:val="00261108"/>
    <w:rsid w:val="00261A07"/>
    <w:rsid w:val="00262041"/>
    <w:rsid w:val="00262E9D"/>
    <w:rsid w:val="0026304D"/>
    <w:rsid w:val="00263DD5"/>
    <w:rsid w:val="0026464C"/>
    <w:rsid w:val="00267167"/>
    <w:rsid w:val="00267C49"/>
    <w:rsid w:val="00271405"/>
    <w:rsid w:val="00272999"/>
    <w:rsid w:val="002729BD"/>
    <w:rsid w:val="002738D9"/>
    <w:rsid w:val="00273C09"/>
    <w:rsid w:val="00274742"/>
    <w:rsid w:val="00275C73"/>
    <w:rsid w:val="00277AE8"/>
    <w:rsid w:val="00281466"/>
    <w:rsid w:val="00283491"/>
    <w:rsid w:val="00285CAE"/>
    <w:rsid w:val="00290836"/>
    <w:rsid w:val="00290A66"/>
    <w:rsid w:val="00290C29"/>
    <w:rsid w:val="00291F46"/>
    <w:rsid w:val="00294E59"/>
    <w:rsid w:val="00297CA3"/>
    <w:rsid w:val="002A1543"/>
    <w:rsid w:val="002A1F6C"/>
    <w:rsid w:val="002A2EF1"/>
    <w:rsid w:val="002A5786"/>
    <w:rsid w:val="002A7996"/>
    <w:rsid w:val="002B08D6"/>
    <w:rsid w:val="002B0D32"/>
    <w:rsid w:val="002B7711"/>
    <w:rsid w:val="002C616F"/>
    <w:rsid w:val="002C728D"/>
    <w:rsid w:val="002C7DD4"/>
    <w:rsid w:val="002D00FF"/>
    <w:rsid w:val="002D4D52"/>
    <w:rsid w:val="002D4E40"/>
    <w:rsid w:val="002D7184"/>
    <w:rsid w:val="002D78CB"/>
    <w:rsid w:val="002E2388"/>
    <w:rsid w:val="002E409D"/>
    <w:rsid w:val="002E781E"/>
    <w:rsid w:val="002F1D9B"/>
    <w:rsid w:val="002F1F34"/>
    <w:rsid w:val="002F281D"/>
    <w:rsid w:val="002F2C49"/>
    <w:rsid w:val="002F375C"/>
    <w:rsid w:val="002F494A"/>
    <w:rsid w:val="002F5047"/>
    <w:rsid w:val="002F5C54"/>
    <w:rsid w:val="002F637A"/>
    <w:rsid w:val="002F6C25"/>
    <w:rsid w:val="0030033B"/>
    <w:rsid w:val="00303FD2"/>
    <w:rsid w:val="00305C61"/>
    <w:rsid w:val="0030788F"/>
    <w:rsid w:val="00312310"/>
    <w:rsid w:val="003157BA"/>
    <w:rsid w:val="003175B0"/>
    <w:rsid w:val="00320A64"/>
    <w:rsid w:val="003232B0"/>
    <w:rsid w:val="0032362A"/>
    <w:rsid w:val="00323744"/>
    <w:rsid w:val="0032520E"/>
    <w:rsid w:val="00326E9E"/>
    <w:rsid w:val="00331E06"/>
    <w:rsid w:val="00333551"/>
    <w:rsid w:val="0033563E"/>
    <w:rsid w:val="0033652C"/>
    <w:rsid w:val="00337CAD"/>
    <w:rsid w:val="00342336"/>
    <w:rsid w:val="00345780"/>
    <w:rsid w:val="00346906"/>
    <w:rsid w:val="0034785D"/>
    <w:rsid w:val="00350082"/>
    <w:rsid w:val="003512B8"/>
    <w:rsid w:val="0035295D"/>
    <w:rsid w:val="00353661"/>
    <w:rsid w:val="00355FD8"/>
    <w:rsid w:val="00357D96"/>
    <w:rsid w:val="00357DD3"/>
    <w:rsid w:val="0036024D"/>
    <w:rsid w:val="003606B9"/>
    <w:rsid w:val="0036108B"/>
    <w:rsid w:val="00363307"/>
    <w:rsid w:val="0036515C"/>
    <w:rsid w:val="00371A4E"/>
    <w:rsid w:val="00375903"/>
    <w:rsid w:val="00375D35"/>
    <w:rsid w:val="00377C98"/>
    <w:rsid w:val="003804FC"/>
    <w:rsid w:val="00380C04"/>
    <w:rsid w:val="00380FFC"/>
    <w:rsid w:val="003812BC"/>
    <w:rsid w:val="00381A53"/>
    <w:rsid w:val="00384E25"/>
    <w:rsid w:val="00384F40"/>
    <w:rsid w:val="0038646E"/>
    <w:rsid w:val="0039083E"/>
    <w:rsid w:val="0039102D"/>
    <w:rsid w:val="0039361A"/>
    <w:rsid w:val="003937C0"/>
    <w:rsid w:val="00396543"/>
    <w:rsid w:val="00396948"/>
    <w:rsid w:val="003975E1"/>
    <w:rsid w:val="003A113C"/>
    <w:rsid w:val="003A12B8"/>
    <w:rsid w:val="003A37A9"/>
    <w:rsid w:val="003A4267"/>
    <w:rsid w:val="003A4D5A"/>
    <w:rsid w:val="003A72A1"/>
    <w:rsid w:val="003A73F8"/>
    <w:rsid w:val="003A764D"/>
    <w:rsid w:val="003B08A5"/>
    <w:rsid w:val="003B11AE"/>
    <w:rsid w:val="003B1AF5"/>
    <w:rsid w:val="003B7E65"/>
    <w:rsid w:val="003C03A8"/>
    <w:rsid w:val="003C04C8"/>
    <w:rsid w:val="003C06A2"/>
    <w:rsid w:val="003C211B"/>
    <w:rsid w:val="003C4D68"/>
    <w:rsid w:val="003D05EF"/>
    <w:rsid w:val="003D367A"/>
    <w:rsid w:val="003D540B"/>
    <w:rsid w:val="003D5B7E"/>
    <w:rsid w:val="003D6CF4"/>
    <w:rsid w:val="003E008E"/>
    <w:rsid w:val="003E340F"/>
    <w:rsid w:val="003E42B5"/>
    <w:rsid w:val="003F1CC8"/>
    <w:rsid w:val="003F39EC"/>
    <w:rsid w:val="003F4809"/>
    <w:rsid w:val="00403A24"/>
    <w:rsid w:val="004047DD"/>
    <w:rsid w:val="00404D3C"/>
    <w:rsid w:val="004104C5"/>
    <w:rsid w:val="0041633C"/>
    <w:rsid w:val="00417A18"/>
    <w:rsid w:val="004206C0"/>
    <w:rsid w:val="004220F7"/>
    <w:rsid w:val="004229EA"/>
    <w:rsid w:val="00422DE7"/>
    <w:rsid w:val="004234CD"/>
    <w:rsid w:val="0042688F"/>
    <w:rsid w:val="004313F8"/>
    <w:rsid w:val="004319CC"/>
    <w:rsid w:val="004376D3"/>
    <w:rsid w:val="00440D95"/>
    <w:rsid w:val="004453AB"/>
    <w:rsid w:val="00446DAA"/>
    <w:rsid w:val="00447691"/>
    <w:rsid w:val="00451C54"/>
    <w:rsid w:val="00454C45"/>
    <w:rsid w:val="00456369"/>
    <w:rsid w:val="00456D98"/>
    <w:rsid w:val="0046188C"/>
    <w:rsid w:val="00461E3B"/>
    <w:rsid w:val="0047093D"/>
    <w:rsid w:val="004712E2"/>
    <w:rsid w:val="00471780"/>
    <w:rsid w:val="00472200"/>
    <w:rsid w:val="00472FB6"/>
    <w:rsid w:val="00473357"/>
    <w:rsid w:val="00473DEC"/>
    <w:rsid w:val="00474278"/>
    <w:rsid w:val="0047799B"/>
    <w:rsid w:val="004812E0"/>
    <w:rsid w:val="00482B9D"/>
    <w:rsid w:val="00483335"/>
    <w:rsid w:val="00484C13"/>
    <w:rsid w:val="0048538C"/>
    <w:rsid w:val="0048694C"/>
    <w:rsid w:val="00486F2F"/>
    <w:rsid w:val="00487FF8"/>
    <w:rsid w:val="0049029B"/>
    <w:rsid w:val="00491B54"/>
    <w:rsid w:val="004939ED"/>
    <w:rsid w:val="00494877"/>
    <w:rsid w:val="0049644A"/>
    <w:rsid w:val="00496B83"/>
    <w:rsid w:val="004A03A2"/>
    <w:rsid w:val="004A417A"/>
    <w:rsid w:val="004B32C4"/>
    <w:rsid w:val="004B3347"/>
    <w:rsid w:val="004B4139"/>
    <w:rsid w:val="004B6630"/>
    <w:rsid w:val="004C165E"/>
    <w:rsid w:val="004C2345"/>
    <w:rsid w:val="004C2462"/>
    <w:rsid w:val="004C5723"/>
    <w:rsid w:val="004D11B8"/>
    <w:rsid w:val="004D2274"/>
    <w:rsid w:val="004D401B"/>
    <w:rsid w:val="004D7D27"/>
    <w:rsid w:val="004E2E6B"/>
    <w:rsid w:val="004E7C27"/>
    <w:rsid w:val="004F071C"/>
    <w:rsid w:val="004F27C6"/>
    <w:rsid w:val="004F30A5"/>
    <w:rsid w:val="004F42D3"/>
    <w:rsid w:val="004F6B2C"/>
    <w:rsid w:val="00500D2E"/>
    <w:rsid w:val="005025A1"/>
    <w:rsid w:val="00505CD0"/>
    <w:rsid w:val="00510D1D"/>
    <w:rsid w:val="005112AB"/>
    <w:rsid w:val="0051253D"/>
    <w:rsid w:val="00514F10"/>
    <w:rsid w:val="00516069"/>
    <w:rsid w:val="00516133"/>
    <w:rsid w:val="0051685F"/>
    <w:rsid w:val="00523F75"/>
    <w:rsid w:val="0052506D"/>
    <w:rsid w:val="00525D0D"/>
    <w:rsid w:val="00525F54"/>
    <w:rsid w:val="00526D8B"/>
    <w:rsid w:val="005340DA"/>
    <w:rsid w:val="00543D10"/>
    <w:rsid w:val="00545115"/>
    <w:rsid w:val="0054568F"/>
    <w:rsid w:val="0054692E"/>
    <w:rsid w:val="005479F0"/>
    <w:rsid w:val="00551A9B"/>
    <w:rsid w:val="00551D3C"/>
    <w:rsid w:val="005520CC"/>
    <w:rsid w:val="005528BC"/>
    <w:rsid w:val="00555280"/>
    <w:rsid w:val="005559C6"/>
    <w:rsid w:val="005616DE"/>
    <w:rsid w:val="00561DE3"/>
    <w:rsid w:val="0056239B"/>
    <w:rsid w:val="00564AB4"/>
    <w:rsid w:val="005665A4"/>
    <w:rsid w:val="00571003"/>
    <w:rsid w:val="0057107E"/>
    <w:rsid w:val="00571C65"/>
    <w:rsid w:val="00573E1F"/>
    <w:rsid w:val="00574F47"/>
    <w:rsid w:val="005758D8"/>
    <w:rsid w:val="00581834"/>
    <w:rsid w:val="0058434F"/>
    <w:rsid w:val="00584530"/>
    <w:rsid w:val="00592115"/>
    <w:rsid w:val="005934DC"/>
    <w:rsid w:val="005940B0"/>
    <w:rsid w:val="005941E7"/>
    <w:rsid w:val="00595BBC"/>
    <w:rsid w:val="00595C0D"/>
    <w:rsid w:val="005968DD"/>
    <w:rsid w:val="005A3AD3"/>
    <w:rsid w:val="005A4B86"/>
    <w:rsid w:val="005A5763"/>
    <w:rsid w:val="005A71BF"/>
    <w:rsid w:val="005B08F6"/>
    <w:rsid w:val="005B51C7"/>
    <w:rsid w:val="005B5A8F"/>
    <w:rsid w:val="005C2E43"/>
    <w:rsid w:val="005C6BE8"/>
    <w:rsid w:val="005D08EB"/>
    <w:rsid w:val="005D1163"/>
    <w:rsid w:val="005D180E"/>
    <w:rsid w:val="005D2A87"/>
    <w:rsid w:val="005D39E5"/>
    <w:rsid w:val="005D3D09"/>
    <w:rsid w:val="005D6FA1"/>
    <w:rsid w:val="005D7162"/>
    <w:rsid w:val="005E011F"/>
    <w:rsid w:val="005E288A"/>
    <w:rsid w:val="005E2ACC"/>
    <w:rsid w:val="005E2ED7"/>
    <w:rsid w:val="005E32C3"/>
    <w:rsid w:val="005E477E"/>
    <w:rsid w:val="005E7A5D"/>
    <w:rsid w:val="005F0254"/>
    <w:rsid w:val="005F11A1"/>
    <w:rsid w:val="005F660B"/>
    <w:rsid w:val="00601585"/>
    <w:rsid w:val="006015C5"/>
    <w:rsid w:val="006036C5"/>
    <w:rsid w:val="006038BD"/>
    <w:rsid w:val="00603B52"/>
    <w:rsid w:val="0060750C"/>
    <w:rsid w:val="006112B7"/>
    <w:rsid w:val="006116BF"/>
    <w:rsid w:val="00612C7D"/>
    <w:rsid w:val="00615284"/>
    <w:rsid w:val="00617D76"/>
    <w:rsid w:val="00620C9A"/>
    <w:rsid w:val="0062215F"/>
    <w:rsid w:val="00625A32"/>
    <w:rsid w:val="00633C92"/>
    <w:rsid w:val="00636A25"/>
    <w:rsid w:val="00636EA5"/>
    <w:rsid w:val="00644AAC"/>
    <w:rsid w:val="00646D67"/>
    <w:rsid w:val="00646DE9"/>
    <w:rsid w:val="00656A82"/>
    <w:rsid w:val="0065729D"/>
    <w:rsid w:val="00660B76"/>
    <w:rsid w:val="0066565E"/>
    <w:rsid w:val="00665E5C"/>
    <w:rsid w:val="006700D7"/>
    <w:rsid w:val="00671607"/>
    <w:rsid w:val="00677BA2"/>
    <w:rsid w:val="0068031A"/>
    <w:rsid w:val="0068055F"/>
    <w:rsid w:val="006805A4"/>
    <w:rsid w:val="0068318C"/>
    <w:rsid w:val="00687B0F"/>
    <w:rsid w:val="006919AF"/>
    <w:rsid w:val="00693D91"/>
    <w:rsid w:val="00694D3E"/>
    <w:rsid w:val="00694FE0"/>
    <w:rsid w:val="00696A41"/>
    <w:rsid w:val="006A3518"/>
    <w:rsid w:val="006A4AC4"/>
    <w:rsid w:val="006A55AB"/>
    <w:rsid w:val="006B06A7"/>
    <w:rsid w:val="006B2D2D"/>
    <w:rsid w:val="006B5F9F"/>
    <w:rsid w:val="006C0016"/>
    <w:rsid w:val="006C02E3"/>
    <w:rsid w:val="006C0EFA"/>
    <w:rsid w:val="006C28D9"/>
    <w:rsid w:val="006C316B"/>
    <w:rsid w:val="006C4BC5"/>
    <w:rsid w:val="006D33A5"/>
    <w:rsid w:val="006D3ACF"/>
    <w:rsid w:val="006D596E"/>
    <w:rsid w:val="006D5CA0"/>
    <w:rsid w:val="006D72AF"/>
    <w:rsid w:val="006E04D8"/>
    <w:rsid w:val="006E456A"/>
    <w:rsid w:val="006E5247"/>
    <w:rsid w:val="006E6062"/>
    <w:rsid w:val="006E695D"/>
    <w:rsid w:val="006E74ED"/>
    <w:rsid w:val="00700209"/>
    <w:rsid w:val="0070283E"/>
    <w:rsid w:val="0070426B"/>
    <w:rsid w:val="00704354"/>
    <w:rsid w:val="0070456B"/>
    <w:rsid w:val="00712228"/>
    <w:rsid w:val="00712722"/>
    <w:rsid w:val="00721EA2"/>
    <w:rsid w:val="007230A2"/>
    <w:rsid w:val="007252CB"/>
    <w:rsid w:val="007324BA"/>
    <w:rsid w:val="0073644E"/>
    <w:rsid w:val="00737611"/>
    <w:rsid w:val="00737DAE"/>
    <w:rsid w:val="007403C6"/>
    <w:rsid w:val="00740469"/>
    <w:rsid w:val="0074156C"/>
    <w:rsid w:val="007431E3"/>
    <w:rsid w:val="0075388E"/>
    <w:rsid w:val="00753EE5"/>
    <w:rsid w:val="00754BA9"/>
    <w:rsid w:val="00762A70"/>
    <w:rsid w:val="00763692"/>
    <w:rsid w:val="00763819"/>
    <w:rsid w:val="00764BBF"/>
    <w:rsid w:val="00764EDC"/>
    <w:rsid w:val="00766D2E"/>
    <w:rsid w:val="00772BF0"/>
    <w:rsid w:val="00773ECD"/>
    <w:rsid w:val="00774DAD"/>
    <w:rsid w:val="00775954"/>
    <w:rsid w:val="0077673A"/>
    <w:rsid w:val="00780C10"/>
    <w:rsid w:val="00784070"/>
    <w:rsid w:val="00784DB1"/>
    <w:rsid w:val="00785658"/>
    <w:rsid w:val="007857BE"/>
    <w:rsid w:val="00785EDB"/>
    <w:rsid w:val="007869C8"/>
    <w:rsid w:val="00792AD4"/>
    <w:rsid w:val="00792AFA"/>
    <w:rsid w:val="007935C5"/>
    <w:rsid w:val="00794ADF"/>
    <w:rsid w:val="00794BEF"/>
    <w:rsid w:val="0079590D"/>
    <w:rsid w:val="00795A76"/>
    <w:rsid w:val="007A0F91"/>
    <w:rsid w:val="007A198C"/>
    <w:rsid w:val="007A75A3"/>
    <w:rsid w:val="007B04F4"/>
    <w:rsid w:val="007B1371"/>
    <w:rsid w:val="007B397A"/>
    <w:rsid w:val="007B6BF1"/>
    <w:rsid w:val="007B7478"/>
    <w:rsid w:val="007C3CED"/>
    <w:rsid w:val="007C7AEE"/>
    <w:rsid w:val="007D114B"/>
    <w:rsid w:val="007D4338"/>
    <w:rsid w:val="007D707A"/>
    <w:rsid w:val="007E0AFE"/>
    <w:rsid w:val="007E3CE1"/>
    <w:rsid w:val="007E4D8F"/>
    <w:rsid w:val="007E5C86"/>
    <w:rsid w:val="007F2FAE"/>
    <w:rsid w:val="007F5FA7"/>
    <w:rsid w:val="007F61BC"/>
    <w:rsid w:val="008000D7"/>
    <w:rsid w:val="00803E76"/>
    <w:rsid w:val="008059FF"/>
    <w:rsid w:val="00806221"/>
    <w:rsid w:val="008072E5"/>
    <w:rsid w:val="00810317"/>
    <w:rsid w:val="0081275F"/>
    <w:rsid w:val="00812E2A"/>
    <w:rsid w:val="00813EB5"/>
    <w:rsid w:val="00814EB8"/>
    <w:rsid w:val="00816E25"/>
    <w:rsid w:val="00821210"/>
    <w:rsid w:val="008226CF"/>
    <w:rsid w:val="0082291B"/>
    <w:rsid w:val="0082464E"/>
    <w:rsid w:val="00826D4B"/>
    <w:rsid w:val="00831B78"/>
    <w:rsid w:val="00834A6F"/>
    <w:rsid w:val="00834CBB"/>
    <w:rsid w:val="0083547E"/>
    <w:rsid w:val="008356E9"/>
    <w:rsid w:val="00835E20"/>
    <w:rsid w:val="00836126"/>
    <w:rsid w:val="008438D1"/>
    <w:rsid w:val="00844E30"/>
    <w:rsid w:val="00845001"/>
    <w:rsid w:val="008503BA"/>
    <w:rsid w:val="008542DE"/>
    <w:rsid w:val="008550EA"/>
    <w:rsid w:val="008553A9"/>
    <w:rsid w:val="00860197"/>
    <w:rsid w:val="00860207"/>
    <w:rsid w:val="008631BC"/>
    <w:rsid w:val="00864A4B"/>
    <w:rsid w:val="008700AA"/>
    <w:rsid w:val="00871D35"/>
    <w:rsid w:val="00871E64"/>
    <w:rsid w:val="00872304"/>
    <w:rsid w:val="00875399"/>
    <w:rsid w:val="00876E17"/>
    <w:rsid w:val="00881739"/>
    <w:rsid w:val="00881B30"/>
    <w:rsid w:val="00882142"/>
    <w:rsid w:val="00882D4A"/>
    <w:rsid w:val="00891C1B"/>
    <w:rsid w:val="00893DB8"/>
    <w:rsid w:val="00894BA4"/>
    <w:rsid w:val="00894CA0"/>
    <w:rsid w:val="008959D5"/>
    <w:rsid w:val="008A1DDE"/>
    <w:rsid w:val="008A23B2"/>
    <w:rsid w:val="008A3874"/>
    <w:rsid w:val="008A5681"/>
    <w:rsid w:val="008B0016"/>
    <w:rsid w:val="008B020C"/>
    <w:rsid w:val="008B03DE"/>
    <w:rsid w:val="008B07D8"/>
    <w:rsid w:val="008B3A46"/>
    <w:rsid w:val="008B3C16"/>
    <w:rsid w:val="008B760E"/>
    <w:rsid w:val="008C007D"/>
    <w:rsid w:val="008C54F0"/>
    <w:rsid w:val="008C5D3B"/>
    <w:rsid w:val="008D2C6C"/>
    <w:rsid w:val="008D5513"/>
    <w:rsid w:val="008D59CE"/>
    <w:rsid w:val="008E0387"/>
    <w:rsid w:val="008E1AF8"/>
    <w:rsid w:val="008E58A1"/>
    <w:rsid w:val="008E5A09"/>
    <w:rsid w:val="008E6617"/>
    <w:rsid w:val="008E6B2E"/>
    <w:rsid w:val="008F0E65"/>
    <w:rsid w:val="008F48DB"/>
    <w:rsid w:val="008F4B36"/>
    <w:rsid w:val="008F4D34"/>
    <w:rsid w:val="008F5326"/>
    <w:rsid w:val="008F6F4A"/>
    <w:rsid w:val="009004FB"/>
    <w:rsid w:val="009008AD"/>
    <w:rsid w:val="00902151"/>
    <w:rsid w:val="00903071"/>
    <w:rsid w:val="009069C3"/>
    <w:rsid w:val="009104FB"/>
    <w:rsid w:val="00910E1F"/>
    <w:rsid w:val="00911808"/>
    <w:rsid w:val="00913A12"/>
    <w:rsid w:val="009142AB"/>
    <w:rsid w:val="00914E69"/>
    <w:rsid w:val="00915160"/>
    <w:rsid w:val="00921014"/>
    <w:rsid w:val="0092122A"/>
    <w:rsid w:val="00922F7B"/>
    <w:rsid w:val="0092398F"/>
    <w:rsid w:val="00926933"/>
    <w:rsid w:val="009310BF"/>
    <w:rsid w:val="00933A3E"/>
    <w:rsid w:val="00935E30"/>
    <w:rsid w:val="009372BE"/>
    <w:rsid w:val="00937A14"/>
    <w:rsid w:val="009400BC"/>
    <w:rsid w:val="00941F21"/>
    <w:rsid w:val="00942CFA"/>
    <w:rsid w:val="00943832"/>
    <w:rsid w:val="00944690"/>
    <w:rsid w:val="00944F14"/>
    <w:rsid w:val="00947AEA"/>
    <w:rsid w:val="00952A17"/>
    <w:rsid w:val="00952BAB"/>
    <w:rsid w:val="00954D22"/>
    <w:rsid w:val="00956075"/>
    <w:rsid w:val="00957820"/>
    <w:rsid w:val="009579A2"/>
    <w:rsid w:val="0096216E"/>
    <w:rsid w:val="009634CE"/>
    <w:rsid w:val="00965D7B"/>
    <w:rsid w:val="0097108C"/>
    <w:rsid w:val="009715E1"/>
    <w:rsid w:val="00972EF6"/>
    <w:rsid w:val="00974896"/>
    <w:rsid w:val="0097500D"/>
    <w:rsid w:val="00976910"/>
    <w:rsid w:val="00980E2A"/>
    <w:rsid w:val="00982BE5"/>
    <w:rsid w:val="009836EF"/>
    <w:rsid w:val="0099096F"/>
    <w:rsid w:val="00991C86"/>
    <w:rsid w:val="00992ACC"/>
    <w:rsid w:val="00995B49"/>
    <w:rsid w:val="0099741A"/>
    <w:rsid w:val="00997DF4"/>
    <w:rsid w:val="009A0AC2"/>
    <w:rsid w:val="009A1470"/>
    <w:rsid w:val="009A3833"/>
    <w:rsid w:val="009A7172"/>
    <w:rsid w:val="009B09B1"/>
    <w:rsid w:val="009B3B26"/>
    <w:rsid w:val="009B3EAE"/>
    <w:rsid w:val="009B523C"/>
    <w:rsid w:val="009B7BDF"/>
    <w:rsid w:val="009C1324"/>
    <w:rsid w:val="009C210E"/>
    <w:rsid w:val="009C2ABF"/>
    <w:rsid w:val="009C3ACE"/>
    <w:rsid w:val="009C3F45"/>
    <w:rsid w:val="009C437D"/>
    <w:rsid w:val="009C6C76"/>
    <w:rsid w:val="009D0795"/>
    <w:rsid w:val="009D197E"/>
    <w:rsid w:val="009D1B1D"/>
    <w:rsid w:val="009D6FD6"/>
    <w:rsid w:val="009D7BF1"/>
    <w:rsid w:val="009E29AC"/>
    <w:rsid w:val="009E341D"/>
    <w:rsid w:val="009E4066"/>
    <w:rsid w:val="009E7725"/>
    <w:rsid w:val="009F04CC"/>
    <w:rsid w:val="009F2602"/>
    <w:rsid w:val="009F3981"/>
    <w:rsid w:val="009F7B9D"/>
    <w:rsid w:val="00A05CA1"/>
    <w:rsid w:val="00A12456"/>
    <w:rsid w:val="00A12963"/>
    <w:rsid w:val="00A1326F"/>
    <w:rsid w:val="00A13E35"/>
    <w:rsid w:val="00A154A6"/>
    <w:rsid w:val="00A16306"/>
    <w:rsid w:val="00A16A8F"/>
    <w:rsid w:val="00A17DFB"/>
    <w:rsid w:val="00A229CC"/>
    <w:rsid w:val="00A237EC"/>
    <w:rsid w:val="00A251AB"/>
    <w:rsid w:val="00A278E5"/>
    <w:rsid w:val="00A27B00"/>
    <w:rsid w:val="00A30793"/>
    <w:rsid w:val="00A3235C"/>
    <w:rsid w:val="00A32C87"/>
    <w:rsid w:val="00A3316D"/>
    <w:rsid w:val="00A41FA6"/>
    <w:rsid w:val="00A437B9"/>
    <w:rsid w:val="00A45D3F"/>
    <w:rsid w:val="00A47E8E"/>
    <w:rsid w:val="00A52738"/>
    <w:rsid w:val="00A5545F"/>
    <w:rsid w:val="00A56889"/>
    <w:rsid w:val="00A60AC5"/>
    <w:rsid w:val="00A64785"/>
    <w:rsid w:val="00A64E44"/>
    <w:rsid w:val="00A66982"/>
    <w:rsid w:val="00A6706F"/>
    <w:rsid w:val="00A711F1"/>
    <w:rsid w:val="00A713BD"/>
    <w:rsid w:val="00A72B0C"/>
    <w:rsid w:val="00A72E4B"/>
    <w:rsid w:val="00A824FC"/>
    <w:rsid w:val="00A82F81"/>
    <w:rsid w:val="00A9063E"/>
    <w:rsid w:val="00A91B59"/>
    <w:rsid w:val="00A97824"/>
    <w:rsid w:val="00AA0AFA"/>
    <w:rsid w:val="00AA0E16"/>
    <w:rsid w:val="00AA10EE"/>
    <w:rsid w:val="00AA1DBA"/>
    <w:rsid w:val="00AA21AD"/>
    <w:rsid w:val="00AA3501"/>
    <w:rsid w:val="00AA4290"/>
    <w:rsid w:val="00AA6C09"/>
    <w:rsid w:val="00AB1F06"/>
    <w:rsid w:val="00AB27E2"/>
    <w:rsid w:val="00AB415E"/>
    <w:rsid w:val="00AB455E"/>
    <w:rsid w:val="00AB55F9"/>
    <w:rsid w:val="00AB7960"/>
    <w:rsid w:val="00AC15F7"/>
    <w:rsid w:val="00AC3CC6"/>
    <w:rsid w:val="00AC3F86"/>
    <w:rsid w:val="00AC4FBD"/>
    <w:rsid w:val="00AC6AA1"/>
    <w:rsid w:val="00AD1B73"/>
    <w:rsid w:val="00AD4054"/>
    <w:rsid w:val="00AD7247"/>
    <w:rsid w:val="00AD74C6"/>
    <w:rsid w:val="00AE116B"/>
    <w:rsid w:val="00AE2474"/>
    <w:rsid w:val="00AE4155"/>
    <w:rsid w:val="00AE4759"/>
    <w:rsid w:val="00AE48F4"/>
    <w:rsid w:val="00AE612F"/>
    <w:rsid w:val="00AE6CF8"/>
    <w:rsid w:val="00AE7585"/>
    <w:rsid w:val="00AF042E"/>
    <w:rsid w:val="00AF0DFF"/>
    <w:rsid w:val="00AF6E8B"/>
    <w:rsid w:val="00AF7387"/>
    <w:rsid w:val="00B015C8"/>
    <w:rsid w:val="00B0203A"/>
    <w:rsid w:val="00B02D24"/>
    <w:rsid w:val="00B05750"/>
    <w:rsid w:val="00B12834"/>
    <w:rsid w:val="00B14BB1"/>
    <w:rsid w:val="00B14D25"/>
    <w:rsid w:val="00B15DA8"/>
    <w:rsid w:val="00B1645E"/>
    <w:rsid w:val="00B251FA"/>
    <w:rsid w:val="00B26EFE"/>
    <w:rsid w:val="00B27050"/>
    <w:rsid w:val="00B32E84"/>
    <w:rsid w:val="00B34B6E"/>
    <w:rsid w:val="00B36AF7"/>
    <w:rsid w:val="00B41FE1"/>
    <w:rsid w:val="00B420A8"/>
    <w:rsid w:val="00B451B1"/>
    <w:rsid w:val="00B46825"/>
    <w:rsid w:val="00B4711F"/>
    <w:rsid w:val="00B476E4"/>
    <w:rsid w:val="00B47851"/>
    <w:rsid w:val="00B50D2A"/>
    <w:rsid w:val="00B54C8A"/>
    <w:rsid w:val="00B55CA3"/>
    <w:rsid w:val="00B567EA"/>
    <w:rsid w:val="00B62230"/>
    <w:rsid w:val="00B638A6"/>
    <w:rsid w:val="00B642B9"/>
    <w:rsid w:val="00B6589F"/>
    <w:rsid w:val="00B65CD4"/>
    <w:rsid w:val="00B66D2E"/>
    <w:rsid w:val="00B766A0"/>
    <w:rsid w:val="00B77B4C"/>
    <w:rsid w:val="00B83F03"/>
    <w:rsid w:val="00B86160"/>
    <w:rsid w:val="00B86B94"/>
    <w:rsid w:val="00B90F05"/>
    <w:rsid w:val="00B91662"/>
    <w:rsid w:val="00B9245E"/>
    <w:rsid w:val="00B9646D"/>
    <w:rsid w:val="00B97BA2"/>
    <w:rsid w:val="00B97FFD"/>
    <w:rsid w:val="00BA069A"/>
    <w:rsid w:val="00BA1D82"/>
    <w:rsid w:val="00BA2B7B"/>
    <w:rsid w:val="00BA2E37"/>
    <w:rsid w:val="00BA4009"/>
    <w:rsid w:val="00BB2117"/>
    <w:rsid w:val="00BB5874"/>
    <w:rsid w:val="00BB67D7"/>
    <w:rsid w:val="00BB7BBA"/>
    <w:rsid w:val="00BC037E"/>
    <w:rsid w:val="00BC1272"/>
    <w:rsid w:val="00BC3260"/>
    <w:rsid w:val="00BC36BA"/>
    <w:rsid w:val="00BC4E8E"/>
    <w:rsid w:val="00BC6AE3"/>
    <w:rsid w:val="00BC7AAD"/>
    <w:rsid w:val="00BD08B5"/>
    <w:rsid w:val="00BD13C0"/>
    <w:rsid w:val="00BD1C90"/>
    <w:rsid w:val="00BD37BF"/>
    <w:rsid w:val="00BD516D"/>
    <w:rsid w:val="00BE0BAD"/>
    <w:rsid w:val="00BE0BC0"/>
    <w:rsid w:val="00BE504D"/>
    <w:rsid w:val="00BE700E"/>
    <w:rsid w:val="00BF0BE8"/>
    <w:rsid w:val="00BF1B52"/>
    <w:rsid w:val="00BF6C16"/>
    <w:rsid w:val="00BF6EA8"/>
    <w:rsid w:val="00BF77FC"/>
    <w:rsid w:val="00C015B1"/>
    <w:rsid w:val="00C0307F"/>
    <w:rsid w:val="00C03B19"/>
    <w:rsid w:val="00C060FE"/>
    <w:rsid w:val="00C071EB"/>
    <w:rsid w:val="00C07F52"/>
    <w:rsid w:val="00C10B62"/>
    <w:rsid w:val="00C12B91"/>
    <w:rsid w:val="00C12E91"/>
    <w:rsid w:val="00C16A53"/>
    <w:rsid w:val="00C174AA"/>
    <w:rsid w:val="00C1786E"/>
    <w:rsid w:val="00C208AA"/>
    <w:rsid w:val="00C23091"/>
    <w:rsid w:val="00C239DF"/>
    <w:rsid w:val="00C2565D"/>
    <w:rsid w:val="00C25F39"/>
    <w:rsid w:val="00C2692F"/>
    <w:rsid w:val="00C26D23"/>
    <w:rsid w:val="00C33942"/>
    <w:rsid w:val="00C356ED"/>
    <w:rsid w:val="00C405B1"/>
    <w:rsid w:val="00C44743"/>
    <w:rsid w:val="00C456E8"/>
    <w:rsid w:val="00C466A7"/>
    <w:rsid w:val="00C46EC1"/>
    <w:rsid w:val="00C51338"/>
    <w:rsid w:val="00C51C8C"/>
    <w:rsid w:val="00C51CE3"/>
    <w:rsid w:val="00C54077"/>
    <w:rsid w:val="00C546AC"/>
    <w:rsid w:val="00C609F3"/>
    <w:rsid w:val="00C65055"/>
    <w:rsid w:val="00C67DE9"/>
    <w:rsid w:val="00C71658"/>
    <w:rsid w:val="00C71F2F"/>
    <w:rsid w:val="00C72485"/>
    <w:rsid w:val="00C73497"/>
    <w:rsid w:val="00C738D8"/>
    <w:rsid w:val="00C741D7"/>
    <w:rsid w:val="00C770EB"/>
    <w:rsid w:val="00C80317"/>
    <w:rsid w:val="00C8292B"/>
    <w:rsid w:val="00C848A6"/>
    <w:rsid w:val="00C85B88"/>
    <w:rsid w:val="00C90F52"/>
    <w:rsid w:val="00C91225"/>
    <w:rsid w:val="00C93EF8"/>
    <w:rsid w:val="00C962D6"/>
    <w:rsid w:val="00C97094"/>
    <w:rsid w:val="00C97D22"/>
    <w:rsid w:val="00CA0312"/>
    <w:rsid w:val="00CA2C47"/>
    <w:rsid w:val="00CA613B"/>
    <w:rsid w:val="00CB0B3D"/>
    <w:rsid w:val="00CB0F26"/>
    <w:rsid w:val="00CB1055"/>
    <w:rsid w:val="00CB1578"/>
    <w:rsid w:val="00CB182B"/>
    <w:rsid w:val="00CB2B24"/>
    <w:rsid w:val="00CB5D07"/>
    <w:rsid w:val="00CB67F9"/>
    <w:rsid w:val="00CB7E8B"/>
    <w:rsid w:val="00CC03E9"/>
    <w:rsid w:val="00CC2408"/>
    <w:rsid w:val="00CC2984"/>
    <w:rsid w:val="00CC44F4"/>
    <w:rsid w:val="00CC6BF9"/>
    <w:rsid w:val="00CC7995"/>
    <w:rsid w:val="00CD175C"/>
    <w:rsid w:val="00CD2FF4"/>
    <w:rsid w:val="00CD3D26"/>
    <w:rsid w:val="00CD4FEB"/>
    <w:rsid w:val="00CD68FB"/>
    <w:rsid w:val="00CD7B83"/>
    <w:rsid w:val="00CE17F3"/>
    <w:rsid w:val="00CE2115"/>
    <w:rsid w:val="00CE2948"/>
    <w:rsid w:val="00CE4D06"/>
    <w:rsid w:val="00CE7882"/>
    <w:rsid w:val="00CE7DA0"/>
    <w:rsid w:val="00CF0DBC"/>
    <w:rsid w:val="00CF2DBF"/>
    <w:rsid w:val="00CF3FBA"/>
    <w:rsid w:val="00CF4CB9"/>
    <w:rsid w:val="00CF63E6"/>
    <w:rsid w:val="00CF7587"/>
    <w:rsid w:val="00CF7C68"/>
    <w:rsid w:val="00D01553"/>
    <w:rsid w:val="00D02870"/>
    <w:rsid w:val="00D113D1"/>
    <w:rsid w:val="00D1162A"/>
    <w:rsid w:val="00D132B9"/>
    <w:rsid w:val="00D14FFE"/>
    <w:rsid w:val="00D15C51"/>
    <w:rsid w:val="00D2108F"/>
    <w:rsid w:val="00D233FE"/>
    <w:rsid w:val="00D31B8B"/>
    <w:rsid w:val="00D32438"/>
    <w:rsid w:val="00D32539"/>
    <w:rsid w:val="00D32E10"/>
    <w:rsid w:val="00D33ADC"/>
    <w:rsid w:val="00D33C21"/>
    <w:rsid w:val="00D346C6"/>
    <w:rsid w:val="00D34F4F"/>
    <w:rsid w:val="00D35BBA"/>
    <w:rsid w:val="00D4023D"/>
    <w:rsid w:val="00D4028B"/>
    <w:rsid w:val="00D448B3"/>
    <w:rsid w:val="00D46335"/>
    <w:rsid w:val="00D46996"/>
    <w:rsid w:val="00D46A22"/>
    <w:rsid w:val="00D50845"/>
    <w:rsid w:val="00D5572D"/>
    <w:rsid w:val="00D55FE5"/>
    <w:rsid w:val="00D56F09"/>
    <w:rsid w:val="00D63F70"/>
    <w:rsid w:val="00D67254"/>
    <w:rsid w:val="00D672F6"/>
    <w:rsid w:val="00D67D6C"/>
    <w:rsid w:val="00D703A0"/>
    <w:rsid w:val="00D7208B"/>
    <w:rsid w:val="00D7345E"/>
    <w:rsid w:val="00D74501"/>
    <w:rsid w:val="00D77330"/>
    <w:rsid w:val="00D77F2B"/>
    <w:rsid w:val="00D82DB1"/>
    <w:rsid w:val="00D833C2"/>
    <w:rsid w:val="00D86E54"/>
    <w:rsid w:val="00D912A9"/>
    <w:rsid w:val="00D92AE8"/>
    <w:rsid w:val="00D93F09"/>
    <w:rsid w:val="00D9509D"/>
    <w:rsid w:val="00D96B62"/>
    <w:rsid w:val="00D975ED"/>
    <w:rsid w:val="00D97F14"/>
    <w:rsid w:val="00DA6B7E"/>
    <w:rsid w:val="00DB0273"/>
    <w:rsid w:val="00DB2F1F"/>
    <w:rsid w:val="00DB33E8"/>
    <w:rsid w:val="00DB396A"/>
    <w:rsid w:val="00DB4878"/>
    <w:rsid w:val="00DB5735"/>
    <w:rsid w:val="00DC2199"/>
    <w:rsid w:val="00DC2809"/>
    <w:rsid w:val="00DC2D8D"/>
    <w:rsid w:val="00DC70B1"/>
    <w:rsid w:val="00DC7271"/>
    <w:rsid w:val="00DD0A1D"/>
    <w:rsid w:val="00DD1647"/>
    <w:rsid w:val="00DD35DA"/>
    <w:rsid w:val="00DD4D79"/>
    <w:rsid w:val="00DD527B"/>
    <w:rsid w:val="00DD75E7"/>
    <w:rsid w:val="00DE09F8"/>
    <w:rsid w:val="00DE3C84"/>
    <w:rsid w:val="00DE4038"/>
    <w:rsid w:val="00DE4C2E"/>
    <w:rsid w:val="00DE6336"/>
    <w:rsid w:val="00DE6A10"/>
    <w:rsid w:val="00DE6FC5"/>
    <w:rsid w:val="00DF2AFD"/>
    <w:rsid w:val="00DF35CF"/>
    <w:rsid w:val="00DF5988"/>
    <w:rsid w:val="00DF59C8"/>
    <w:rsid w:val="00DF6453"/>
    <w:rsid w:val="00E04204"/>
    <w:rsid w:val="00E044FA"/>
    <w:rsid w:val="00E046BD"/>
    <w:rsid w:val="00E04AE6"/>
    <w:rsid w:val="00E0529A"/>
    <w:rsid w:val="00E0729C"/>
    <w:rsid w:val="00E12272"/>
    <w:rsid w:val="00E13840"/>
    <w:rsid w:val="00E13E50"/>
    <w:rsid w:val="00E152CF"/>
    <w:rsid w:val="00E1590F"/>
    <w:rsid w:val="00E1675C"/>
    <w:rsid w:val="00E17BF3"/>
    <w:rsid w:val="00E20803"/>
    <w:rsid w:val="00E23465"/>
    <w:rsid w:val="00E31270"/>
    <w:rsid w:val="00E32006"/>
    <w:rsid w:val="00E33000"/>
    <w:rsid w:val="00E3380A"/>
    <w:rsid w:val="00E33B99"/>
    <w:rsid w:val="00E3482E"/>
    <w:rsid w:val="00E34CD3"/>
    <w:rsid w:val="00E35116"/>
    <w:rsid w:val="00E352EC"/>
    <w:rsid w:val="00E361CE"/>
    <w:rsid w:val="00E41C2F"/>
    <w:rsid w:val="00E4474F"/>
    <w:rsid w:val="00E470AA"/>
    <w:rsid w:val="00E50E53"/>
    <w:rsid w:val="00E5350C"/>
    <w:rsid w:val="00E53571"/>
    <w:rsid w:val="00E5361F"/>
    <w:rsid w:val="00E5518E"/>
    <w:rsid w:val="00E558A6"/>
    <w:rsid w:val="00E61462"/>
    <w:rsid w:val="00E62351"/>
    <w:rsid w:val="00E65ED1"/>
    <w:rsid w:val="00E71200"/>
    <w:rsid w:val="00E71D10"/>
    <w:rsid w:val="00E73D8A"/>
    <w:rsid w:val="00E77140"/>
    <w:rsid w:val="00E77886"/>
    <w:rsid w:val="00E807FD"/>
    <w:rsid w:val="00E82934"/>
    <w:rsid w:val="00E830F1"/>
    <w:rsid w:val="00E8524D"/>
    <w:rsid w:val="00E8774D"/>
    <w:rsid w:val="00E91858"/>
    <w:rsid w:val="00E94619"/>
    <w:rsid w:val="00EA350A"/>
    <w:rsid w:val="00EA707C"/>
    <w:rsid w:val="00EA783D"/>
    <w:rsid w:val="00EB0707"/>
    <w:rsid w:val="00EB09C7"/>
    <w:rsid w:val="00EB13A5"/>
    <w:rsid w:val="00EB3B70"/>
    <w:rsid w:val="00EB6F93"/>
    <w:rsid w:val="00EC2248"/>
    <w:rsid w:val="00EC24A6"/>
    <w:rsid w:val="00EC3EB5"/>
    <w:rsid w:val="00EC43D9"/>
    <w:rsid w:val="00EC4F42"/>
    <w:rsid w:val="00EC5A0F"/>
    <w:rsid w:val="00ED1587"/>
    <w:rsid w:val="00ED29FC"/>
    <w:rsid w:val="00ED2E82"/>
    <w:rsid w:val="00ED39C8"/>
    <w:rsid w:val="00EE003D"/>
    <w:rsid w:val="00EE017B"/>
    <w:rsid w:val="00EE06BD"/>
    <w:rsid w:val="00EE1547"/>
    <w:rsid w:val="00EE3BB2"/>
    <w:rsid w:val="00EE5F89"/>
    <w:rsid w:val="00EF04E9"/>
    <w:rsid w:val="00EF06DD"/>
    <w:rsid w:val="00EF206E"/>
    <w:rsid w:val="00EF3CAB"/>
    <w:rsid w:val="00EF48EB"/>
    <w:rsid w:val="00EF582A"/>
    <w:rsid w:val="00EF689C"/>
    <w:rsid w:val="00EF7EF7"/>
    <w:rsid w:val="00F01CCC"/>
    <w:rsid w:val="00F0564D"/>
    <w:rsid w:val="00F05F62"/>
    <w:rsid w:val="00F0773F"/>
    <w:rsid w:val="00F1504E"/>
    <w:rsid w:val="00F17A15"/>
    <w:rsid w:val="00F17DE7"/>
    <w:rsid w:val="00F22ACB"/>
    <w:rsid w:val="00F2663A"/>
    <w:rsid w:val="00F26C3E"/>
    <w:rsid w:val="00F3050C"/>
    <w:rsid w:val="00F30840"/>
    <w:rsid w:val="00F30A1B"/>
    <w:rsid w:val="00F31805"/>
    <w:rsid w:val="00F31922"/>
    <w:rsid w:val="00F32BE7"/>
    <w:rsid w:val="00F331B1"/>
    <w:rsid w:val="00F34D65"/>
    <w:rsid w:val="00F35EEA"/>
    <w:rsid w:val="00F36302"/>
    <w:rsid w:val="00F363F9"/>
    <w:rsid w:val="00F369BD"/>
    <w:rsid w:val="00F3741D"/>
    <w:rsid w:val="00F3788A"/>
    <w:rsid w:val="00F4005A"/>
    <w:rsid w:val="00F41820"/>
    <w:rsid w:val="00F43849"/>
    <w:rsid w:val="00F442E1"/>
    <w:rsid w:val="00F444A0"/>
    <w:rsid w:val="00F449F7"/>
    <w:rsid w:val="00F51A82"/>
    <w:rsid w:val="00F52F6D"/>
    <w:rsid w:val="00F539B6"/>
    <w:rsid w:val="00F542C0"/>
    <w:rsid w:val="00F55F21"/>
    <w:rsid w:val="00F569F9"/>
    <w:rsid w:val="00F56EA5"/>
    <w:rsid w:val="00F56EE4"/>
    <w:rsid w:val="00F60B52"/>
    <w:rsid w:val="00F6120E"/>
    <w:rsid w:val="00F622B2"/>
    <w:rsid w:val="00F6385D"/>
    <w:rsid w:val="00F74FFC"/>
    <w:rsid w:val="00F80CE5"/>
    <w:rsid w:val="00F8239E"/>
    <w:rsid w:val="00F82DAD"/>
    <w:rsid w:val="00F83D7E"/>
    <w:rsid w:val="00F873D7"/>
    <w:rsid w:val="00F907C7"/>
    <w:rsid w:val="00F91092"/>
    <w:rsid w:val="00F92015"/>
    <w:rsid w:val="00F9362E"/>
    <w:rsid w:val="00FA2576"/>
    <w:rsid w:val="00FA26A3"/>
    <w:rsid w:val="00FB007F"/>
    <w:rsid w:val="00FB16F9"/>
    <w:rsid w:val="00FB1B82"/>
    <w:rsid w:val="00FB30B4"/>
    <w:rsid w:val="00FB71EC"/>
    <w:rsid w:val="00FC293C"/>
    <w:rsid w:val="00FC2AAE"/>
    <w:rsid w:val="00FC3DFB"/>
    <w:rsid w:val="00FD3D60"/>
    <w:rsid w:val="00FD43CE"/>
    <w:rsid w:val="00FD45F8"/>
    <w:rsid w:val="00FD5455"/>
    <w:rsid w:val="00FD5B94"/>
    <w:rsid w:val="00FD7168"/>
    <w:rsid w:val="00FE1A40"/>
    <w:rsid w:val="00FE3668"/>
    <w:rsid w:val="00FE4850"/>
    <w:rsid w:val="00FE4947"/>
    <w:rsid w:val="00FF3BCB"/>
    <w:rsid w:val="00FF4E0D"/>
    <w:rsid w:val="00FF6BD6"/>
    <w:rsid w:val="00FF76CC"/>
    <w:rsid w:val="00FF7E85"/>
    <w:rsid w:val="00FF7EF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3261C8"/>
  <w15:chartTrackingRefBased/>
  <w15:docId w15:val="{9F62B92B-56C4-47E9-8863-CF238DA79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宋体"/>
      <w:spacing w:val="-1"/>
    </w:rPr>
  </w:style>
  <w:style w:type="character" w:customStyle="1" w:styleId="BodyTextChar">
    <w:name w:val="Body Text Char"/>
    <w:link w:val="BodyText"/>
    <w:rsid w:val="00B32A40"/>
    <w:rPr>
      <w:rFonts w:eastAsia="宋体"/>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宋体"/>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宋体" w:hAnsi="Symbol" w:cs="Symbol"/>
    </w:rPr>
  </w:style>
  <w:style w:type="paragraph" w:customStyle="1" w:styleId="figurecaption">
    <w:name w:val="figure caption"/>
    <w:rsid w:val="007A28F1"/>
    <w:pPr>
      <w:numPr>
        <w:numId w:val="22"/>
      </w:numPr>
      <w:spacing w:before="80" w:after="200"/>
      <w:jc w:val="center"/>
    </w:pPr>
    <w:rPr>
      <w:rFonts w:eastAsia="宋体"/>
      <w:noProof/>
      <w:sz w:val="16"/>
      <w:szCs w:val="16"/>
      <w:lang w:eastAsia="en-US"/>
    </w:rPr>
  </w:style>
  <w:style w:type="paragraph" w:customStyle="1" w:styleId="tablecolhead">
    <w:name w:val="table col head"/>
    <w:basedOn w:val="Normal"/>
    <w:rsid w:val="007A28F1"/>
    <w:pPr>
      <w:autoSpaceDE/>
      <w:autoSpaceDN/>
      <w:jc w:val="center"/>
    </w:pPr>
    <w:rPr>
      <w:rFonts w:eastAsia="宋体"/>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宋体"/>
      <w:noProof/>
      <w:sz w:val="16"/>
      <w:szCs w:val="16"/>
      <w:lang w:eastAsia="en-US"/>
    </w:rPr>
  </w:style>
  <w:style w:type="paragraph" w:customStyle="1" w:styleId="tablefootnote">
    <w:name w:val="table footnote"/>
    <w:rsid w:val="007A28F1"/>
    <w:pPr>
      <w:spacing w:before="60" w:after="30"/>
      <w:jc w:val="right"/>
    </w:pPr>
    <w:rPr>
      <w:rFonts w:eastAsia="宋体"/>
      <w:sz w:val="12"/>
      <w:szCs w:val="12"/>
      <w:lang w:eastAsia="en-US"/>
    </w:rPr>
  </w:style>
  <w:style w:type="paragraph" w:customStyle="1" w:styleId="tablehead">
    <w:name w:val="table head"/>
    <w:rsid w:val="007A28F1"/>
    <w:pPr>
      <w:numPr>
        <w:numId w:val="23"/>
      </w:numPr>
      <w:spacing w:before="240" w:after="120" w:line="216" w:lineRule="auto"/>
      <w:jc w:val="center"/>
    </w:pPr>
    <w:rPr>
      <w:rFonts w:eastAsia="宋体"/>
      <w:smallCaps/>
      <w:noProof/>
      <w:sz w:val="16"/>
      <w:szCs w:val="16"/>
      <w:lang w:eastAsia="en-US"/>
    </w:rPr>
  </w:style>
  <w:style w:type="character" w:customStyle="1" w:styleId="MTEquationSection">
    <w:name w:val="MTEquationSection"/>
    <w:rsid w:val="00F4005A"/>
    <w:rPr>
      <w:vanish/>
      <w:color w:val="FF0000"/>
      <w:sz w:val="2"/>
      <w:szCs w:val="18"/>
    </w:rPr>
  </w:style>
  <w:style w:type="paragraph" w:customStyle="1" w:styleId="MTDisplayEquation">
    <w:name w:val="MTDisplayEquation"/>
    <w:basedOn w:val="BodyText"/>
    <w:next w:val="Normal"/>
    <w:link w:val="MTDisplayEquationChar"/>
    <w:rsid w:val="00B86B94"/>
    <w:pPr>
      <w:tabs>
        <w:tab w:val="center" w:pos="2440"/>
        <w:tab w:val="right" w:pos="4900"/>
      </w:tabs>
    </w:pPr>
    <w:rPr>
      <w:lang w:eastAsia="zh-CN"/>
    </w:rPr>
  </w:style>
  <w:style w:type="character" w:customStyle="1" w:styleId="MTDisplayEquationChar">
    <w:name w:val="MTDisplayEquation Char"/>
    <w:basedOn w:val="BodyTextChar"/>
    <w:link w:val="MTDisplayEquation"/>
    <w:rsid w:val="00B86B94"/>
    <w:rPr>
      <w:rFonts w:eastAsia="宋体"/>
      <w:spacing w:val="-1"/>
    </w:rPr>
  </w:style>
  <w:style w:type="character" w:styleId="EndnoteReference">
    <w:name w:val="endnote reference"/>
    <w:basedOn w:val="DefaultParagraphFont"/>
    <w:rsid w:val="00DD35DA"/>
    <w:rPr>
      <w:vertAlign w:val="superscript"/>
    </w:rPr>
  </w:style>
  <w:style w:type="paragraph" w:styleId="ListParagraph">
    <w:name w:val="List Paragraph"/>
    <w:basedOn w:val="Normal"/>
    <w:qFormat/>
    <w:rsid w:val="00F823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850551">
      <w:bodyDiv w:val="1"/>
      <w:marLeft w:val="0"/>
      <w:marRight w:val="0"/>
      <w:marTop w:val="0"/>
      <w:marBottom w:val="0"/>
      <w:divBdr>
        <w:top w:val="none" w:sz="0" w:space="0" w:color="auto"/>
        <w:left w:val="none" w:sz="0" w:space="0" w:color="auto"/>
        <w:bottom w:val="none" w:sz="0" w:space="0" w:color="auto"/>
        <w:right w:val="none" w:sz="0" w:space="0" w:color="auto"/>
      </w:divBdr>
      <w:divsChild>
        <w:div w:id="429205660">
          <w:marLeft w:val="446"/>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3.bin"/><Relationship Id="rId21" Type="http://schemas.openxmlformats.org/officeDocument/2006/relationships/oleObject" Target="embeddings/oleObject6.bin"/><Relationship Id="rId34" Type="http://schemas.openxmlformats.org/officeDocument/2006/relationships/image" Target="media/image16.wmf"/><Relationship Id="rId42" Type="http://schemas.openxmlformats.org/officeDocument/2006/relationships/image" Target="media/image21.wmf"/><Relationship Id="rId47" Type="http://schemas.openxmlformats.org/officeDocument/2006/relationships/oleObject" Target="embeddings/oleObject17.bin"/><Relationship Id="rId50" Type="http://schemas.openxmlformats.org/officeDocument/2006/relationships/oleObject" Target="embeddings/oleObject19.bin"/><Relationship Id="rId55" Type="http://schemas.openxmlformats.org/officeDocument/2006/relationships/image" Target="media/image27.e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3.png"/><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5.wmf"/><Relationship Id="rId37" Type="http://schemas.openxmlformats.org/officeDocument/2006/relationships/image" Target="media/image18.emf"/><Relationship Id="rId40" Type="http://schemas.openxmlformats.org/officeDocument/2006/relationships/image" Target="media/image20.wmf"/><Relationship Id="rId45" Type="http://schemas.openxmlformats.org/officeDocument/2006/relationships/oleObject" Target="embeddings/oleObject16.bin"/><Relationship Id="rId53" Type="http://schemas.openxmlformats.org/officeDocument/2006/relationships/image" Target="media/image26.wmf"/><Relationship Id="rId58" Type="http://schemas.openxmlformats.org/officeDocument/2006/relationships/image" Target="media/image30.wmf"/><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oleObject" Target="embeddings/oleObject5.bin"/><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oleObject" Target="embeddings/oleObject15.bin"/><Relationship Id="rId48" Type="http://schemas.openxmlformats.org/officeDocument/2006/relationships/oleObject" Target="embeddings/oleObject18.bin"/><Relationship Id="rId56" Type="http://schemas.openxmlformats.org/officeDocument/2006/relationships/image" Target="media/image28.emf"/><Relationship Id="rId8" Type="http://schemas.openxmlformats.org/officeDocument/2006/relationships/image" Target="media/image1.emf"/><Relationship Id="rId51" Type="http://schemas.openxmlformats.org/officeDocument/2006/relationships/image" Target="media/image25.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1.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2.bin"/><Relationship Id="rId20" Type="http://schemas.openxmlformats.org/officeDocument/2006/relationships/image" Target="media/image8.wmf"/><Relationship Id="rId41" Type="http://schemas.openxmlformats.org/officeDocument/2006/relationships/oleObject" Target="embeddings/oleObject14.bin"/><Relationship Id="rId54" Type="http://schemas.openxmlformats.org/officeDocument/2006/relationships/oleObject" Target="embeddings/oleObject21.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image" Target="media/image17.emf"/><Relationship Id="rId49" Type="http://schemas.openxmlformats.org/officeDocument/2006/relationships/image" Target="media/image24.wmf"/><Relationship Id="rId57" Type="http://schemas.openxmlformats.org/officeDocument/2006/relationships/image" Target="media/image29.emf"/><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image" Target="media/image22.wmf"/><Relationship Id="rId52" Type="http://schemas.openxmlformats.org/officeDocument/2006/relationships/oleObject" Target="embeddings/oleObject20.bin"/><Relationship Id="rId60" Type="http://schemas.openxmlformats.org/officeDocument/2006/relationships/image" Target="media/image31.emf"/><Relationship Id="rId4" Type="http://schemas.openxmlformats.org/officeDocument/2006/relationships/settings" Target="settings.xml"/><Relationship Id="rId9"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tito\AppData\Local\Temp\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64A13-A0BF-D04E-9480-8122E5F5F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ieeeconf_A4.dot</Template>
  <TotalTime>25</TotalTime>
  <Pages>5</Pages>
  <Words>10464</Words>
  <Characters>59647</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2021_ITSC_NSF team</dc:title>
  <dc:subject>IEEE Transactions on Magnetics</dc:subject>
  <dc:creator>Lotito, Jessica M.</dc:creator>
  <cp:keywords/>
  <cp:lastModifiedBy>Gao, Liming</cp:lastModifiedBy>
  <cp:revision>45</cp:revision>
  <cp:lastPrinted>2021-04-08T12:59:00Z</cp:lastPrinted>
  <dcterms:created xsi:type="dcterms:W3CDTF">2021-04-08T12:34:00Z</dcterms:created>
  <dcterms:modified xsi:type="dcterms:W3CDTF">2021-04-08T12:59:00Z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http://www.zotero.org/styles/ieee-vehicular-technology-magazine</vt:lpwstr>
  </property>
  <property fmtid="{D5CDD505-2E9C-101B-9397-08002B2CF9AE}" pid="19" name="Mendeley Recent Style Name 8_1">
    <vt:lpwstr>IEEE Vehicular Technology Magazine</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6133f327-d1e3-31b6-91cf-f5409c84fc9a</vt:lpwstr>
  </property>
  <property fmtid="{D5CDD505-2E9C-101B-9397-08002B2CF9AE}" pid="24" name="Mendeley Citation Style_1">
    <vt:lpwstr>http://www.zotero.org/styles/ieee</vt:lpwstr>
  </property>
  <property fmtid="{D5CDD505-2E9C-101B-9397-08002B2CF9AE}" pid="25" name="MTEquationSection">
    <vt:lpwstr>1</vt:lpwstr>
  </property>
  <property fmtid="{D5CDD505-2E9C-101B-9397-08002B2CF9AE}" pid="26" name="MTWinEqns">
    <vt:bool>true</vt:bool>
  </property>
  <property fmtid="{D5CDD505-2E9C-101B-9397-08002B2CF9AE}" pid="27" name="MTEquationNumber2">
    <vt:lpwstr>(#E1)</vt:lpwstr>
  </property>
  <property fmtid="{D5CDD505-2E9C-101B-9397-08002B2CF9AE}" pid="28" name="MTEqnNumsOnRight">
    <vt:bool>true</vt:bool>
  </property>
</Properties>
</file>